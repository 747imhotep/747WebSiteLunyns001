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944FE" w14:textId="2745F7C8" w:rsidR="00AD0DED" w:rsidRPr="00F07E84" w:rsidRDefault="00DF2FA2" w:rsidP="00370A6A">
      <w:r>
        <w:rPr>
          <w:noProof/>
        </w:rPr>
        <mc:AlternateContent>
          <mc:Choice Requires="wps">
            <w:drawing>
              <wp:anchor distT="0" distB="0" distL="114300" distR="114300" simplePos="0" relativeHeight="251664384" behindDoc="1" locked="0" layoutInCell="1" allowOverlap="1" wp14:anchorId="3DFFB5BD" wp14:editId="682B7F43">
                <wp:simplePos x="914400" y="1529715"/>
                <wp:positionH relativeFrom="margin">
                  <wp:align>center</wp:align>
                </wp:positionH>
                <wp:positionV relativeFrom="margin">
                  <wp:align>center</wp:align>
                </wp:positionV>
                <wp:extent cx="5715000" cy="1992630"/>
                <wp:effectExtent l="0" t="0" r="0" b="7620"/>
                <wp:wrapSquare wrapText="bothSides"/>
                <wp:docPr id="152144985" name="Text Box 3"/>
                <wp:cNvGraphicFramePr/>
                <a:graphic xmlns:a="http://schemas.openxmlformats.org/drawingml/2006/main">
                  <a:graphicData uri="http://schemas.microsoft.com/office/word/2010/wordprocessingShape">
                    <wps:wsp>
                      <wps:cNvSpPr txBox="1"/>
                      <wps:spPr>
                        <a:xfrm>
                          <a:off x="0" y="0"/>
                          <a:ext cx="5715000" cy="1992630"/>
                        </a:xfrm>
                        <a:prstGeom prst="rect">
                          <a:avLst/>
                        </a:prstGeom>
                        <a:noFill/>
                        <a:ln w="6350">
                          <a:noFill/>
                        </a:ln>
                      </wps:spPr>
                      <wps:txbx>
                        <w:txbxContent>
                          <w:p w14:paraId="060793B1" w14:textId="77777777" w:rsidR="00DF2FA2" w:rsidRPr="00DF2FA2" w:rsidRDefault="00DF2FA2" w:rsidP="0001035F">
                            <w:pPr>
                              <w:pStyle w:val="Title"/>
                            </w:pPr>
                            <w:r w:rsidRPr="00DF2FA2">
                              <w:t>NCNDA</w:t>
                            </w:r>
                          </w:p>
                          <w:p w14:paraId="6BB9A006" w14:textId="77777777" w:rsidR="00DF2FA2" w:rsidRPr="00DF2FA2" w:rsidRDefault="00DF2FA2" w:rsidP="0001035F">
                            <w:pPr>
                              <w:pStyle w:val="Title"/>
                            </w:pPr>
                            <w:r w:rsidRPr="00DF2FA2">
                              <w:t xml:space="preserve">NON-CIRCUMVENTION, </w:t>
                            </w:r>
                            <w:r w:rsidRPr="00DF2FA2">
                              <w:br/>
                              <w:t>NON-DISCLOSURE AND WORKING AGREEMENT</w:t>
                            </w:r>
                          </w:p>
                          <w:p w14:paraId="267FA25E" w14:textId="77777777" w:rsidR="00DF2FA2" w:rsidRDefault="00DF2FA2" w:rsidP="0001035F">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DFFB5BD" id="_x0000_t202" coordsize="21600,21600" o:spt="202" path="m,l,21600r21600,l21600,xe">
                <v:stroke joinstyle="miter"/>
                <v:path gradientshapeok="t" o:connecttype="rect"/>
              </v:shapetype>
              <v:shape id="Text Box 3" o:spid="_x0000_s1026" type="#_x0000_t202" style="position:absolute;left:0;text-align:left;margin-left:0;margin-top:0;width:450pt;height:156.9pt;z-index:-251652096;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" filled="f" stroked="f" strokeweight=".5pt">
                <v:textbox>
                  <w:txbxContent>
                    <w:p w14:paraId="060793B1" w14:textId="77777777" w:rsidR="00DF2FA2" w:rsidRPr="00DF2FA2" w:rsidRDefault="00DF2FA2" w:rsidP="0001035F">
                      <w:pPr>
                        <w:pStyle w:val="Title"/>
                      </w:pPr>
                      <w:r w:rsidRPr="00DF2FA2">
                        <w:t>NCNDA</w:t>
                      </w:r>
                    </w:p>
                    <w:p w14:paraId="6BB9A006" w14:textId="77777777" w:rsidR="00DF2FA2" w:rsidRPr="00DF2FA2" w:rsidRDefault="00DF2FA2" w:rsidP="0001035F">
                      <w:pPr>
                        <w:pStyle w:val="Title"/>
                      </w:pPr>
                      <w:r w:rsidRPr="00DF2FA2">
                        <w:t xml:space="preserve">NON-CIRCUMVENTION, </w:t>
                      </w:r>
                      <w:r w:rsidRPr="00DF2FA2">
                        <w:br/>
                        <w:t>NON-DISCLOSURE AND WORKING AGREEMENT</w:t>
                      </w:r>
                    </w:p>
                    <w:p w14:paraId="267FA25E" w14:textId="77777777" w:rsidR="00DF2FA2" w:rsidRDefault="00DF2FA2" w:rsidP="0001035F">
                      <w:pPr>
                        <w:pStyle w:val="Title"/>
                      </w:pPr>
                    </w:p>
                  </w:txbxContent>
                </v:textbox>
                <w10:wrap type="square" anchorx="margin" anchory="margin"/>
              </v:shape>
            </w:pict>
          </mc:Fallback>
        </mc:AlternateContent>
      </w:r>
    </w:p>
    <w:p w14:paraId="151337FD" w14:textId="77777777" w:rsidR="00480FC1" w:rsidRDefault="00480FC1" w:rsidP="00370A6A">
      <w:r>
        <w:br w:type="page"/>
      </w:r>
    </w:p>
    <w:p w14:paraId="5CD59699" w14:textId="1D7C77C3" w:rsidR="00480402" w:rsidRPr="00DF2FA2" w:rsidRDefault="00480402" w:rsidP="00370A6A">
      <w:r w:rsidRPr="00DF2FA2">
        <w:lastRenderedPageBreak/>
        <w:t xml:space="preserve">This Agreement Is Made Effective on the </w:t>
      </w:r>
      <w:sdt>
        <w:sdtPr>
          <w:id w:val="69314166"/>
          <w:placeholder>
            <w:docPart w:val="F60E591C1DF54537A6BC4CDC58FC4A57"/>
          </w:placeholder>
          <w:showingPlcHdr/>
          <w:date w:fullDate="2025-08-04T00:00:00Z">
            <w:dateFormat w:val="d MMMM yyyy"/>
            <w:lid w:val="en-US"/>
            <w:storeMappedDataAs w:val="dateTime"/>
            <w:calendar w:val="gregorian"/>
          </w:date>
        </w:sdtPr>
        <w:sdtContent>
          <w:r w:rsidR="00FD507E" w:rsidRPr="00ED2383">
            <w:rPr>
              <w:rStyle w:val="PlaceholderText"/>
            </w:rPr>
            <w:t>Click to enter a date.</w:t>
          </w:r>
        </w:sdtContent>
      </w:sdt>
    </w:p>
    <w:p w14:paraId="4C0047A6" w14:textId="77777777" w:rsidR="00480402" w:rsidRDefault="00480402" w:rsidP="00370A6A"/>
    <w:tbl>
      <w:tblPr>
        <w:tblStyle w:val="TableGrid"/>
        <w:tblW w:w="9523" w:type="dxa"/>
        <w:tblLayout w:type="fixed"/>
        <w:tblLook w:val="04A0" w:firstRow="1" w:lastRow="0" w:firstColumn="1" w:lastColumn="0" w:noHBand="0" w:noVBand="1"/>
      </w:tblPr>
      <w:tblGrid>
        <w:gridCol w:w="1196"/>
        <w:gridCol w:w="465"/>
        <w:gridCol w:w="1452"/>
        <w:gridCol w:w="262"/>
        <w:gridCol w:w="1485"/>
        <w:gridCol w:w="270"/>
        <w:gridCol w:w="715"/>
        <w:gridCol w:w="360"/>
        <w:gridCol w:w="236"/>
        <w:gridCol w:w="1143"/>
        <w:gridCol w:w="1888"/>
        <w:gridCol w:w="51"/>
      </w:tblGrid>
      <w:tr w:rsidR="00136B48" w:rsidRPr="00943471" w14:paraId="2B895EB6" w14:textId="77777777" w:rsidTr="006558CE">
        <w:trPr>
          <w:gridAfter w:val="1"/>
          <w:wAfter w:w="51" w:type="dxa"/>
        </w:trPr>
        <w:sdt>
          <w:sdtPr>
            <w:alias w:val="Company name"/>
            <w:tag w:val="raison sociale"/>
            <w:id w:val="233909403"/>
            <w:placeholder>
              <w:docPart w:val="66D2DF44F9F84643A975F55B8C140E88"/>
            </w:placeholder>
            <w:showingPlcHdr/>
            <w:text/>
          </w:sdtPr>
          <w:sdtContent>
            <w:tc>
              <w:tcPr>
                <w:tcW w:w="3113" w:type="dxa"/>
                <w:gridSpan w:val="3"/>
                <w:tcBorders>
                  <w:top w:val="single" w:sz="4" w:space="0" w:color="auto"/>
                  <w:left w:val="single" w:sz="4" w:space="0" w:color="auto"/>
                  <w:bottom w:val="single" w:sz="4" w:space="0" w:color="auto"/>
                  <w:right w:val="single" w:sz="4" w:space="0" w:color="auto"/>
                </w:tcBorders>
              </w:tcPr>
              <w:p w14:paraId="472F3D90" w14:textId="3C96A7F1" w:rsidR="00136B48" w:rsidRPr="00943471" w:rsidRDefault="009278EC" w:rsidP="00370A6A">
                <w:pPr>
                  <w:pStyle w:val="BodyText"/>
                </w:pPr>
                <w:r w:rsidRPr="009278EC">
                  <w:rPr>
                    <w:rStyle w:val="PlaceholderText"/>
                  </w:rPr>
                  <w:t>Click to enter insert.</w:t>
                </w:r>
                <w:r w:rsidR="00136B48" w:rsidRPr="00943471">
                  <w:rPr>
                    <w:rStyle w:val="PlaceholderText"/>
                  </w:rPr>
                  <w:t>.</w:t>
                </w:r>
              </w:p>
            </w:tc>
          </w:sdtContent>
        </w:sdt>
        <w:tc>
          <w:tcPr>
            <w:tcW w:w="262" w:type="dxa"/>
            <w:tcBorders>
              <w:top w:val="nil"/>
              <w:left w:val="single" w:sz="4" w:space="0" w:color="auto"/>
              <w:bottom w:val="nil"/>
              <w:right w:val="single" w:sz="4" w:space="0" w:color="auto"/>
            </w:tcBorders>
          </w:tcPr>
          <w:p w14:paraId="7A5999FF" w14:textId="77777777" w:rsidR="00136B48" w:rsidRPr="00943471" w:rsidRDefault="00136B48" w:rsidP="00370A6A">
            <w:pPr>
              <w:pStyle w:val="BodyText"/>
            </w:pPr>
          </w:p>
        </w:tc>
        <w:sdt>
          <w:sdtPr>
            <w:alias w:val="Legal form"/>
            <w:tag w:val="forme juridique"/>
            <w:id w:val="797580697"/>
            <w:placeholder>
              <w:docPart w:val="46CADF6D1F8341A2ABC4A99E8CABB4CA"/>
            </w:placeholder>
            <w:showingPlcHdr/>
            <w:text/>
          </w:sdtPr>
          <w:sdtContent>
            <w:tc>
              <w:tcPr>
                <w:tcW w:w="2470" w:type="dxa"/>
                <w:gridSpan w:val="3"/>
                <w:tcBorders>
                  <w:top w:val="single" w:sz="4" w:space="0" w:color="auto"/>
                  <w:left w:val="single" w:sz="4" w:space="0" w:color="auto"/>
                  <w:bottom w:val="single" w:sz="4" w:space="0" w:color="auto"/>
                  <w:right w:val="single" w:sz="4" w:space="0" w:color="auto"/>
                </w:tcBorders>
              </w:tcPr>
              <w:p w14:paraId="5A75BFED" w14:textId="100E2E64" w:rsidR="00136B48" w:rsidRPr="00943471" w:rsidRDefault="00136B48" w:rsidP="00370A6A">
                <w:pPr>
                  <w:pStyle w:val="BodyText"/>
                </w:pPr>
                <w:r w:rsidRPr="00943471">
                  <w:rPr>
                    <w:rStyle w:val="PlaceholderText"/>
                  </w:rPr>
                  <w:t>C</w:t>
                </w:r>
                <w:r w:rsidR="00324697" w:rsidRPr="00324697">
                  <w:rPr>
                    <w:rStyle w:val="PlaceholderText"/>
                  </w:rPr>
                  <w:t>lick here</w:t>
                </w:r>
                <w:r>
                  <w:rPr>
                    <w:rStyle w:val="PlaceholderText"/>
                  </w:rPr>
                  <w:t>.</w:t>
                </w:r>
                <w:r w:rsidRPr="00943471">
                  <w:rPr>
                    <w:rStyle w:val="PlaceholderText"/>
                  </w:rPr>
                  <w:t xml:space="preserve"> </w:t>
                </w:r>
              </w:p>
            </w:tc>
          </w:sdtContent>
        </w:sdt>
        <w:tc>
          <w:tcPr>
            <w:tcW w:w="360" w:type="dxa"/>
            <w:tcBorders>
              <w:top w:val="nil"/>
              <w:left w:val="single" w:sz="4" w:space="0" w:color="auto"/>
              <w:bottom w:val="nil"/>
              <w:right w:val="single" w:sz="4" w:space="0" w:color="auto"/>
            </w:tcBorders>
          </w:tcPr>
          <w:p w14:paraId="7250BD56" w14:textId="7D4CF2CB" w:rsidR="00136B48" w:rsidRPr="00943471" w:rsidRDefault="00136B48" w:rsidP="00370A6A">
            <w:pPr>
              <w:pStyle w:val="BodyText"/>
            </w:pPr>
          </w:p>
        </w:tc>
        <w:sdt>
          <w:sdtPr>
            <w:alias w:val="Optional"/>
            <w:tag w:val="capital social"/>
            <w:id w:val="-1134716695"/>
            <w:placeholder>
              <w:docPart w:val="D24D36C538E74FD4AF7A10BDB9316868"/>
            </w:placeholder>
            <w:showingPlcHdr/>
            <w:text/>
          </w:sdtPr>
          <w:sdtContent>
            <w:tc>
              <w:tcPr>
                <w:tcW w:w="3267" w:type="dxa"/>
                <w:gridSpan w:val="3"/>
                <w:tcBorders>
                  <w:top w:val="single" w:sz="4" w:space="0" w:color="auto"/>
                  <w:left w:val="single" w:sz="4" w:space="0" w:color="auto"/>
                  <w:bottom w:val="single" w:sz="4" w:space="0" w:color="auto"/>
                  <w:right w:val="single" w:sz="4" w:space="0" w:color="auto"/>
                </w:tcBorders>
              </w:tcPr>
              <w:p w14:paraId="1E7C8F12" w14:textId="1F86303D" w:rsidR="00136B48" w:rsidRPr="00943471" w:rsidRDefault="00136B48" w:rsidP="00370A6A">
                <w:pPr>
                  <w:pStyle w:val="BodyText"/>
                </w:pPr>
                <w:r w:rsidRPr="00943471">
                  <w:rPr>
                    <w:rStyle w:val="PlaceholderText"/>
                  </w:rPr>
                  <w:t>C</w:t>
                </w:r>
                <w:r w:rsidR="00324697" w:rsidRPr="00324697">
                  <w:rPr>
                    <w:rStyle w:val="PlaceholderText"/>
                  </w:rPr>
                  <w:t>lick to insert</w:t>
                </w:r>
                <w:r w:rsidRPr="00943471">
                  <w:rPr>
                    <w:rStyle w:val="PlaceholderText"/>
                  </w:rPr>
                  <w:t>.</w:t>
                </w:r>
              </w:p>
            </w:tc>
          </w:sdtContent>
        </w:sdt>
      </w:tr>
      <w:tr w:rsidR="00136B48" w:rsidRPr="00B74DCC" w14:paraId="7DCD055F" w14:textId="77777777" w:rsidTr="006558CE">
        <w:trPr>
          <w:gridAfter w:val="1"/>
          <w:wAfter w:w="51" w:type="dxa"/>
          <w:trHeight w:val="377"/>
        </w:trPr>
        <w:tc>
          <w:tcPr>
            <w:tcW w:w="3113" w:type="dxa"/>
            <w:gridSpan w:val="3"/>
            <w:tcBorders>
              <w:top w:val="single" w:sz="4" w:space="0" w:color="auto"/>
              <w:left w:val="nil"/>
              <w:bottom w:val="nil"/>
              <w:right w:val="nil"/>
            </w:tcBorders>
          </w:tcPr>
          <w:p w14:paraId="5003364C" w14:textId="4D253428" w:rsidR="00136B48" w:rsidRPr="00B74DCC" w:rsidRDefault="00324697" w:rsidP="00370A6A">
            <w:pPr>
              <w:pStyle w:val="BodyText"/>
            </w:pPr>
            <w:r w:rsidRPr="00B74DCC">
              <w:t>Company name</w:t>
            </w:r>
          </w:p>
        </w:tc>
        <w:tc>
          <w:tcPr>
            <w:tcW w:w="262" w:type="dxa"/>
            <w:tcBorders>
              <w:top w:val="nil"/>
              <w:left w:val="nil"/>
              <w:bottom w:val="nil"/>
              <w:right w:val="nil"/>
            </w:tcBorders>
          </w:tcPr>
          <w:p w14:paraId="2646D4B5" w14:textId="77777777" w:rsidR="00136B48" w:rsidRPr="00B74DCC" w:rsidRDefault="00136B48" w:rsidP="00370A6A">
            <w:pPr>
              <w:pStyle w:val="BodyText"/>
            </w:pPr>
          </w:p>
        </w:tc>
        <w:tc>
          <w:tcPr>
            <w:tcW w:w="2470" w:type="dxa"/>
            <w:gridSpan w:val="3"/>
            <w:tcBorders>
              <w:top w:val="single" w:sz="4" w:space="0" w:color="auto"/>
              <w:left w:val="nil"/>
              <w:bottom w:val="nil"/>
              <w:right w:val="nil"/>
            </w:tcBorders>
          </w:tcPr>
          <w:p w14:paraId="065AE818" w14:textId="301EB469" w:rsidR="00136B48" w:rsidRPr="00B74DCC" w:rsidRDefault="00DF6476" w:rsidP="00370A6A">
            <w:pPr>
              <w:pStyle w:val="BodyText"/>
            </w:pPr>
            <w:r w:rsidRPr="00B74DCC">
              <w:t>Legal form</w:t>
            </w:r>
          </w:p>
        </w:tc>
        <w:tc>
          <w:tcPr>
            <w:tcW w:w="360" w:type="dxa"/>
            <w:tcBorders>
              <w:top w:val="nil"/>
              <w:left w:val="nil"/>
              <w:bottom w:val="nil"/>
              <w:right w:val="nil"/>
            </w:tcBorders>
          </w:tcPr>
          <w:p w14:paraId="68868701" w14:textId="77777777" w:rsidR="00136B48" w:rsidRPr="00B74DCC" w:rsidRDefault="00136B48" w:rsidP="00370A6A">
            <w:pPr>
              <w:pStyle w:val="BodyText"/>
            </w:pPr>
          </w:p>
        </w:tc>
        <w:tc>
          <w:tcPr>
            <w:tcW w:w="3267" w:type="dxa"/>
            <w:gridSpan w:val="3"/>
            <w:tcBorders>
              <w:top w:val="single" w:sz="4" w:space="0" w:color="auto"/>
              <w:left w:val="nil"/>
              <w:bottom w:val="nil"/>
              <w:right w:val="nil"/>
            </w:tcBorders>
          </w:tcPr>
          <w:p w14:paraId="0BF62A9A" w14:textId="4D823719" w:rsidR="00136B48" w:rsidRPr="00B74DCC" w:rsidRDefault="00DF6476" w:rsidP="00370A6A">
            <w:pPr>
              <w:pStyle w:val="BodyText"/>
            </w:pPr>
            <w:r w:rsidRPr="00B74DCC">
              <w:t>Amount of share capital</w:t>
            </w:r>
          </w:p>
        </w:tc>
      </w:tr>
      <w:tr w:rsidR="00136B48" w:rsidRPr="00136B48" w14:paraId="20453602" w14:textId="77777777" w:rsidTr="006558CE">
        <w:trPr>
          <w:gridAfter w:val="1"/>
          <w:wAfter w:w="51" w:type="dxa"/>
          <w:trHeight w:val="216"/>
        </w:trPr>
        <w:tc>
          <w:tcPr>
            <w:tcW w:w="1196" w:type="dxa"/>
            <w:tcBorders>
              <w:top w:val="nil"/>
              <w:left w:val="nil"/>
              <w:bottom w:val="single" w:sz="4" w:space="0" w:color="auto"/>
              <w:right w:val="nil"/>
            </w:tcBorders>
          </w:tcPr>
          <w:p w14:paraId="3D540CE4" w14:textId="77777777" w:rsidR="00136B48" w:rsidRPr="00136B48" w:rsidRDefault="00136B48" w:rsidP="00370A6A">
            <w:pPr>
              <w:pStyle w:val="BodyText"/>
            </w:pPr>
          </w:p>
        </w:tc>
        <w:tc>
          <w:tcPr>
            <w:tcW w:w="465" w:type="dxa"/>
            <w:tcBorders>
              <w:top w:val="nil"/>
              <w:left w:val="nil"/>
              <w:bottom w:val="single" w:sz="4" w:space="0" w:color="auto"/>
              <w:right w:val="nil"/>
            </w:tcBorders>
          </w:tcPr>
          <w:p w14:paraId="5C7F5893" w14:textId="77777777" w:rsidR="00136B48" w:rsidRPr="00136B48" w:rsidRDefault="00136B48" w:rsidP="00370A6A">
            <w:pPr>
              <w:pStyle w:val="BodyText"/>
            </w:pPr>
          </w:p>
        </w:tc>
        <w:tc>
          <w:tcPr>
            <w:tcW w:w="1452" w:type="dxa"/>
            <w:tcBorders>
              <w:top w:val="nil"/>
              <w:left w:val="nil"/>
              <w:bottom w:val="single" w:sz="4" w:space="0" w:color="auto"/>
              <w:right w:val="nil"/>
            </w:tcBorders>
          </w:tcPr>
          <w:p w14:paraId="1C75DFC3" w14:textId="77777777" w:rsidR="00136B48" w:rsidRPr="00136B48" w:rsidRDefault="00136B48" w:rsidP="00370A6A">
            <w:pPr>
              <w:pStyle w:val="BodyText"/>
            </w:pPr>
          </w:p>
        </w:tc>
        <w:tc>
          <w:tcPr>
            <w:tcW w:w="262" w:type="dxa"/>
            <w:tcBorders>
              <w:top w:val="nil"/>
              <w:left w:val="nil"/>
              <w:bottom w:val="nil"/>
              <w:right w:val="nil"/>
            </w:tcBorders>
          </w:tcPr>
          <w:p w14:paraId="711605F1" w14:textId="77777777" w:rsidR="00136B48" w:rsidRPr="00136B48" w:rsidRDefault="00136B48" w:rsidP="00370A6A">
            <w:pPr>
              <w:pStyle w:val="BodyText"/>
            </w:pPr>
          </w:p>
        </w:tc>
        <w:tc>
          <w:tcPr>
            <w:tcW w:w="1485" w:type="dxa"/>
            <w:tcBorders>
              <w:top w:val="nil"/>
              <w:left w:val="nil"/>
              <w:bottom w:val="single" w:sz="4" w:space="0" w:color="auto"/>
              <w:right w:val="nil"/>
            </w:tcBorders>
          </w:tcPr>
          <w:p w14:paraId="74EEE10A" w14:textId="77777777" w:rsidR="00136B48" w:rsidRPr="00136B48" w:rsidRDefault="00136B48" w:rsidP="00370A6A">
            <w:pPr>
              <w:pStyle w:val="BodyText"/>
            </w:pPr>
          </w:p>
        </w:tc>
        <w:tc>
          <w:tcPr>
            <w:tcW w:w="985" w:type="dxa"/>
            <w:gridSpan w:val="2"/>
            <w:tcBorders>
              <w:top w:val="nil"/>
              <w:left w:val="nil"/>
              <w:bottom w:val="nil"/>
              <w:right w:val="nil"/>
            </w:tcBorders>
          </w:tcPr>
          <w:p w14:paraId="0B3C2B75" w14:textId="77777777" w:rsidR="00136B48" w:rsidRPr="00136B48" w:rsidRDefault="00136B48" w:rsidP="00370A6A">
            <w:pPr>
              <w:pStyle w:val="BodyText"/>
            </w:pPr>
          </w:p>
        </w:tc>
        <w:tc>
          <w:tcPr>
            <w:tcW w:w="360" w:type="dxa"/>
            <w:tcBorders>
              <w:top w:val="nil"/>
              <w:left w:val="nil"/>
              <w:bottom w:val="nil"/>
              <w:right w:val="nil"/>
            </w:tcBorders>
          </w:tcPr>
          <w:p w14:paraId="1E5BCD7F" w14:textId="77777777" w:rsidR="00136B48" w:rsidRPr="00136B48" w:rsidRDefault="00136B48" w:rsidP="00370A6A">
            <w:pPr>
              <w:pStyle w:val="BodyText"/>
            </w:pPr>
          </w:p>
        </w:tc>
        <w:tc>
          <w:tcPr>
            <w:tcW w:w="1379" w:type="dxa"/>
            <w:gridSpan w:val="2"/>
            <w:tcBorders>
              <w:top w:val="nil"/>
              <w:left w:val="nil"/>
              <w:bottom w:val="nil"/>
              <w:right w:val="nil"/>
            </w:tcBorders>
          </w:tcPr>
          <w:p w14:paraId="42E73822" w14:textId="52450D39" w:rsidR="00136B48" w:rsidRPr="00136B48" w:rsidRDefault="00136B48" w:rsidP="00370A6A">
            <w:pPr>
              <w:pStyle w:val="BodyText"/>
            </w:pPr>
          </w:p>
        </w:tc>
        <w:tc>
          <w:tcPr>
            <w:tcW w:w="1888" w:type="dxa"/>
            <w:tcBorders>
              <w:top w:val="nil"/>
              <w:left w:val="nil"/>
              <w:bottom w:val="nil"/>
              <w:right w:val="nil"/>
            </w:tcBorders>
          </w:tcPr>
          <w:p w14:paraId="3B6156A1" w14:textId="77777777" w:rsidR="00136B48" w:rsidRPr="00136B48" w:rsidRDefault="00136B48" w:rsidP="00370A6A">
            <w:pPr>
              <w:pStyle w:val="BodyText"/>
            </w:pPr>
          </w:p>
        </w:tc>
      </w:tr>
      <w:tr w:rsidR="00136B48" w:rsidRPr="004A2F48" w14:paraId="2D8219D3" w14:textId="77777777" w:rsidTr="006558CE">
        <w:sdt>
          <w:sdtPr>
            <w:alias w:val="Head office"/>
            <w:tag w:val="siège social"/>
            <w:id w:val="618735251"/>
            <w:placeholder>
              <w:docPart w:val="B3B96DBBD1E04A9397396625066D11AE"/>
            </w:placeholder>
            <w:showingPlcHdr/>
            <w:text/>
          </w:sdtPr>
          <w:sdtContent>
            <w:tc>
              <w:tcPr>
                <w:tcW w:w="3113" w:type="dxa"/>
                <w:gridSpan w:val="3"/>
                <w:tcBorders>
                  <w:top w:val="single" w:sz="4" w:space="0" w:color="auto"/>
                  <w:left w:val="single" w:sz="4" w:space="0" w:color="auto"/>
                  <w:bottom w:val="single" w:sz="4" w:space="0" w:color="auto"/>
                  <w:right w:val="single" w:sz="4" w:space="0" w:color="auto"/>
                </w:tcBorders>
              </w:tcPr>
              <w:p w14:paraId="1A35A433" w14:textId="070B412A" w:rsidR="00136B48" w:rsidRPr="00016B53" w:rsidRDefault="00136B48" w:rsidP="00370A6A">
                <w:pPr>
                  <w:pStyle w:val="BodyText"/>
                </w:pPr>
                <w:r w:rsidRPr="00943471">
                  <w:rPr>
                    <w:rStyle w:val="PlaceholderText"/>
                  </w:rPr>
                  <w:t>C</w:t>
                </w:r>
                <w:r w:rsidR="00324697" w:rsidRPr="00324697">
                  <w:rPr>
                    <w:rStyle w:val="PlaceholderText"/>
                  </w:rPr>
                  <w:t>lick to insert</w:t>
                </w:r>
                <w:r w:rsidRPr="00943471">
                  <w:rPr>
                    <w:rStyle w:val="PlaceholderText"/>
                  </w:rPr>
                  <w:t>.</w:t>
                </w:r>
              </w:p>
            </w:tc>
          </w:sdtContent>
        </w:sdt>
        <w:tc>
          <w:tcPr>
            <w:tcW w:w="262" w:type="dxa"/>
            <w:tcBorders>
              <w:top w:val="nil"/>
              <w:left w:val="single" w:sz="4" w:space="0" w:color="auto"/>
              <w:bottom w:val="nil"/>
              <w:right w:val="single" w:sz="4" w:space="0" w:color="auto"/>
            </w:tcBorders>
          </w:tcPr>
          <w:p w14:paraId="16E8F838" w14:textId="77777777" w:rsidR="00136B48" w:rsidRPr="00016B53" w:rsidRDefault="00136B48" w:rsidP="00370A6A">
            <w:pPr>
              <w:pStyle w:val="BodyText"/>
            </w:pPr>
          </w:p>
        </w:tc>
        <w:sdt>
          <w:sdtPr>
            <w:alias w:val="Zip code"/>
            <w:tag w:val="forme juridique"/>
            <w:id w:val="1583334866"/>
            <w:placeholder>
              <w:docPart w:val="9ED4A7CF86204E03A01A284A01B7325F"/>
            </w:placeholder>
            <w:showingPlcHdr/>
            <w:text/>
          </w:sdtPr>
          <w:sdtContent>
            <w:tc>
              <w:tcPr>
                <w:tcW w:w="1485" w:type="dxa"/>
                <w:tcBorders>
                  <w:top w:val="single" w:sz="4" w:space="0" w:color="auto"/>
                  <w:left w:val="single" w:sz="4" w:space="0" w:color="auto"/>
                  <w:bottom w:val="single" w:sz="4" w:space="0" w:color="auto"/>
                  <w:right w:val="single" w:sz="4" w:space="0" w:color="auto"/>
                </w:tcBorders>
              </w:tcPr>
              <w:p w14:paraId="02873EF6" w14:textId="6921B22A" w:rsidR="00136B48" w:rsidRPr="00016B53" w:rsidRDefault="00324697" w:rsidP="00370A6A">
                <w:pPr>
                  <w:pStyle w:val="BodyText"/>
                </w:pPr>
                <w:r>
                  <w:rPr>
                    <w:rStyle w:val="PlaceholderText"/>
                  </w:rPr>
                  <w:t>Zip c</w:t>
                </w:r>
                <w:r w:rsidR="00136B48">
                  <w:rPr>
                    <w:rStyle w:val="PlaceholderText"/>
                  </w:rPr>
                  <w:t>ode</w:t>
                </w:r>
                <w:r w:rsidR="00136B48" w:rsidRPr="00943471">
                  <w:rPr>
                    <w:rStyle w:val="PlaceholderText"/>
                  </w:rPr>
                  <w:t xml:space="preserve"> </w:t>
                </w:r>
              </w:p>
            </w:tc>
          </w:sdtContent>
        </w:sdt>
        <w:tc>
          <w:tcPr>
            <w:tcW w:w="270" w:type="dxa"/>
            <w:tcBorders>
              <w:top w:val="nil"/>
              <w:left w:val="single" w:sz="4" w:space="0" w:color="auto"/>
              <w:bottom w:val="nil"/>
              <w:right w:val="single" w:sz="4" w:space="0" w:color="auto"/>
            </w:tcBorders>
          </w:tcPr>
          <w:p w14:paraId="198702D7" w14:textId="77777777" w:rsidR="00136B48" w:rsidRPr="00016B53" w:rsidRDefault="00136B48" w:rsidP="00370A6A">
            <w:pPr>
              <w:pStyle w:val="BodyText"/>
            </w:pPr>
          </w:p>
        </w:tc>
        <w:sdt>
          <w:sdtPr>
            <w:alias w:val="City"/>
            <w:tag w:val="forme juridique"/>
            <w:id w:val="516967855"/>
            <w:placeholder>
              <w:docPart w:val="B2D55BF7DBEB4EC381147FDADCF1F016"/>
            </w:placeholder>
            <w:showingPlcHdr/>
            <w:text/>
          </w:sdtPr>
          <w:sdtContent>
            <w:tc>
              <w:tcPr>
                <w:tcW w:w="1075" w:type="dxa"/>
                <w:gridSpan w:val="2"/>
                <w:tcBorders>
                  <w:top w:val="single" w:sz="4" w:space="0" w:color="auto"/>
                  <w:left w:val="single" w:sz="4" w:space="0" w:color="auto"/>
                  <w:bottom w:val="single" w:sz="4" w:space="0" w:color="auto"/>
                  <w:right w:val="single" w:sz="4" w:space="0" w:color="auto"/>
                </w:tcBorders>
              </w:tcPr>
              <w:p w14:paraId="6B84B0AC" w14:textId="768ADBFE" w:rsidR="00136B48" w:rsidRPr="00016B53" w:rsidRDefault="00324697" w:rsidP="00370A6A">
                <w:pPr>
                  <w:pStyle w:val="BodyText"/>
                </w:pPr>
                <w:r>
                  <w:rPr>
                    <w:rStyle w:val="PlaceholderText"/>
                  </w:rPr>
                  <w:t>City</w:t>
                </w:r>
                <w:r w:rsidR="00136B48">
                  <w:rPr>
                    <w:rStyle w:val="PlaceholderText"/>
                  </w:rPr>
                  <w:t>.</w:t>
                </w:r>
                <w:r w:rsidR="00136B48" w:rsidRPr="00943471">
                  <w:rPr>
                    <w:rStyle w:val="PlaceholderText"/>
                  </w:rPr>
                  <w:t xml:space="preserve"> </w:t>
                </w:r>
              </w:p>
            </w:tc>
          </w:sdtContent>
        </w:sdt>
        <w:tc>
          <w:tcPr>
            <w:tcW w:w="236" w:type="dxa"/>
            <w:tcBorders>
              <w:top w:val="nil"/>
              <w:left w:val="single" w:sz="4" w:space="0" w:color="auto"/>
              <w:bottom w:val="nil"/>
              <w:right w:val="single" w:sz="4" w:space="0" w:color="auto"/>
            </w:tcBorders>
          </w:tcPr>
          <w:p w14:paraId="5C7A9AA9" w14:textId="228AE108" w:rsidR="00136B48" w:rsidRPr="00016B53" w:rsidRDefault="00136B48" w:rsidP="00370A6A">
            <w:pPr>
              <w:pStyle w:val="BodyText"/>
            </w:pPr>
          </w:p>
        </w:tc>
        <w:sdt>
          <w:sdtPr>
            <w:alias w:val="Country"/>
            <w:tag w:val="country"/>
            <w:id w:val="-802236443"/>
            <w:placeholder>
              <w:docPart w:val="954529748555444AAE7C54204F024497"/>
            </w:placeholder>
            <w:showingPlcHdr/>
            <w:text/>
          </w:sdtPr>
          <w:sdtContent>
            <w:tc>
              <w:tcPr>
                <w:tcW w:w="3082" w:type="dxa"/>
                <w:gridSpan w:val="3"/>
                <w:tcBorders>
                  <w:top w:val="single" w:sz="4" w:space="0" w:color="auto"/>
                  <w:left w:val="single" w:sz="4" w:space="0" w:color="auto"/>
                  <w:bottom w:val="single" w:sz="4" w:space="0" w:color="auto"/>
                  <w:right w:val="single" w:sz="4" w:space="0" w:color="auto"/>
                </w:tcBorders>
              </w:tcPr>
              <w:p w14:paraId="668C400D" w14:textId="3AFA06B9" w:rsidR="00136B48" w:rsidRPr="00016B53" w:rsidRDefault="00136B48" w:rsidP="00370A6A">
                <w:pPr>
                  <w:pStyle w:val="BodyText"/>
                </w:pPr>
                <w:r w:rsidRPr="00943471">
                  <w:rPr>
                    <w:rStyle w:val="PlaceholderText"/>
                  </w:rPr>
                  <w:t>C</w:t>
                </w:r>
                <w:r w:rsidR="00324697" w:rsidRPr="00324697">
                  <w:rPr>
                    <w:rStyle w:val="PlaceholderText"/>
                  </w:rPr>
                  <w:t>lick to insert</w:t>
                </w:r>
                <w:r w:rsidRPr="00943471">
                  <w:rPr>
                    <w:rStyle w:val="PlaceholderText"/>
                  </w:rPr>
                  <w:t>.</w:t>
                </w:r>
              </w:p>
            </w:tc>
          </w:sdtContent>
        </w:sdt>
      </w:tr>
      <w:tr w:rsidR="00136B48" w:rsidRPr="00B74DCC" w14:paraId="7309C143" w14:textId="77777777" w:rsidTr="006558CE">
        <w:tc>
          <w:tcPr>
            <w:tcW w:w="3113" w:type="dxa"/>
            <w:gridSpan w:val="3"/>
            <w:tcBorders>
              <w:top w:val="single" w:sz="4" w:space="0" w:color="auto"/>
              <w:left w:val="nil"/>
              <w:bottom w:val="nil"/>
              <w:right w:val="nil"/>
            </w:tcBorders>
          </w:tcPr>
          <w:p w14:paraId="73258B17" w14:textId="7E326B58" w:rsidR="00136B48" w:rsidRPr="00B74DCC" w:rsidRDefault="00DF6476" w:rsidP="00370A6A">
            <w:pPr>
              <w:pStyle w:val="BodyText"/>
            </w:pPr>
            <w:r w:rsidRPr="00B74DCC">
              <w:t>Head office address</w:t>
            </w:r>
          </w:p>
        </w:tc>
        <w:tc>
          <w:tcPr>
            <w:tcW w:w="262" w:type="dxa"/>
            <w:tcBorders>
              <w:top w:val="nil"/>
              <w:left w:val="nil"/>
              <w:bottom w:val="nil"/>
              <w:right w:val="nil"/>
            </w:tcBorders>
          </w:tcPr>
          <w:p w14:paraId="0255F096" w14:textId="77777777" w:rsidR="00136B48" w:rsidRPr="00B74DCC" w:rsidRDefault="00136B48" w:rsidP="00370A6A">
            <w:pPr>
              <w:pStyle w:val="BodyText"/>
            </w:pPr>
          </w:p>
        </w:tc>
        <w:tc>
          <w:tcPr>
            <w:tcW w:w="1485" w:type="dxa"/>
            <w:tcBorders>
              <w:top w:val="single" w:sz="4" w:space="0" w:color="auto"/>
              <w:left w:val="nil"/>
              <w:bottom w:val="nil"/>
              <w:right w:val="nil"/>
            </w:tcBorders>
          </w:tcPr>
          <w:p w14:paraId="35FB6E74" w14:textId="333EE28C" w:rsidR="00136B48" w:rsidRPr="00B74DCC" w:rsidRDefault="00324697" w:rsidP="00370A6A">
            <w:pPr>
              <w:pStyle w:val="BodyText"/>
            </w:pPr>
            <w:r w:rsidRPr="00B74DCC">
              <w:t>Postal c</w:t>
            </w:r>
            <w:r w:rsidR="00136B48" w:rsidRPr="00B74DCC">
              <w:t xml:space="preserve">ode </w:t>
            </w:r>
          </w:p>
        </w:tc>
        <w:tc>
          <w:tcPr>
            <w:tcW w:w="270" w:type="dxa"/>
            <w:tcBorders>
              <w:top w:val="nil"/>
              <w:left w:val="nil"/>
              <w:bottom w:val="nil"/>
              <w:right w:val="nil"/>
            </w:tcBorders>
          </w:tcPr>
          <w:p w14:paraId="09C92852" w14:textId="77777777" w:rsidR="00136B48" w:rsidRPr="00B74DCC" w:rsidRDefault="00136B48" w:rsidP="00370A6A">
            <w:pPr>
              <w:pStyle w:val="BodyText"/>
            </w:pPr>
          </w:p>
        </w:tc>
        <w:tc>
          <w:tcPr>
            <w:tcW w:w="1075" w:type="dxa"/>
            <w:gridSpan w:val="2"/>
            <w:tcBorders>
              <w:top w:val="single" w:sz="4" w:space="0" w:color="auto"/>
              <w:left w:val="nil"/>
              <w:bottom w:val="nil"/>
              <w:right w:val="nil"/>
            </w:tcBorders>
          </w:tcPr>
          <w:p w14:paraId="051C838C" w14:textId="6492DD74" w:rsidR="00136B48" w:rsidRPr="00B74DCC" w:rsidRDefault="00DF6476" w:rsidP="00370A6A">
            <w:pPr>
              <w:pStyle w:val="BodyText"/>
            </w:pPr>
            <w:r w:rsidRPr="00B74DCC">
              <w:t>City</w:t>
            </w:r>
          </w:p>
        </w:tc>
        <w:tc>
          <w:tcPr>
            <w:tcW w:w="236" w:type="dxa"/>
            <w:tcBorders>
              <w:top w:val="nil"/>
              <w:left w:val="nil"/>
              <w:bottom w:val="nil"/>
              <w:right w:val="nil"/>
            </w:tcBorders>
          </w:tcPr>
          <w:p w14:paraId="31EF365A" w14:textId="77777777" w:rsidR="00136B48" w:rsidRPr="00B74DCC" w:rsidRDefault="00136B48" w:rsidP="00370A6A">
            <w:pPr>
              <w:pStyle w:val="BodyText"/>
            </w:pPr>
          </w:p>
        </w:tc>
        <w:tc>
          <w:tcPr>
            <w:tcW w:w="3082" w:type="dxa"/>
            <w:gridSpan w:val="3"/>
            <w:tcBorders>
              <w:top w:val="single" w:sz="4" w:space="0" w:color="auto"/>
              <w:left w:val="nil"/>
              <w:bottom w:val="nil"/>
              <w:right w:val="nil"/>
            </w:tcBorders>
          </w:tcPr>
          <w:p w14:paraId="4104DFC8" w14:textId="4AF21A59" w:rsidR="00136B48" w:rsidRPr="00B74DCC" w:rsidRDefault="00136B48" w:rsidP="00370A6A">
            <w:pPr>
              <w:pStyle w:val="BodyText"/>
            </w:pPr>
            <w:r w:rsidRPr="00B74DCC">
              <w:t>Country</w:t>
            </w:r>
          </w:p>
        </w:tc>
      </w:tr>
    </w:tbl>
    <w:p w14:paraId="08A0BD67" w14:textId="77777777" w:rsidR="00480402" w:rsidRDefault="00480402" w:rsidP="00370A6A"/>
    <w:tbl>
      <w:tblPr>
        <w:tblStyle w:val="TableGrid"/>
        <w:tblW w:w="9450" w:type="dxa"/>
        <w:tblLook w:val="04A0" w:firstRow="1" w:lastRow="0" w:firstColumn="1" w:lastColumn="0" w:noHBand="0" w:noVBand="1"/>
      </w:tblPr>
      <w:tblGrid>
        <w:gridCol w:w="3455"/>
        <w:gridCol w:w="262"/>
        <w:gridCol w:w="5733"/>
      </w:tblGrid>
      <w:tr w:rsidR="00136B48" w:rsidRPr="00B05DF1" w14:paraId="60C8D850" w14:textId="77777777" w:rsidTr="006558CE">
        <w:sdt>
          <w:sdtPr>
            <w:alias w:val="Registration number"/>
            <w:tag w:val="numéro d'immatriculation"/>
            <w:id w:val="-1230918082"/>
            <w:placeholder>
              <w:docPart w:val="A2DDD34D61BE4FAE8209E8AB85CCB368"/>
            </w:placeholder>
            <w:showingPlcHdr/>
            <w:text/>
          </w:sdtPr>
          <w:sdtContent>
            <w:tc>
              <w:tcPr>
                <w:tcW w:w="3455" w:type="dxa"/>
                <w:tcBorders>
                  <w:top w:val="single" w:sz="4" w:space="0" w:color="auto"/>
                  <w:left w:val="single" w:sz="4" w:space="0" w:color="auto"/>
                  <w:bottom w:val="single" w:sz="4" w:space="0" w:color="auto"/>
                  <w:right w:val="single" w:sz="4" w:space="0" w:color="auto"/>
                </w:tcBorders>
              </w:tcPr>
              <w:p w14:paraId="3F1F0314" w14:textId="051F1694" w:rsidR="00136B48" w:rsidRDefault="00DF6476" w:rsidP="00370A6A">
                <w:pPr>
                  <w:pStyle w:val="BodyText"/>
                </w:pPr>
                <w:r>
                  <w:rPr>
                    <w:rStyle w:val="PlaceholderText"/>
                  </w:rPr>
                  <w:t>Cl</w:t>
                </w:r>
                <w:r w:rsidRPr="00DF6476">
                  <w:rPr>
                    <w:rStyle w:val="PlaceholderText"/>
                  </w:rPr>
                  <w:t>ick to insert</w:t>
                </w:r>
                <w:r w:rsidR="00136B48" w:rsidRPr="00943471">
                  <w:rPr>
                    <w:rStyle w:val="PlaceholderText"/>
                  </w:rPr>
                  <w:t>.</w:t>
                </w:r>
              </w:p>
            </w:tc>
          </w:sdtContent>
        </w:sdt>
        <w:tc>
          <w:tcPr>
            <w:tcW w:w="262" w:type="dxa"/>
            <w:tcBorders>
              <w:top w:val="nil"/>
              <w:left w:val="single" w:sz="4" w:space="0" w:color="auto"/>
              <w:bottom w:val="nil"/>
              <w:right w:val="single" w:sz="4" w:space="0" w:color="auto"/>
            </w:tcBorders>
          </w:tcPr>
          <w:p w14:paraId="23C5FA39" w14:textId="77777777" w:rsidR="00136B48" w:rsidRPr="00016B53" w:rsidRDefault="00136B48" w:rsidP="00370A6A">
            <w:pPr>
              <w:pStyle w:val="BodyText"/>
            </w:pPr>
          </w:p>
        </w:tc>
        <w:sdt>
          <w:sdtPr>
            <w:alias w:val="Registered city"/>
            <w:tag w:val="ville d'enregistrement"/>
            <w:id w:val="910822025"/>
            <w:placeholder>
              <w:docPart w:val="ADDF09F767A34CEF9F9C69EDE124F152"/>
            </w:placeholder>
            <w:showingPlcHdr/>
            <w:text/>
          </w:sdtPr>
          <w:sdtContent>
            <w:tc>
              <w:tcPr>
                <w:tcW w:w="5733" w:type="dxa"/>
                <w:tcBorders>
                  <w:top w:val="single" w:sz="4" w:space="0" w:color="auto"/>
                  <w:left w:val="single" w:sz="4" w:space="0" w:color="auto"/>
                  <w:bottom w:val="single" w:sz="4" w:space="0" w:color="auto"/>
                  <w:right w:val="single" w:sz="4" w:space="0" w:color="auto"/>
                </w:tcBorders>
              </w:tcPr>
              <w:p w14:paraId="7D1D1C05" w14:textId="09C2434C" w:rsidR="00136B48" w:rsidRDefault="00136B48" w:rsidP="00370A6A">
                <w:pPr>
                  <w:pStyle w:val="BodyText"/>
                </w:pPr>
                <w:r w:rsidRPr="00943471">
                  <w:rPr>
                    <w:rStyle w:val="PlaceholderText"/>
                  </w:rPr>
                  <w:t>C</w:t>
                </w:r>
                <w:r w:rsidR="00DF6476" w:rsidRPr="00DF6476">
                  <w:rPr>
                    <w:rStyle w:val="PlaceholderText"/>
                  </w:rPr>
                  <w:t>lick to insert</w:t>
                </w:r>
                <w:r w:rsidRPr="00943471">
                  <w:rPr>
                    <w:rStyle w:val="PlaceholderText"/>
                  </w:rPr>
                  <w:t>.</w:t>
                </w:r>
              </w:p>
            </w:tc>
          </w:sdtContent>
        </w:sdt>
      </w:tr>
      <w:tr w:rsidR="00136B48" w:rsidRPr="00B74DCC" w14:paraId="2735BFBC" w14:textId="77777777" w:rsidTr="006558CE">
        <w:tc>
          <w:tcPr>
            <w:tcW w:w="3455" w:type="dxa"/>
            <w:tcBorders>
              <w:top w:val="single" w:sz="4" w:space="0" w:color="auto"/>
              <w:left w:val="nil"/>
              <w:bottom w:val="nil"/>
              <w:right w:val="nil"/>
            </w:tcBorders>
          </w:tcPr>
          <w:p w14:paraId="141F4F81" w14:textId="6E16885D" w:rsidR="00136B48" w:rsidRPr="00B74DCC" w:rsidRDefault="00DF6476" w:rsidP="00370A6A">
            <w:pPr>
              <w:pStyle w:val="BodyText"/>
            </w:pPr>
            <w:r w:rsidRPr="00B74DCC">
              <w:t>Registration number / RCS</w:t>
            </w:r>
          </w:p>
        </w:tc>
        <w:tc>
          <w:tcPr>
            <w:tcW w:w="262" w:type="dxa"/>
            <w:tcBorders>
              <w:top w:val="nil"/>
              <w:left w:val="nil"/>
              <w:bottom w:val="nil"/>
              <w:right w:val="nil"/>
            </w:tcBorders>
          </w:tcPr>
          <w:p w14:paraId="1039C48F" w14:textId="77777777" w:rsidR="00136B48" w:rsidRPr="00B74DCC" w:rsidRDefault="00136B48" w:rsidP="00370A6A">
            <w:pPr>
              <w:pStyle w:val="BodyText"/>
            </w:pPr>
          </w:p>
        </w:tc>
        <w:tc>
          <w:tcPr>
            <w:tcW w:w="5733" w:type="dxa"/>
            <w:tcBorders>
              <w:top w:val="single" w:sz="4" w:space="0" w:color="auto"/>
              <w:left w:val="nil"/>
              <w:bottom w:val="nil"/>
              <w:right w:val="nil"/>
            </w:tcBorders>
          </w:tcPr>
          <w:p w14:paraId="13365A60" w14:textId="1A6BFDCC" w:rsidR="00136B48" w:rsidRPr="00B74DCC" w:rsidRDefault="00DF6476" w:rsidP="00370A6A">
            <w:pPr>
              <w:pStyle w:val="BodyText"/>
            </w:pPr>
            <w:r w:rsidRPr="00B74DCC">
              <w:t>City where company is registered</w:t>
            </w:r>
          </w:p>
        </w:tc>
      </w:tr>
    </w:tbl>
    <w:p w14:paraId="198EC4C7" w14:textId="13B782C2" w:rsidR="00480402" w:rsidRDefault="00480402" w:rsidP="00370A6A"/>
    <w:tbl>
      <w:tblPr>
        <w:tblStyle w:val="TableGrid"/>
        <w:tblW w:w="0" w:type="auto"/>
        <w:tblLook w:val="04A0" w:firstRow="1" w:lastRow="0" w:firstColumn="1" w:lastColumn="0" w:noHBand="0" w:noVBand="1"/>
      </w:tblPr>
      <w:tblGrid>
        <w:gridCol w:w="2003"/>
        <w:gridCol w:w="258"/>
        <w:gridCol w:w="3166"/>
        <w:gridCol w:w="258"/>
        <w:gridCol w:w="3336"/>
      </w:tblGrid>
      <w:tr w:rsidR="007F1040" w:rsidRPr="00016B53" w14:paraId="23AE869C" w14:textId="77777777" w:rsidTr="006558CE">
        <w:tc>
          <w:tcPr>
            <w:tcW w:w="2056" w:type="dxa"/>
            <w:tcBorders>
              <w:top w:val="nil"/>
              <w:left w:val="nil"/>
              <w:bottom w:val="nil"/>
              <w:right w:val="single" w:sz="4" w:space="0" w:color="auto"/>
            </w:tcBorders>
          </w:tcPr>
          <w:p w14:paraId="751C697D" w14:textId="77777777" w:rsidR="007F1040" w:rsidRPr="00016B53" w:rsidRDefault="007F1040" w:rsidP="00370A6A">
            <w:pPr>
              <w:pStyle w:val="BodyText"/>
            </w:pPr>
            <w:r w:rsidRPr="00016B53">
              <w:t>Repr</w:t>
            </w:r>
            <w:r>
              <w:t>e</w:t>
            </w:r>
            <w:r w:rsidRPr="00016B53">
              <w:t>sent</w:t>
            </w:r>
            <w:r>
              <w:t>ed</w:t>
            </w:r>
            <w:r w:rsidRPr="00016B53">
              <w:t xml:space="preserve"> </w:t>
            </w:r>
            <w:r>
              <w:t>by</w:t>
            </w:r>
          </w:p>
        </w:tc>
        <w:sdt>
          <w:sdtPr>
            <w:alias w:val="Name"/>
            <w:tag w:val="prénom"/>
            <w:id w:val="936258599"/>
            <w:placeholder>
              <w:docPart w:val="85F5BAEB364543188B9DA1BCD8429B84"/>
            </w:placeholder>
            <w:showingPlcHdr/>
            <w:text/>
          </w:sdtPr>
          <w:sdtContent>
            <w:tc>
              <w:tcPr>
                <w:tcW w:w="3626" w:type="dxa"/>
                <w:gridSpan w:val="2"/>
                <w:tcBorders>
                  <w:top w:val="single" w:sz="4" w:space="0" w:color="auto"/>
                  <w:left w:val="single" w:sz="4" w:space="0" w:color="auto"/>
                  <w:bottom w:val="single" w:sz="4" w:space="0" w:color="auto"/>
                  <w:right w:val="single" w:sz="4" w:space="0" w:color="auto"/>
                </w:tcBorders>
              </w:tcPr>
              <w:p w14:paraId="5E07E8B4" w14:textId="77777777" w:rsidR="007F1040" w:rsidRPr="00016B53" w:rsidRDefault="007F1040" w:rsidP="00370A6A">
                <w:pPr>
                  <w:pStyle w:val="BodyText"/>
                </w:pPr>
                <w:r w:rsidRPr="00943471">
                  <w:rPr>
                    <w:rStyle w:val="PlaceholderText"/>
                  </w:rPr>
                  <w:t>Cli</w:t>
                </w:r>
                <w:r>
                  <w:rPr>
                    <w:rStyle w:val="PlaceholderText"/>
                  </w:rPr>
                  <w:t>ck to insert</w:t>
                </w:r>
                <w:r w:rsidRPr="00943471">
                  <w:rPr>
                    <w:rStyle w:val="PlaceholderText"/>
                  </w:rPr>
                  <w:t>.</w:t>
                </w:r>
              </w:p>
            </w:tc>
          </w:sdtContent>
        </w:sdt>
        <w:tc>
          <w:tcPr>
            <w:tcW w:w="261" w:type="dxa"/>
            <w:tcBorders>
              <w:top w:val="nil"/>
              <w:left w:val="single" w:sz="4" w:space="0" w:color="auto"/>
              <w:bottom w:val="nil"/>
              <w:right w:val="single" w:sz="4" w:space="0" w:color="auto"/>
            </w:tcBorders>
          </w:tcPr>
          <w:p w14:paraId="70772AD0" w14:textId="77777777" w:rsidR="007F1040" w:rsidRPr="00016B53" w:rsidRDefault="007F1040" w:rsidP="00370A6A">
            <w:pPr>
              <w:pStyle w:val="BodyText"/>
            </w:pPr>
          </w:p>
        </w:tc>
        <w:sdt>
          <w:sdtPr>
            <w:alias w:val="Surname"/>
            <w:tag w:val="nom"/>
            <w:id w:val="-1322499332"/>
            <w:placeholder>
              <w:docPart w:val="E6079C269A17490D866A49D233B2CF14"/>
            </w:placeholder>
            <w:showingPlcHdr/>
            <w:text/>
          </w:sdtPr>
          <w:sdtContent>
            <w:tc>
              <w:tcPr>
                <w:tcW w:w="3529" w:type="dxa"/>
                <w:tcBorders>
                  <w:top w:val="single" w:sz="4" w:space="0" w:color="auto"/>
                  <w:left w:val="single" w:sz="4" w:space="0" w:color="auto"/>
                  <w:bottom w:val="single" w:sz="4" w:space="0" w:color="auto"/>
                  <w:right w:val="single" w:sz="4" w:space="0" w:color="auto"/>
                </w:tcBorders>
              </w:tcPr>
              <w:p w14:paraId="26B25D35" w14:textId="77777777" w:rsidR="007F1040" w:rsidRPr="00016B53" w:rsidRDefault="007F1040" w:rsidP="00370A6A">
                <w:pPr>
                  <w:pStyle w:val="BodyText"/>
                </w:pPr>
                <w:r w:rsidRPr="00943471">
                  <w:rPr>
                    <w:rStyle w:val="PlaceholderText"/>
                  </w:rPr>
                  <w:t>Cli</w:t>
                </w:r>
                <w:r>
                  <w:rPr>
                    <w:rStyle w:val="PlaceholderText"/>
                  </w:rPr>
                  <w:t>ck to insert</w:t>
                </w:r>
                <w:r w:rsidRPr="00943471">
                  <w:rPr>
                    <w:rStyle w:val="PlaceholderText"/>
                  </w:rPr>
                  <w:t>.</w:t>
                </w:r>
              </w:p>
            </w:tc>
          </w:sdtContent>
        </w:sdt>
      </w:tr>
      <w:tr w:rsidR="007F1040" w:rsidRPr="004A4222" w14:paraId="096032FE" w14:textId="77777777" w:rsidTr="006558CE">
        <w:tc>
          <w:tcPr>
            <w:tcW w:w="2056" w:type="dxa"/>
            <w:tcBorders>
              <w:top w:val="nil"/>
              <w:left w:val="nil"/>
              <w:bottom w:val="nil"/>
              <w:right w:val="nil"/>
            </w:tcBorders>
          </w:tcPr>
          <w:p w14:paraId="796EC5AB" w14:textId="77777777" w:rsidR="007F1040" w:rsidRPr="004A4222" w:rsidRDefault="007F1040" w:rsidP="00370A6A">
            <w:pPr>
              <w:pStyle w:val="BodyText"/>
            </w:pPr>
          </w:p>
        </w:tc>
        <w:tc>
          <w:tcPr>
            <w:tcW w:w="261" w:type="dxa"/>
            <w:tcBorders>
              <w:top w:val="single" w:sz="4" w:space="0" w:color="auto"/>
              <w:left w:val="nil"/>
              <w:bottom w:val="nil"/>
              <w:right w:val="nil"/>
            </w:tcBorders>
          </w:tcPr>
          <w:p w14:paraId="29A21766" w14:textId="77777777" w:rsidR="007F1040" w:rsidRPr="004A4222" w:rsidRDefault="007F1040" w:rsidP="00370A6A">
            <w:pPr>
              <w:pStyle w:val="BodyText"/>
            </w:pPr>
          </w:p>
        </w:tc>
        <w:tc>
          <w:tcPr>
            <w:tcW w:w="3365" w:type="dxa"/>
            <w:tcBorders>
              <w:top w:val="single" w:sz="4" w:space="0" w:color="auto"/>
              <w:left w:val="nil"/>
              <w:bottom w:val="nil"/>
              <w:right w:val="nil"/>
            </w:tcBorders>
          </w:tcPr>
          <w:p w14:paraId="4A687BA5" w14:textId="77777777" w:rsidR="007F1040" w:rsidRPr="004A4222" w:rsidRDefault="007F1040" w:rsidP="00370A6A">
            <w:pPr>
              <w:pStyle w:val="BodyText"/>
            </w:pPr>
            <w:r>
              <w:t>Name</w:t>
            </w:r>
          </w:p>
        </w:tc>
        <w:tc>
          <w:tcPr>
            <w:tcW w:w="261" w:type="dxa"/>
            <w:tcBorders>
              <w:top w:val="nil"/>
              <w:left w:val="nil"/>
              <w:bottom w:val="nil"/>
              <w:right w:val="nil"/>
            </w:tcBorders>
          </w:tcPr>
          <w:p w14:paraId="255C4FBF" w14:textId="77777777" w:rsidR="007F1040" w:rsidRPr="004A4222" w:rsidRDefault="007F1040" w:rsidP="00370A6A">
            <w:pPr>
              <w:pStyle w:val="BodyText"/>
            </w:pPr>
          </w:p>
        </w:tc>
        <w:tc>
          <w:tcPr>
            <w:tcW w:w="3529" w:type="dxa"/>
            <w:tcBorders>
              <w:top w:val="single" w:sz="4" w:space="0" w:color="auto"/>
              <w:left w:val="nil"/>
              <w:bottom w:val="nil"/>
              <w:right w:val="nil"/>
            </w:tcBorders>
          </w:tcPr>
          <w:p w14:paraId="616C0DF4" w14:textId="77777777" w:rsidR="007F1040" w:rsidRPr="004A4222" w:rsidRDefault="007F1040" w:rsidP="00370A6A">
            <w:pPr>
              <w:pStyle w:val="BodyText"/>
            </w:pPr>
            <w:r>
              <w:t>Surname</w:t>
            </w:r>
          </w:p>
        </w:tc>
      </w:tr>
    </w:tbl>
    <w:p w14:paraId="553BE065" w14:textId="77777777" w:rsidR="007F1040" w:rsidRPr="00DF6476" w:rsidRDefault="007F1040" w:rsidP="00370A6A"/>
    <w:p w14:paraId="343EA3F4" w14:textId="732675D6" w:rsidR="00136B48" w:rsidRPr="00DF2FA2" w:rsidRDefault="005873EE" w:rsidP="00370A6A">
      <w:pPr>
        <w:pStyle w:val="BodyText"/>
      </w:pPr>
      <w:r w:rsidRPr="005873EE">
        <w:t>The above-named, hereinafter referred to as</w:t>
      </w:r>
      <w:r w:rsidR="00DF6476" w:rsidRPr="00DF2FA2">
        <w:t xml:space="preserve"> </w:t>
      </w:r>
      <w:r w:rsidR="00B74DCC" w:rsidRPr="00DF2FA2">
        <w:t>"</w:t>
      </w:r>
      <w:sdt>
        <w:sdtPr>
          <w:alias w:val="Position"/>
          <w:tag w:val="Position"/>
          <w:id w:val="1985742880"/>
          <w:placeholder>
            <w:docPart w:val="FE3A8F1E47C34A42AF0307B43386D349"/>
          </w:placeholder>
          <w:showingPlcHdr/>
          <w:comboBox>
            <w:listItem w:value="Select an item."/>
            <w:listItem w:displayText="The Supplier" w:value="The Supplier"/>
            <w:listItem w:displayText="The Intermediary" w:value="The Intermediary"/>
            <w:listItem w:displayText="The Buyer" w:value="The Buyer"/>
            <w:listItem w:displayText="The Mandate Buyer" w:value="The Mandate Buyer"/>
            <w:listItem w:displayText="The Mandate Seller" w:value="The Mandate Seller"/>
          </w:comboBox>
        </w:sdtPr>
        <w:sdtContent>
          <w:r w:rsidR="00947279">
            <w:rPr>
              <w:rStyle w:val="PlaceholderText"/>
            </w:rPr>
            <w:t>Select</w:t>
          </w:r>
          <w:r w:rsidR="00947279" w:rsidRPr="00EF09CA">
            <w:rPr>
              <w:rStyle w:val="PlaceholderText"/>
            </w:rPr>
            <w:t xml:space="preserve"> an item.</w:t>
          </w:r>
        </w:sdtContent>
      </w:sdt>
      <w:r w:rsidR="00B74DCC" w:rsidRPr="00DF2FA2">
        <w:t>"</w:t>
      </w:r>
      <w:r w:rsidR="00DF6476" w:rsidRPr="00DF2FA2">
        <w:t>,</w:t>
      </w:r>
    </w:p>
    <w:p w14:paraId="62249484" w14:textId="2B697BDA" w:rsidR="00136B48" w:rsidRPr="00DF2FA2" w:rsidRDefault="00136B48" w:rsidP="005873EE">
      <w:pPr>
        <w:spacing w:before="120" w:after="120"/>
      </w:pPr>
      <w:r w:rsidRPr="00DF2FA2">
        <w:t xml:space="preserve">                                                                                       </w:t>
      </w:r>
      <w:r w:rsidR="002F7D53" w:rsidRPr="00DF2FA2">
        <w:t xml:space="preserve"> </w:t>
      </w:r>
      <w:r w:rsidR="005873EE" w:rsidRPr="005873EE">
        <w:t>of the one part,</w:t>
      </w:r>
    </w:p>
    <w:p w14:paraId="15176E70" w14:textId="06E9B799" w:rsidR="00136B48" w:rsidRPr="00DF2FA2" w:rsidRDefault="005873EE" w:rsidP="005873EE">
      <w:pPr>
        <w:spacing w:after="120"/>
      </w:pPr>
      <w:r w:rsidRPr="005873EE">
        <w:t>and the Broker, hereinafter referred to as the Broker, of the other part.</w:t>
      </w:r>
    </w:p>
    <w:p w14:paraId="028DB56E" w14:textId="77777777" w:rsidR="00136B48" w:rsidRDefault="00136B48" w:rsidP="00370A6A"/>
    <w:tbl>
      <w:tblPr>
        <w:tblStyle w:val="TableGrid"/>
        <w:tblW w:w="9474" w:type="dxa"/>
        <w:tblLayout w:type="fixed"/>
        <w:tblLook w:val="04A0" w:firstRow="1" w:lastRow="0" w:firstColumn="1" w:lastColumn="0" w:noHBand="0" w:noVBand="1"/>
      </w:tblPr>
      <w:tblGrid>
        <w:gridCol w:w="1196"/>
        <w:gridCol w:w="465"/>
        <w:gridCol w:w="1452"/>
        <w:gridCol w:w="262"/>
        <w:gridCol w:w="1485"/>
        <w:gridCol w:w="270"/>
        <w:gridCol w:w="1345"/>
        <w:gridCol w:w="275"/>
        <w:gridCol w:w="540"/>
        <w:gridCol w:w="296"/>
        <w:gridCol w:w="1888"/>
      </w:tblGrid>
      <w:tr w:rsidR="00136B48" w:rsidRPr="00016B53" w14:paraId="102CFE8E" w14:textId="77777777" w:rsidTr="006558CE">
        <w:sdt>
          <w:sdtPr>
            <w:alias w:val="Company name"/>
            <w:tag w:val="raison sociale"/>
            <w:id w:val="-702707333"/>
            <w:placeholder>
              <w:docPart w:val="0E05943F8FC94700BC9E2C6E1D6F4A0C"/>
            </w:placeholder>
            <w:text/>
          </w:sdtPr>
          <w:sdtContent>
            <w:tc>
              <w:tcPr>
                <w:tcW w:w="3113" w:type="dxa"/>
                <w:gridSpan w:val="3"/>
                <w:tcBorders>
                  <w:top w:val="single" w:sz="4" w:space="0" w:color="auto"/>
                  <w:left w:val="single" w:sz="4" w:space="0" w:color="auto"/>
                  <w:bottom w:val="single" w:sz="4" w:space="0" w:color="auto"/>
                  <w:right w:val="single" w:sz="4" w:space="0" w:color="auto"/>
                </w:tcBorders>
              </w:tcPr>
              <w:p w14:paraId="44E35BC6" w14:textId="49672325" w:rsidR="00136B48" w:rsidRPr="00016B53" w:rsidRDefault="00FC1125" w:rsidP="00370A6A">
                <w:pPr>
                  <w:pStyle w:val="BodyText"/>
                </w:pPr>
                <w:r>
                  <w:t>LUNYNS Ltd.</w:t>
                </w:r>
              </w:p>
            </w:tc>
          </w:sdtContent>
        </w:sdt>
        <w:tc>
          <w:tcPr>
            <w:tcW w:w="262" w:type="dxa"/>
            <w:tcBorders>
              <w:top w:val="nil"/>
              <w:left w:val="single" w:sz="4" w:space="0" w:color="auto"/>
              <w:bottom w:val="nil"/>
              <w:right w:val="single" w:sz="4" w:space="0" w:color="auto"/>
            </w:tcBorders>
          </w:tcPr>
          <w:p w14:paraId="6144979D" w14:textId="77777777" w:rsidR="00136B48" w:rsidRPr="00016B53" w:rsidRDefault="00136B48" w:rsidP="00370A6A">
            <w:pPr>
              <w:pStyle w:val="BodyText"/>
            </w:pPr>
          </w:p>
        </w:tc>
        <w:sdt>
          <w:sdtPr>
            <w:alias w:val="Legal form"/>
            <w:tag w:val="forme juridique"/>
            <w:id w:val="260339017"/>
            <w:placeholder>
              <w:docPart w:val="FB2AC4A89F7E42A7BACE9BE2EFC2CFCF"/>
            </w:placeholder>
            <w:text/>
          </w:sdtPr>
          <w:sdtContent>
            <w:tc>
              <w:tcPr>
                <w:tcW w:w="3100" w:type="dxa"/>
                <w:gridSpan w:val="3"/>
                <w:tcBorders>
                  <w:top w:val="single" w:sz="4" w:space="0" w:color="auto"/>
                  <w:left w:val="single" w:sz="4" w:space="0" w:color="auto"/>
                  <w:bottom w:val="single" w:sz="4" w:space="0" w:color="auto"/>
                  <w:right w:val="single" w:sz="4" w:space="0" w:color="auto"/>
                </w:tcBorders>
              </w:tcPr>
              <w:p w14:paraId="1F795654" w14:textId="17CF8157" w:rsidR="00136B48" w:rsidRPr="00016B53" w:rsidRDefault="006558CE" w:rsidP="00370A6A">
                <w:pPr>
                  <w:pStyle w:val="BodyText"/>
                </w:pPr>
                <w:r>
                  <w:t>Limited by share</w:t>
                </w:r>
              </w:p>
            </w:tc>
          </w:sdtContent>
        </w:sdt>
        <w:tc>
          <w:tcPr>
            <w:tcW w:w="275" w:type="dxa"/>
            <w:tcBorders>
              <w:top w:val="nil"/>
              <w:left w:val="single" w:sz="4" w:space="0" w:color="auto"/>
              <w:bottom w:val="nil"/>
              <w:right w:val="single" w:sz="4" w:space="0" w:color="auto"/>
            </w:tcBorders>
          </w:tcPr>
          <w:p w14:paraId="0CF18466" w14:textId="77777777" w:rsidR="00136B48" w:rsidRPr="00016B53" w:rsidRDefault="00136B48" w:rsidP="00370A6A">
            <w:pPr>
              <w:pStyle w:val="BodyText"/>
            </w:pPr>
          </w:p>
        </w:tc>
        <w:sdt>
          <w:sdtPr>
            <w:alias w:val="Optional"/>
            <w:tag w:val="capital social"/>
            <w:id w:val="164523444"/>
            <w:placeholder>
              <w:docPart w:val="864F9746AD48479A94B4A394BC8F42B0"/>
            </w:placeholder>
            <w:showingPlcHdr/>
            <w:text/>
          </w:sdtPr>
          <w:sdtContent>
            <w:tc>
              <w:tcPr>
                <w:tcW w:w="2724" w:type="dxa"/>
                <w:gridSpan w:val="3"/>
                <w:tcBorders>
                  <w:top w:val="single" w:sz="4" w:space="0" w:color="auto"/>
                  <w:left w:val="single" w:sz="4" w:space="0" w:color="auto"/>
                  <w:bottom w:val="single" w:sz="4" w:space="0" w:color="auto"/>
                  <w:right w:val="single" w:sz="4" w:space="0" w:color="auto"/>
                </w:tcBorders>
              </w:tcPr>
              <w:p w14:paraId="2870F328" w14:textId="6D3FB091" w:rsidR="00136B48" w:rsidRPr="00016B53" w:rsidRDefault="004B0D64" w:rsidP="00370A6A">
                <w:pPr>
                  <w:pStyle w:val="BodyText"/>
                </w:pPr>
                <w:r w:rsidRPr="00943471">
                  <w:rPr>
                    <w:rStyle w:val="PlaceholderText"/>
                  </w:rPr>
                  <w:t>C</w:t>
                </w:r>
                <w:r w:rsidRPr="00324697">
                  <w:rPr>
                    <w:rStyle w:val="PlaceholderText"/>
                  </w:rPr>
                  <w:t>lick to insert</w:t>
                </w:r>
                <w:r w:rsidRPr="00943471">
                  <w:rPr>
                    <w:rStyle w:val="PlaceholderText"/>
                  </w:rPr>
                  <w:t>.</w:t>
                </w:r>
              </w:p>
            </w:tc>
          </w:sdtContent>
        </w:sdt>
      </w:tr>
      <w:tr w:rsidR="00136B48" w:rsidRPr="00B74DCC" w14:paraId="311F58A7" w14:textId="77777777" w:rsidTr="006558CE">
        <w:trPr>
          <w:trHeight w:val="377"/>
        </w:trPr>
        <w:tc>
          <w:tcPr>
            <w:tcW w:w="3113" w:type="dxa"/>
            <w:gridSpan w:val="3"/>
            <w:tcBorders>
              <w:top w:val="single" w:sz="4" w:space="0" w:color="auto"/>
              <w:left w:val="nil"/>
              <w:bottom w:val="nil"/>
              <w:right w:val="nil"/>
            </w:tcBorders>
          </w:tcPr>
          <w:p w14:paraId="292E49D4" w14:textId="45A8D285" w:rsidR="00136B48" w:rsidRPr="00B74DCC" w:rsidRDefault="004B0D64" w:rsidP="00370A6A">
            <w:pPr>
              <w:pStyle w:val="BodyText"/>
            </w:pPr>
            <w:r w:rsidRPr="00B74DCC">
              <w:t>Company name</w:t>
            </w:r>
          </w:p>
        </w:tc>
        <w:tc>
          <w:tcPr>
            <w:tcW w:w="262" w:type="dxa"/>
            <w:tcBorders>
              <w:top w:val="nil"/>
              <w:left w:val="nil"/>
              <w:bottom w:val="nil"/>
              <w:right w:val="nil"/>
            </w:tcBorders>
          </w:tcPr>
          <w:p w14:paraId="6FD3255A" w14:textId="77777777" w:rsidR="00136B48" w:rsidRPr="00B74DCC" w:rsidRDefault="00136B48" w:rsidP="00370A6A">
            <w:pPr>
              <w:pStyle w:val="BodyText"/>
            </w:pPr>
          </w:p>
        </w:tc>
        <w:tc>
          <w:tcPr>
            <w:tcW w:w="3100" w:type="dxa"/>
            <w:gridSpan w:val="3"/>
            <w:tcBorders>
              <w:top w:val="single" w:sz="4" w:space="0" w:color="auto"/>
              <w:left w:val="nil"/>
              <w:bottom w:val="nil"/>
              <w:right w:val="nil"/>
            </w:tcBorders>
          </w:tcPr>
          <w:p w14:paraId="124CD7A6" w14:textId="5168A265" w:rsidR="00136B48" w:rsidRPr="00B74DCC" w:rsidRDefault="004B0D64" w:rsidP="00370A6A">
            <w:pPr>
              <w:pStyle w:val="BodyText"/>
            </w:pPr>
            <w:r w:rsidRPr="00B74DCC">
              <w:t>Legal form</w:t>
            </w:r>
          </w:p>
        </w:tc>
        <w:tc>
          <w:tcPr>
            <w:tcW w:w="275" w:type="dxa"/>
            <w:tcBorders>
              <w:top w:val="nil"/>
              <w:left w:val="nil"/>
              <w:bottom w:val="nil"/>
              <w:right w:val="nil"/>
            </w:tcBorders>
          </w:tcPr>
          <w:p w14:paraId="28F9A8CA" w14:textId="77777777" w:rsidR="00136B48" w:rsidRPr="00B74DCC" w:rsidRDefault="00136B48" w:rsidP="00370A6A">
            <w:pPr>
              <w:pStyle w:val="BodyText"/>
            </w:pPr>
          </w:p>
        </w:tc>
        <w:tc>
          <w:tcPr>
            <w:tcW w:w="2724" w:type="dxa"/>
            <w:gridSpan w:val="3"/>
            <w:tcBorders>
              <w:top w:val="single" w:sz="4" w:space="0" w:color="auto"/>
              <w:left w:val="nil"/>
              <w:bottom w:val="nil"/>
              <w:right w:val="nil"/>
            </w:tcBorders>
          </w:tcPr>
          <w:p w14:paraId="0CCD0AAD" w14:textId="701AA8BD" w:rsidR="00136B48" w:rsidRPr="00B74DCC" w:rsidRDefault="004B0D64" w:rsidP="00370A6A">
            <w:pPr>
              <w:pStyle w:val="BodyText"/>
            </w:pPr>
            <w:r w:rsidRPr="00B74DCC">
              <w:t>Amount of share capital</w:t>
            </w:r>
          </w:p>
        </w:tc>
      </w:tr>
      <w:tr w:rsidR="00136B48" w:rsidRPr="00136B48" w14:paraId="7CA16404" w14:textId="77777777" w:rsidTr="006558CE">
        <w:trPr>
          <w:trHeight w:val="180"/>
        </w:trPr>
        <w:tc>
          <w:tcPr>
            <w:tcW w:w="1196" w:type="dxa"/>
            <w:tcBorders>
              <w:top w:val="nil"/>
              <w:left w:val="nil"/>
              <w:bottom w:val="single" w:sz="4" w:space="0" w:color="000000"/>
              <w:right w:val="nil"/>
            </w:tcBorders>
          </w:tcPr>
          <w:p w14:paraId="1A98D54A" w14:textId="77777777" w:rsidR="00136B48" w:rsidRPr="00136B48" w:rsidRDefault="00136B48" w:rsidP="00370A6A">
            <w:pPr>
              <w:pStyle w:val="BodyText"/>
            </w:pPr>
          </w:p>
        </w:tc>
        <w:tc>
          <w:tcPr>
            <w:tcW w:w="465" w:type="dxa"/>
            <w:tcBorders>
              <w:top w:val="nil"/>
              <w:left w:val="nil"/>
              <w:bottom w:val="single" w:sz="4" w:space="0" w:color="000000"/>
              <w:right w:val="nil"/>
            </w:tcBorders>
          </w:tcPr>
          <w:p w14:paraId="743B2A75" w14:textId="77777777" w:rsidR="00136B48" w:rsidRPr="00136B48" w:rsidRDefault="00136B48" w:rsidP="00370A6A">
            <w:pPr>
              <w:pStyle w:val="BodyText"/>
            </w:pPr>
          </w:p>
        </w:tc>
        <w:tc>
          <w:tcPr>
            <w:tcW w:w="1452" w:type="dxa"/>
            <w:tcBorders>
              <w:top w:val="nil"/>
              <w:left w:val="nil"/>
              <w:bottom w:val="single" w:sz="4" w:space="0" w:color="000000"/>
              <w:right w:val="nil"/>
            </w:tcBorders>
          </w:tcPr>
          <w:p w14:paraId="1CD8BBA6" w14:textId="77777777" w:rsidR="00136B48" w:rsidRPr="00136B48" w:rsidRDefault="00136B48" w:rsidP="00370A6A">
            <w:pPr>
              <w:pStyle w:val="BodyText"/>
            </w:pPr>
          </w:p>
        </w:tc>
        <w:tc>
          <w:tcPr>
            <w:tcW w:w="262" w:type="dxa"/>
            <w:tcBorders>
              <w:top w:val="nil"/>
              <w:left w:val="nil"/>
              <w:bottom w:val="nil"/>
              <w:right w:val="nil"/>
            </w:tcBorders>
          </w:tcPr>
          <w:p w14:paraId="41A38D92" w14:textId="77777777" w:rsidR="00136B48" w:rsidRPr="00136B48" w:rsidRDefault="00136B48" w:rsidP="00370A6A">
            <w:pPr>
              <w:pStyle w:val="BodyText"/>
            </w:pPr>
          </w:p>
        </w:tc>
        <w:tc>
          <w:tcPr>
            <w:tcW w:w="1485" w:type="dxa"/>
            <w:tcBorders>
              <w:top w:val="nil"/>
              <w:left w:val="nil"/>
              <w:bottom w:val="single" w:sz="4" w:space="0" w:color="000000"/>
              <w:right w:val="nil"/>
            </w:tcBorders>
          </w:tcPr>
          <w:p w14:paraId="3A7AF1B5" w14:textId="77777777" w:rsidR="00136B48" w:rsidRPr="00136B48" w:rsidRDefault="00136B48" w:rsidP="00370A6A">
            <w:pPr>
              <w:pStyle w:val="BodyText"/>
            </w:pPr>
          </w:p>
        </w:tc>
        <w:tc>
          <w:tcPr>
            <w:tcW w:w="1615" w:type="dxa"/>
            <w:gridSpan w:val="2"/>
            <w:tcBorders>
              <w:top w:val="nil"/>
              <w:left w:val="nil"/>
              <w:bottom w:val="nil"/>
              <w:right w:val="nil"/>
            </w:tcBorders>
          </w:tcPr>
          <w:p w14:paraId="1997742A" w14:textId="77777777" w:rsidR="00136B48" w:rsidRPr="00136B48" w:rsidRDefault="00136B48" w:rsidP="00370A6A">
            <w:pPr>
              <w:pStyle w:val="BodyText"/>
            </w:pPr>
          </w:p>
        </w:tc>
        <w:tc>
          <w:tcPr>
            <w:tcW w:w="275" w:type="dxa"/>
            <w:tcBorders>
              <w:top w:val="nil"/>
              <w:left w:val="nil"/>
              <w:bottom w:val="nil"/>
              <w:right w:val="nil"/>
            </w:tcBorders>
          </w:tcPr>
          <w:p w14:paraId="625026B4" w14:textId="77777777" w:rsidR="00136B48" w:rsidRPr="00136B48" w:rsidRDefault="00136B48" w:rsidP="00370A6A">
            <w:pPr>
              <w:pStyle w:val="BodyText"/>
            </w:pPr>
          </w:p>
        </w:tc>
        <w:tc>
          <w:tcPr>
            <w:tcW w:w="836" w:type="dxa"/>
            <w:gridSpan w:val="2"/>
            <w:tcBorders>
              <w:top w:val="nil"/>
              <w:left w:val="nil"/>
              <w:bottom w:val="nil"/>
              <w:right w:val="nil"/>
            </w:tcBorders>
          </w:tcPr>
          <w:p w14:paraId="37E9B11E" w14:textId="77777777" w:rsidR="00136B48" w:rsidRPr="00136B48" w:rsidRDefault="00136B48" w:rsidP="00370A6A">
            <w:pPr>
              <w:pStyle w:val="BodyText"/>
            </w:pPr>
          </w:p>
        </w:tc>
        <w:tc>
          <w:tcPr>
            <w:tcW w:w="1888" w:type="dxa"/>
            <w:tcBorders>
              <w:top w:val="nil"/>
              <w:left w:val="nil"/>
              <w:bottom w:val="nil"/>
              <w:right w:val="nil"/>
            </w:tcBorders>
          </w:tcPr>
          <w:p w14:paraId="1B3C8AB1" w14:textId="77777777" w:rsidR="00136B48" w:rsidRPr="00136B48" w:rsidRDefault="00136B48" w:rsidP="00370A6A">
            <w:pPr>
              <w:pStyle w:val="BodyText"/>
            </w:pPr>
          </w:p>
        </w:tc>
      </w:tr>
      <w:tr w:rsidR="00136B48" w:rsidRPr="004A2F48" w14:paraId="6E0F2256" w14:textId="77777777" w:rsidTr="006558CE">
        <w:sdt>
          <w:sdtPr>
            <w:alias w:val="Head office"/>
            <w:tag w:val="head office"/>
            <w:id w:val="919449357"/>
            <w:placeholder>
              <w:docPart w:val="D2B9351319F047D0BD02F256DA491E2D"/>
            </w:placeholder>
            <w:text/>
          </w:sdtPr>
          <w:sdtContent>
            <w:tc>
              <w:tcPr>
                <w:tcW w:w="3113" w:type="dxa"/>
                <w:gridSpan w:val="3"/>
                <w:tcBorders>
                  <w:top w:val="single" w:sz="4" w:space="0" w:color="000000"/>
                  <w:left w:val="single" w:sz="4" w:space="0" w:color="000000"/>
                  <w:bottom w:val="single" w:sz="4" w:space="0" w:color="000000"/>
                  <w:right w:val="single" w:sz="4" w:space="0" w:color="000000"/>
                </w:tcBorders>
              </w:tcPr>
              <w:p w14:paraId="5686E4BD" w14:textId="3AB2F1A4" w:rsidR="00136B48" w:rsidRPr="00016B53" w:rsidRDefault="00FC1125" w:rsidP="00370A6A">
                <w:pPr>
                  <w:pStyle w:val="BodyText"/>
                </w:pPr>
                <w:r w:rsidRPr="00FC1125">
                  <w:t>82, James Carter Road</w:t>
                </w:r>
              </w:p>
            </w:tc>
          </w:sdtContent>
        </w:sdt>
        <w:tc>
          <w:tcPr>
            <w:tcW w:w="262" w:type="dxa"/>
            <w:tcBorders>
              <w:top w:val="nil"/>
              <w:left w:val="single" w:sz="4" w:space="0" w:color="000000"/>
              <w:bottom w:val="nil"/>
              <w:right w:val="single" w:sz="4" w:space="0" w:color="000000"/>
            </w:tcBorders>
          </w:tcPr>
          <w:p w14:paraId="10020719" w14:textId="77777777" w:rsidR="00136B48" w:rsidRPr="00016B53" w:rsidRDefault="00136B48" w:rsidP="00370A6A">
            <w:pPr>
              <w:pStyle w:val="BodyText"/>
            </w:pPr>
          </w:p>
        </w:tc>
        <w:sdt>
          <w:sdtPr>
            <w:alias w:val="Postal code"/>
            <w:id w:val="1771276969"/>
            <w:placeholder>
              <w:docPart w:val="7F9778BB7C8B447EB0324169B9CB9CF2"/>
            </w:placeholder>
            <w:text/>
          </w:sdtPr>
          <w:sdtContent>
            <w:tc>
              <w:tcPr>
                <w:tcW w:w="1485" w:type="dxa"/>
                <w:tcBorders>
                  <w:top w:val="single" w:sz="4" w:space="0" w:color="000000"/>
                  <w:left w:val="single" w:sz="4" w:space="0" w:color="000000"/>
                  <w:bottom w:val="single" w:sz="4" w:space="0" w:color="000000"/>
                  <w:right w:val="single" w:sz="4" w:space="0" w:color="000000"/>
                </w:tcBorders>
              </w:tcPr>
              <w:p w14:paraId="38D6F4CB" w14:textId="2CCE983D" w:rsidR="00136B48" w:rsidRPr="00016B53" w:rsidRDefault="00FC1125" w:rsidP="00370A6A">
                <w:pPr>
                  <w:pStyle w:val="BodyText"/>
                </w:pPr>
                <w:r w:rsidRPr="00FC1125">
                  <w:t>IP28 7D3</w:t>
                </w:r>
              </w:p>
            </w:tc>
          </w:sdtContent>
        </w:sdt>
        <w:tc>
          <w:tcPr>
            <w:tcW w:w="270" w:type="dxa"/>
            <w:tcBorders>
              <w:top w:val="nil"/>
              <w:left w:val="single" w:sz="4" w:space="0" w:color="000000"/>
              <w:bottom w:val="nil"/>
              <w:right w:val="single" w:sz="4" w:space="0" w:color="000000"/>
            </w:tcBorders>
          </w:tcPr>
          <w:p w14:paraId="2979D7C1" w14:textId="77777777" w:rsidR="00136B48" w:rsidRPr="00016B53" w:rsidRDefault="00136B48" w:rsidP="00370A6A">
            <w:pPr>
              <w:pStyle w:val="BodyText"/>
            </w:pPr>
          </w:p>
        </w:tc>
        <w:sdt>
          <w:sdtPr>
            <w:alias w:val="City"/>
            <w:tag w:val="Corporate form"/>
            <w:id w:val="2039538842"/>
            <w:placeholder>
              <w:docPart w:val="8881FA79A74249BABACBD3777121061D"/>
            </w:placeholder>
            <w:text/>
          </w:sdtPr>
          <w:sdtContent>
            <w:tc>
              <w:tcPr>
                <w:tcW w:w="1620" w:type="dxa"/>
                <w:gridSpan w:val="2"/>
                <w:tcBorders>
                  <w:top w:val="single" w:sz="4" w:space="0" w:color="000000"/>
                  <w:left w:val="single" w:sz="4" w:space="0" w:color="000000"/>
                  <w:bottom w:val="single" w:sz="4" w:space="0" w:color="000000"/>
                  <w:right w:val="single" w:sz="4" w:space="0" w:color="000000"/>
                </w:tcBorders>
              </w:tcPr>
              <w:p w14:paraId="4256CFF2" w14:textId="1FE12BD5" w:rsidR="00136B48" w:rsidRPr="00016B53" w:rsidRDefault="00FC1125" w:rsidP="00370A6A">
                <w:pPr>
                  <w:pStyle w:val="BodyText"/>
                </w:pPr>
                <w:r w:rsidRPr="00FC1125">
                  <w:t>Mildenhall,</w:t>
                </w:r>
              </w:p>
            </w:tc>
          </w:sdtContent>
        </w:sdt>
        <w:tc>
          <w:tcPr>
            <w:tcW w:w="540" w:type="dxa"/>
            <w:tcBorders>
              <w:top w:val="nil"/>
              <w:left w:val="single" w:sz="4" w:space="0" w:color="000000"/>
              <w:bottom w:val="nil"/>
              <w:right w:val="single" w:sz="4" w:space="0" w:color="000000"/>
            </w:tcBorders>
          </w:tcPr>
          <w:p w14:paraId="17743FAC" w14:textId="77777777" w:rsidR="00136B48" w:rsidRPr="00016B53" w:rsidRDefault="00136B48" w:rsidP="00370A6A">
            <w:pPr>
              <w:pStyle w:val="BodyText"/>
            </w:pPr>
          </w:p>
        </w:tc>
        <w:sdt>
          <w:sdtPr>
            <w:alias w:val="Country"/>
            <w:tag w:val="country"/>
            <w:id w:val="-992488001"/>
            <w:placeholder>
              <w:docPart w:val="508D1CC504D24F0EA2527089E149CBA6"/>
            </w:placeholder>
            <w:text/>
          </w:sdtPr>
          <w:sdtContent>
            <w:tc>
              <w:tcPr>
                <w:tcW w:w="2184" w:type="dxa"/>
                <w:gridSpan w:val="2"/>
                <w:tcBorders>
                  <w:top w:val="single" w:sz="4" w:space="0" w:color="000000"/>
                  <w:left w:val="single" w:sz="4" w:space="0" w:color="000000"/>
                  <w:bottom w:val="single" w:sz="4" w:space="0" w:color="000000"/>
                  <w:right w:val="single" w:sz="4" w:space="0" w:color="000000"/>
                </w:tcBorders>
              </w:tcPr>
              <w:p w14:paraId="61BB6B45" w14:textId="634D253C" w:rsidR="00136B48" w:rsidRPr="00016B53" w:rsidRDefault="00FC1125" w:rsidP="00370A6A">
                <w:pPr>
                  <w:pStyle w:val="BodyText"/>
                </w:pPr>
                <w:r w:rsidRPr="00FC1125">
                  <w:t>Suffolk, UK</w:t>
                </w:r>
              </w:p>
            </w:tc>
          </w:sdtContent>
        </w:sdt>
      </w:tr>
      <w:tr w:rsidR="00136B48" w:rsidRPr="00B74DCC" w14:paraId="63DC5798" w14:textId="77777777" w:rsidTr="006558CE">
        <w:tc>
          <w:tcPr>
            <w:tcW w:w="3113" w:type="dxa"/>
            <w:gridSpan w:val="3"/>
            <w:tcBorders>
              <w:top w:val="single" w:sz="4" w:space="0" w:color="000000"/>
              <w:left w:val="nil"/>
              <w:bottom w:val="nil"/>
              <w:right w:val="nil"/>
            </w:tcBorders>
          </w:tcPr>
          <w:p w14:paraId="55A52923" w14:textId="76B7A647" w:rsidR="00136B48" w:rsidRPr="00B74DCC" w:rsidRDefault="002F7D53" w:rsidP="00370A6A">
            <w:pPr>
              <w:pStyle w:val="BodyText"/>
            </w:pPr>
            <w:r w:rsidRPr="00B74DCC">
              <w:t>Head office address</w:t>
            </w:r>
          </w:p>
        </w:tc>
        <w:tc>
          <w:tcPr>
            <w:tcW w:w="262" w:type="dxa"/>
            <w:tcBorders>
              <w:top w:val="nil"/>
              <w:left w:val="nil"/>
              <w:bottom w:val="nil"/>
              <w:right w:val="nil"/>
            </w:tcBorders>
          </w:tcPr>
          <w:p w14:paraId="3C281322" w14:textId="77777777" w:rsidR="00136B48" w:rsidRPr="00B74DCC" w:rsidRDefault="00136B48" w:rsidP="00370A6A">
            <w:pPr>
              <w:pStyle w:val="BodyText"/>
            </w:pPr>
          </w:p>
        </w:tc>
        <w:tc>
          <w:tcPr>
            <w:tcW w:w="1485" w:type="dxa"/>
            <w:tcBorders>
              <w:top w:val="single" w:sz="4" w:space="0" w:color="000000"/>
              <w:left w:val="nil"/>
              <w:bottom w:val="nil"/>
              <w:right w:val="nil"/>
            </w:tcBorders>
          </w:tcPr>
          <w:p w14:paraId="6872DD03" w14:textId="0725E49E" w:rsidR="00136B48" w:rsidRPr="00B74DCC" w:rsidRDefault="002F7D53" w:rsidP="00370A6A">
            <w:pPr>
              <w:pStyle w:val="BodyText"/>
            </w:pPr>
            <w:r w:rsidRPr="00B74DCC">
              <w:t>Postal code</w:t>
            </w:r>
          </w:p>
        </w:tc>
        <w:tc>
          <w:tcPr>
            <w:tcW w:w="270" w:type="dxa"/>
            <w:tcBorders>
              <w:top w:val="nil"/>
              <w:left w:val="nil"/>
              <w:bottom w:val="nil"/>
              <w:right w:val="nil"/>
            </w:tcBorders>
          </w:tcPr>
          <w:p w14:paraId="199597E1" w14:textId="77777777" w:rsidR="00136B48" w:rsidRPr="00B74DCC" w:rsidRDefault="00136B48" w:rsidP="00370A6A">
            <w:pPr>
              <w:pStyle w:val="BodyText"/>
            </w:pPr>
          </w:p>
        </w:tc>
        <w:tc>
          <w:tcPr>
            <w:tcW w:w="1620" w:type="dxa"/>
            <w:gridSpan w:val="2"/>
            <w:tcBorders>
              <w:top w:val="single" w:sz="4" w:space="0" w:color="000000"/>
              <w:left w:val="nil"/>
              <w:bottom w:val="nil"/>
              <w:right w:val="nil"/>
            </w:tcBorders>
          </w:tcPr>
          <w:p w14:paraId="1AF059C6" w14:textId="126C4C8D" w:rsidR="00136B48" w:rsidRPr="00B74DCC" w:rsidRDefault="002F7D53" w:rsidP="00370A6A">
            <w:pPr>
              <w:pStyle w:val="BodyText"/>
            </w:pPr>
            <w:r w:rsidRPr="00B74DCC">
              <w:t>City</w:t>
            </w:r>
          </w:p>
        </w:tc>
        <w:tc>
          <w:tcPr>
            <w:tcW w:w="540" w:type="dxa"/>
            <w:tcBorders>
              <w:top w:val="nil"/>
              <w:left w:val="nil"/>
              <w:bottom w:val="nil"/>
              <w:right w:val="nil"/>
            </w:tcBorders>
          </w:tcPr>
          <w:p w14:paraId="11B0BBE7" w14:textId="77777777" w:rsidR="00136B48" w:rsidRPr="00B74DCC" w:rsidRDefault="00136B48" w:rsidP="00370A6A">
            <w:pPr>
              <w:pStyle w:val="BodyText"/>
            </w:pPr>
          </w:p>
        </w:tc>
        <w:tc>
          <w:tcPr>
            <w:tcW w:w="2184" w:type="dxa"/>
            <w:gridSpan w:val="2"/>
            <w:tcBorders>
              <w:top w:val="single" w:sz="4" w:space="0" w:color="000000"/>
              <w:left w:val="nil"/>
              <w:bottom w:val="nil"/>
              <w:right w:val="nil"/>
            </w:tcBorders>
          </w:tcPr>
          <w:p w14:paraId="44253E85" w14:textId="77777777" w:rsidR="00136B48" w:rsidRPr="00B74DCC" w:rsidRDefault="00136B48" w:rsidP="00370A6A">
            <w:pPr>
              <w:pStyle w:val="BodyText"/>
            </w:pPr>
            <w:r w:rsidRPr="00B74DCC">
              <w:t>Country</w:t>
            </w:r>
          </w:p>
        </w:tc>
      </w:tr>
    </w:tbl>
    <w:p w14:paraId="76701505" w14:textId="77777777" w:rsidR="00136B48" w:rsidRDefault="00136B48" w:rsidP="00370A6A">
      <w:pPr>
        <w:rPr>
          <w:lang w:val="fr-BE"/>
        </w:rPr>
      </w:pPr>
    </w:p>
    <w:tbl>
      <w:tblPr>
        <w:tblStyle w:val="TableGrid"/>
        <w:tblW w:w="9450" w:type="dxa"/>
        <w:tblLook w:val="04A0" w:firstRow="1" w:lastRow="0" w:firstColumn="1" w:lastColumn="0" w:noHBand="0" w:noVBand="1"/>
      </w:tblPr>
      <w:tblGrid>
        <w:gridCol w:w="3455"/>
        <w:gridCol w:w="262"/>
        <w:gridCol w:w="5733"/>
      </w:tblGrid>
      <w:tr w:rsidR="00136B48" w:rsidRPr="00B05DF1" w14:paraId="5D7FAF5D" w14:textId="77777777" w:rsidTr="006558CE">
        <w:sdt>
          <w:sdtPr>
            <w:tag w:val="numéro d'immatriculation"/>
            <w:id w:val="-882715461"/>
            <w:placeholder>
              <w:docPart w:val="4710ACFEB3B24DEE95D4ED23DA47EF4D"/>
            </w:placeholder>
            <w:text/>
          </w:sdtPr>
          <w:sdtContent>
            <w:tc>
              <w:tcPr>
                <w:tcW w:w="3455" w:type="dxa"/>
                <w:tcBorders>
                  <w:top w:val="single" w:sz="4" w:space="0" w:color="000000"/>
                  <w:left w:val="single" w:sz="4" w:space="0" w:color="000000"/>
                  <w:bottom w:val="single" w:sz="4" w:space="0" w:color="000000"/>
                  <w:right w:val="single" w:sz="4" w:space="0" w:color="000000"/>
                </w:tcBorders>
              </w:tcPr>
              <w:p w14:paraId="1BDA6082" w14:textId="492DB82E" w:rsidR="00136B48" w:rsidRDefault="00FC1125" w:rsidP="00370A6A">
                <w:pPr>
                  <w:pStyle w:val="BodyText"/>
                </w:pPr>
                <w:r w:rsidRPr="00FC1125">
                  <w:t>14695451</w:t>
                </w:r>
              </w:p>
            </w:tc>
          </w:sdtContent>
        </w:sdt>
        <w:tc>
          <w:tcPr>
            <w:tcW w:w="262" w:type="dxa"/>
            <w:tcBorders>
              <w:top w:val="nil"/>
              <w:left w:val="single" w:sz="4" w:space="0" w:color="000000"/>
              <w:bottom w:val="nil"/>
              <w:right w:val="single" w:sz="4" w:space="0" w:color="000000"/>
            </w:tcBorders>
          </w:tcPr>
          <w:p w14:paraId="23B51A3E" w14:textId="77777777" w:rsidR="00136B48" w:rsidRPr="00016B53" w:rsidRDefault="00136B48" w:rsidP="00370A6A">
            <w:pPr>
              <w:pStyle w:val="BodyText"/>
            </w:pPr>
          </w:p>
        </w:tc>
        <w:sdt>
          <w:sdtPr>
            <w:tag w:val="ville d'enregistrement"/>
            <w:id w:val="438100089"/>
            <w:placeholder>
              <w:docPart w:val="F7EA4512C1314546903BD91A84CA4FF6"/>
            </w:placeholder>
            <w:text/>
          </w:sdtPr>
          <w:sdtContent>
            <w:tc>
              <w:tcPr>
                <w:tcW w:w="5733" w:type="dxa"/>
                <w:tcBorders>
                  <w:top w:val="single" w:sz="4" w:space="0" w:color="000000"/>
                  <w:left w:val="single" w:sz="4" w:space="0" w:color="000000"/>
                  <w:bottom w:val="single" w:sz="4" w:space="0" w:color="000000"/>
                  <w:right w:val="single" w:sz="4" w:space="0" w:color="000000"/>
                </w:tcBorders>
              </w:tcPr>
              <w:p w14:paraId="75BC8D25" w14:textId="1918AD97" w:rsidR="00136B48" w:rsidRDefault="00FC1125" w:rsidP="00370A6A">
                <w:pPr>
                  <w:pStyle w:val="BodyText"/>
                </w:pPr>
                <w:r>
                  <w:t>London, UK</w:t>
                </w:r>
              </w:p>
            </w:tc>
          </w:sdtContent>
        </w:sdt>
      </w:tr>
      <w:tr w:rsidR="00136B48" w:rsidRPr="00B74DCC" w14:paraId="65BF9FD0" w14:textId="77777777" w:rsidTr="006558CE">
        <w:tc>
          <w:tcPr>
            <w:tcW w:w="3455" w:type="dxa"/>
            <w:tcBorders>
              <w:top w:val="single" w:sz="4" w:space="0" w:color="000000"/>
              <w:left w:val="nil"/>
              <w:bottom w:val="nil"/>
              <w:right w:val="nil"/>
            </w:tcBorders>
          </w:tcPr>
          <w:p w14:paraId="0677646C" w14:textId="6638DF4C" w:rsidR="00136B48" w:rsidRPr="00B74DCC" w:rsidRDefault="002F7D53" w:rsidP="00370A6A">
            <w:pPr>
              <w:pStyle w:val="BodyText"/>
            </w:pPr>
            <w:r w:rsidRPr="00B74DCC">
              <w:t>Registration number / RCS</w:t>
            </w:r>
          </w:p>
        </w:tc>
        <w:tc>
          <w:tcPr>
            <w:tcW w:w="262" w:type="dxa"/>
            <w:tcBorders>
              <w:top w:val="nil"/>
              <w:left w:val="nil"/>
              <w:bottom w:val="nil"/>
              <w:right w:val="nil"/>
            </w:tcBorders>
          </w:tcPr>
          <w:p w14:paraId="2D542A59" w14:textId="77777777" w:rsidR="00136B48" w:rsidRPr="00B74DCC" w:rsidRDefault="00136B48" w:rsidP="00370A6A">
            <w:pPr>
              <w:pStyle w:val="BodyText"/>
            </w:pPr>
          </w:p>
        </w:tc>
        <w:tc>
          <w:tcPr>
            <w:tcW w:w="5733" w:type="dxa"/>
            <w:tcBorders>
              <w:top w:val="single" w:sz="4" w:space="0" w:color="000000"/>
              <w:left w:val="nil"/>
              <w:bottom w:val="nil"/>
              <w:right w:val="nil"/>
            </w:tcBorders>
          </w:tcPr>
          <w:p w14:paraId="10E96B22" w14:textId="4BEBD85F" w:rsidR="00136B48" w:rsidRPr="00B74DCC" w:rsidRDefault="002F7D53" w:rsidP="00370A6A">
            <w:pPr>
              <w:pStyle w:val="BodyText"/>
            </w:pPr>
            <w:r w:rsidRPr="00B74DCC">
              <w:t>City where company is registered</w:t>
            </w:r>
          </w:p>
        </w:tc>
      </w:tr>
    </w:tbl>
    <w:p w14:paraId="37CA4FC1" w14:textId="77777777" w:rsidR="00136B48" w:rsidRDefault="00136B48" w:rsidP="00370A6A"/>
    <w:tbl>
      <w:tblPr>
        <w:tblStyle w:val="TableGrid"/>
        <w:tblW w:w="0" w:type="auto"/>
        <w:tblLook w:val="04A0" w:firstRow="1" w:lastRow="0" w:firstColumn="1" w:lastColumn="0" w:noHBand="0" w:noVBand="1"/>
      </w:tblPr>
      <w:tblGrid>
        <w:gridCol w:w="1997"/>
        <w:gridCol w:w="261"/>
        <w:gridCol w:w="3169"/>
        <w:gridCol w:w="258"/>
        <w:gridCol w:w="3336"/>
      </w:tblGrid>
      <w:tr w:rsidR="007F1040" w:rsidRPr="00016B53" w14:paraId="1F84CB0A" w14:textId="77777777" w:rsidTr="006558CE">
        <w:tc>
          <w:tcPr>
            <w:tcW w:w="2056" w:type="dxa"/>
            <w:tcBorders>
              <w:top w:val="nil"/>
              <w:left w:val="nil"/>
              <w:bottom w:val="nil"/>
              <w:right w:val="single" w:sz="4" w:space="0" w:color="000000"/>
            </w:tcBorders>
          </w:tcPr>
          <w:p w14:paraId="34516744" w14:textId="77777777" w:rsidR="007F1040" w:rsidRPr="00016B53" w:rsidRDefault="007F1040" w:rsidP="00370A6A">
            <w:pPr>
              <w:pStyle w:val="BodyText"/>
            </w:pPr>
            <w:r w:rsidRPr="00016B53">
              <w:t>Repr</w:t>
            </w:r>
            <w:r>
              <w:t>e</w:t>
            </w:r>
            <w:r w:rsidRPr="00016B53">
              <w:t>sent</w:t>
            </w:r>
            <w:r>
              <w:t>ed</w:t>
            </w:r>
            <w:r w:rsidRPr="00016B53">
              <w:t xml:space="preserve"> </w:t>
            </w:r>
            <w:r>
              <w:t>by</w:t>
            </w:r>
          </w:p>
        </w:tc>
        <w:sdt>
          <w:sdtPr>
            <w:alias w:val="Name"/>
            <w:tag w:val="prénom"/>
            <w:id w:val="-1335764281"/>
            <w:placeholder>
              <w:docPart w:val="050D0D5413864AADAD424CCD47D4C653"/>
            </w:placeholder>
            <w:text/>
          </w:sdtPr>
          <w:sdtContent>
            <w:tc>
              <w:tcPr>
                <w:tcW w:w="3626" w:type="dxa"/>
                <w:gridSpan w:val="2"/>
                <w:tcBorders>
                  <w:top w:val="single" w:sz="4" w:space="0" w:color="000000"/>
                  <w:left w:val="single" w:sz="4" w:space="0" w:color="000000"/>
                  <w:bottom w:val="single" w:sz="4" w:space="0" w:color="000000"/>
                  <w:right w:val="single" w:sz="4" w:space="0" w:color="000000"/>
                </w:tcBorders>
              </w:tcPr>
              <w:p w14:paraId="31F36E0D" w14:textId="57D47C68" w:rsidR="007F1040" w:rsidRPr="00016B53" w:rsidRDefault="007F1040" w:rsidP="00370A6A">
                <w:pPr>
                  <w:pStyle w:val="BodyText"/>
                </w:pPr>
                <w:r>
                  <w:t>LUBAMBU</w:t>
                </w:r>
              </w:p>
            </w:tc>
          </w:sdtContent>
        </w:sdt>
        <w:tc>
          <w:tcPr>
            <w:tcW w:w="261" w:type="dxa"/>
            <w:tcBorders>
              <w:top w:val="nil"/>
              <w:left w:val="single" w:sz="4" w:space="0" w:color="000000"/>
              <w:bottom w:val="nil"/>
              <w:right w:val="single" w:sz="4" w:space="0" w:color="000000"/>
            </w:tcBorders>
          </w:tcPr>
          <w:p w14:paraId="62D1B419" w14:textId="77777777" w:rsidR="007F1040" w:rsidRPr="00016B53" w:rsidRDefault="007F1040" w:rsidP="00370A6A">
            <w:pPr>
              <w:pStyle w:val="BodyText"/>
            </w:pPr>
          </w:p>
        </w:tc>
        <w:sdt>
          <w:sdtPr>
            <w:alias w:val="Surname"/>
            <w:tag w:val="nom"/>
            <w:id w:val="1916202313"/>
            <w:placeholder>
              <w:docPart w:val="63351C8258B341F7BF106D8445D3313A"/>
            </w:placeholder>
            <w:text/>
          </w:sdtPr>
          <w:sdtContent>
            <w:tc>
              <w:tcPr>
                <w:tcW w:w="3529" w:type="dxa"/>
                <w:tcBorders>
                  <w:top w:val="single" w:sz="4" w:space="0" w:color="000000"/>
                  <w:left w:val="single" w:sz="4" w:space="0" w:color="000000"/>
                  <w:bottom w:val="single" w:sz="4" w:space="0" w:color="000000"/>
                  <w:right w:val="single" w:sz="4" w:space="0" w:color="000000"/>
                </w:tcBorders>
              </w:tcPr>
              <w:p w14:paraId="21F718F2" w14:textId="58003374" w:rsidR="007F1040" w:rsidRPr="00016B53" w:rsidRDefault="007F1040" w:rsidP="00370A6A">
                <w:pPr>
                  <w:pStyle w:val="BodyText"/>
                </w:pPr>
                <w:r>
                  <w:t>Tshilombo</w:t>
                </w:r>
                <w:r w:rsidR="005873EE">
                  <w:t>, Imhotep</w:t>
                </w:r>
              </w:p>
            </w:tc>
          </w:sdtContent>
        </w:sdt>
      </w:tr>
      <w:tr w:rsidR="007F1040" w:rsidRPr="004A4222" w14:paraId="46266201" w14:textId="77777777" w:rsidTr="006558CE">
        <w:tc>
          <w:tcPr>
            <w:tcW w:w="2056" w:type="dxa"/>
            <w:tcBorders>
              <w:top w:val="nil"/>
              <w:left w:val="nil"/>
              <w:bottom w:val="nil"/>
              <w:right w:val="nil"/>
            </w:tcBorders>
          </w:tcPr>
          <w:p w14:paraId="446E1147" w14:textId="77777777" w:rsidR="007F1040" w:rsidRPr="004A4222" w:rsidRDefault="007F1040" w:rsidP="00370A6A">
            <w:pPr>
              <w:pStyle w:val="BodyText"/>
            </w:pPr>
          </w:p>
        </w:tc>
        <w:tc>
          <w:tcPr>
            <w:tcW w:w="261" w:type="dxa"/>
            <w:tcBorders>
              <w:top w:val="single" w:sz="4" w:space="0" w:color="000000"/>
              <w:left w:val="nil"/>
              <w:bottom w:val="nil"/>
              <w:right w:val="nil"/>
            </w:tcBorders>
          </w:tcPr>
          <w:p w14:paraId="4D99B80B" w14:textId="77777777" w:rsidR="007F1040" w:rsidRPr="004A4222" w:rsidRDefault="007F1040" w:rsidP="00370A6A">
            <w:pPr>
              <w:pStyle w:val="BodyText"/>
            </w:pPr>
          </w:p>
        </w:tc>
        <w:tc>
          <w:tcPr>
            <w:tcW w:w="3365" w:type="dxa"/>
            <w:tcBorders>
              <w:top w:val="single" w:sz="4" w:space="0" w:color="000000"/>
              <w:left w:val="nil"/>
              <w:bottom w:val="nil"/>
              <w:right w:val="nil"/>
            </w:tcBorders>
          </w:tcPr>
          <w:p w14:paraId="1D366360" w14:textId="77777777" w:rsidR="007F1040" w:rsidRPr="004A4222" w:rsidRDefault="007F1040" w:rsidP="00370A6A">
            <w:pPr>
              <w:pStyle w:val="BodyText"/>
            </w:pPr>
            <w:r>
              <w:t>Name</w:t>
            </w:r>
          </w:p>
        </w:tc>
        <w:tc>
          <w:tcPr>
            <w:tcW w:w="261" w:type="dxa"/>
            <w:tcBorders>
              <w:top w:val="nil"/>
              <w:left w:val="nil"/>
              <w:bottom w:val="nil"/>
              <w:right w:val="nil"/>
            </w:tcBorders>
          </w:tcPr>
          <w:p w14:paraId="4A8F2A7F" w14:textId="77777777" w:rsidR="007F1040" w:rsidRPr="004A4222" w:rsidRDefault="007F1040" w:rsidP="00370A6A">
            <w:pPr>
              <w:pStyle w:val="BodyText"/>
            </w:pPr>
          </w:p>
        </w:tc>
        <w:tc>
          <w:tcPr>
            <w:tcW w:w="3529" w:type="dxa"/>
            <w:tcBorders>
              <w:top w:val="single" w:sz="4" w:space="0" w:color="000000"/>
              <w:left w:val="nil"/>
              <w:bottom w:val="nil"/>
              <w:right w:val="nil"/>
            </w:tcBorders>
          </w:tcPr>
          <w:p w14:paraId="715E350F" w14:textId="77777777" w:rsidR="007F1040" w:rsidRPr="004A4222" w:rsidRDefault="007F1040" w:rsidP="00370A6A">
            <w:pPr>
              <w:pStyle w:val="BodyText"/>
            </w:pPr>
            <w:r>
              <w:t>Surname</w:t>
            </w:r>
          </w:p>
        </w:tc>
      </w:tr>
    </w:tbl>
    <w:p w14:paraId="2E178AB5" w14:textId="77777777" w:rsidR="007F1040" w:rsidRPr="002F7D53" w:rsidRDefault="007F1040" w:rsidP="00370A6A"/>
    <w:p w14:paraId="07320392" w14:textId="37BACF74" w:rsidR="00CE762C" w:rsidRPr="00CE762C" w:rsidRDefault="00CE762C" w:rsidP="00370A6A">
      <w:r w:rsidRPr="00CE762C">
        <w:t>This Agreement is entered into as of the date of the last signature below, by and between the undersigned parties (collectively referred to as the “Parties”), with the intent to protect the confidentiality of shared information and to prevent circumvention in any transaction or business endeavor introduced by one Party to the other.</w:t>
      </w:r>
    </w:p>
    <w:p w14:paraId="65B114D1" w14:textId="77777777" w:rsidR="00CE762C" w:rsidRPr="00CE762C" w:rsidRDefault="00CE762C" w:rsidP="00370A6A"/>
    <w:p w14:paraId="55787F59" w14:textId="28331851" w:rsidR="00CE762C" w:rsidRPr="00CE762C" w:rsidRDefault="00CE762C" w:rsidP="00370A6A">
      <w:pPr>
        <w:pStyle w:val="Heading1"/>
      </w:pPr>
      <w:r w:rsidRPr="00CE762C">
        <w:t xml:space="preserve"> – Purpose</w:t>
      </w:r>
    </w:p>
    <w:p w14:paraId="2C5A0B06" w14:textId="77777777" w:rsidR="00CE762C" w:rsidRPr="00CE762C" w:rsidRDefault="00CE762C" w:rsidP="00370A6A">
      <w:r w:rsidRPr="00CE762C">
        <w:t>The purpose of this Agreement is to establish an internationally recognized Non-Circumvention, Non-Disclosure, and Working Agreement to govern all potential and ongoing business transactions between the Parties.</w:t>
      </w:r>
    </w:p>
    <w:p w14:paraId="7E3DB9FE" w14:textId="77777777" w:rsidR="00CE762C" w:rsidRPr="00CE762C" w:rsidRDefault="00CE762C" w:rsidP="00370A6A"/>
    <w:p w14:paraId="211552AA" w14:textId="4C8C2BA2" w:rsidR="00CE762C" w:rsidRPr="00CE762C" w:rsidRDefault="00CE762C" w:rsidP="00370A6A">
      <w:pPr>
        <w:pStyle w:val="Heading1"/>
      </w:pPr>
      <w:r w:rsidRPr="00CE762C">
        <w:t xml:space="preserve"> – Confidentiality and Non-Disclosure</w:t>
      </w:r>
    </w:p>
    <w:p w14:paraId="0C44D84B" w14:textId="77777777" w:rsidR="00CE762C" w:rsidRPr="00CE762C" w:rsidRDefault="00CE762C" w:rsidP="00370A6A">
      <w:r w:rsidRPr="00CE762C">
        <w:t xml:space="preserve">1. The Parties agree to maintain strict confidentiality regarding any and all proprietary information, business </w:t>
      </w:r>
      <w:r w:rsidRPr="00370A6A">
        <w:t>contacts</w:t>
      </w:r>
      <w:r w:rsidRPr="00CE762C">
        <w:t>, and trade details disclosed during the course of their dealings.</w:t>
      </w:r>
    </w:p>
    <w:p w14:paraId="1FC67E73" w14:textId="77777777" w:rsidR="00CE762C" w:rsidRPr="00CE762C" w:rsidRDefault="00CE762C" w:rsidP="00370A6A">
      <w:r w:rsidRPr="00CE762C">
        <w:t>2. “</w:t>
      </w:r>
      <w:r w:rsidRPr="001E3157">
        <w:rPr>
          <w:b/>
          <w:bCs/>
        </w:rPr>
        <w:t>Confidential Information</w:t>
      </w:r>
      <w:r w:rsidRPr="00CE762C">
        <w:t>” includes, but is not limited to: contacts, suppliers, buyers, business processes, pricing, intellectual property, trade secrets, and any other business-sensitive information.</w:t>
      </w:r>
    </w:p>
    <w:p w14:paraId="66664F40" w14:textId="77777777" w:rsidR="00CE762C" w:rsidRPr="00CE762C" w:rsidRDefault="00CE762C" w:rsidP="00370A6A">
      <w:r w:rsidRPr="00CE762C">
        <w:t>3. No Party shall disclose or otherwise reveal to any third party any confidential information provided by the other Party without express written consent.</w:t>
      </w:r>
    </w:p>
    <w:p w14:paraId="77F92AB7" w14:textId="17F1F117" w:rsidR="00CE762C" w:rsidRPr="00CE762C" w:rsidRDefault="00CE762C" w:rsidP="00370A6A">
      <w:r w:rsidRPr="00CE762C">
        <w:t>4. Exceptions apply to information:</w:t>
      </w:r>
    </w:p>
    <w:p w14:paraId="2CE8956F" w14:textId="6E6C725F" w:rsidR="00CE762C" w:rsidRPr="00CE762C" w:rsidRDefault="00CE762C" w:rsidP="00370A6A">
      <w:pPr>
        <w:pStyle w:val="ListParagraph"/>
        <w:numPr>
          <w:ilvl w:val="0"/>
          <w:numId w:val="10"/>
        </w:numPr>
      </w:pPr>
      <w:r w:rsidRPr="00CE762C">
        <w:t>Already lawfully known by the Receiving Party;</w:t>
      </w:r>
    </w:p>
    <w:p w14:paraId="71B98CFA" w14:textId="74178F36" w:rsidR="00CE762C" w:rsidRPr="00CE762C" w:rsidRDefault="00CE762C" w:rsidP="00370A6A">
      <w:pPr>
        <w:pStyle w:val="ListParagraph"/>
        <w:numPr>
          <w:ilvl w:val="0"/>
          <w:numId w:val="10"/>
        </w:numPr>
      </w:pPr>
      <w:r w:rsidRPr="00CE762C">
        <w:t>Publicly available through no fault of the Receiving Party;</w:t>
      </w:r>
    </w:p>
    <w:p w14:paraId="766241DC" w14:textId="03E4524D" w:rsidR="00CE762C" w:rsidRPr="00CE762C" w:rsidRDefault="00CE762C" w:rsidP="00370A6A">
      <w:pPr>
        <w:pStyle w:val="ListParagraph"/>
        <w:numPr>
          <w:ilvl w:val="0"/>
          <w:numId w:val="10"/>
        </w:numPr>
      </w:pPr>
      <w:r w:rsidRPr="00CE762C">
        <w:t>Disclosed by a third party legally entitled to make such disclosure;</w:t>
      </w:r>
    </w:p>
    <w:p w14:paraId="16337FF0" w14:textId="1F28EB2B" w:rsidR="00CE762C" w:rsidRPr="00CE762C" w:rsidRDefault="00CE762C" w:rsidP="00370A6A">
      <w:pPr>
        <w:pStyle w:val="ListParagraph"/>
        <w:numPr>
          <w:ilvl w:val="0"/>
          <w:numId w:val="10"/>
        </w:numPr>
      </w:pPr>
      <w:r w:rsidRPr="00CE762C">
        <w:t>Required by law or regulation, with prior written notice to the Disclosing Party.</w:t>
      </w:r>
    </w:p>
    <w:p w14:paraId="50BFE364" w14:textId="77777777" w:rsidR="00CE762C" w:rsidRPr="00CE762C" w:rsidRDefault="00CE762C" w:rsidP="00370A6A"/>
    <w:p w14:paraId="6C835EEC" w14:textId="546C1583" w:rsidR="00CE762C" w:rsidRPr="00CE762C" w:rsidRDefault="00CE762C" w:rsidP="00370A6A">
      <w:pPr>
        <w:pStyle w:val="Heading1"/>
      </w:pPr>
      <w:r w:rsidRPr="00CE762C">
        <w:t>– Non-Circumvention</w:t>
      </w:r>
    </w:p>
    <w:p w14:paraId="7A29EACB" w14:textId="77777777" w:rsidR="00CE762C" w:rsidRPr="00CE762C" w:rsidRDefault="00CE762C" w:rsidP="00370A6A">
      <w:r w:rsidRPr="00CE762C">
        <w:t>1. The Parties agree not to circumvent, avoid, bypass, or obviate each other, directly or indirectly, to avoid payment of fees, commissions, or other compensation related to transactions introduced under this Agreement.</w:t>
      </w:r>
    </w:p>
    <w:p w14:paraId="3521755E" w14:textId="77777777" w:rsidR="00CE762C" w:rsidRPr="00CE762C" w:rsidRDefault="00CE762C" w:rsidP="00370A6A">
      <w:r w:rsidRPr="00CE762C">
        <w:t>2. This includes refraining from engaging in business with any contacts, clients, buyers, sellers, or partners introduced by another Party, without prior written authorization.</w:t>
      </w:r>
    </w:p>
    <w:p w14:paraId="5FA0684B" w14:textId="77777777" w:rsidR="00CE762C" w:rsidRPr="00CE762C" w:rsidRDefault="00CE762C" w:rsidP="00370A6A">
      <w:r w:rsidRPr="00CE762C">
        <w:t>3. If circumvention occurs, the circumvented Party is entitled to full legal compensation equal to the fees or profits they would have earned, plus all costs and legal expenses incurred in enforcement.</w:t>
      </w:r>
    </w:p>
    <w:p w14:paraId="0A87C106" w14:textId="77777777" w:rsidR="00CE762C" w:rsidRPr="00CE762C" w:rsidRDefault="00CE762C" w:rsidP="00370A6A"/>
    <w:p w14:paraId="1504C173" w14:textId="51821B14" w:rsidR="00CE762C" w:rsidRPr="00CE762C" w:rsidRDefault="00CE762C" w:rsidP="00370A6A">
      <w:pPr>
        <w:pStyle w:val="Heading1"/>
      </w:pPr>
      <w:r w:rsidRPr="00CE762C">
        <w:t>– Non-Solicitation</w:t>
      </w:r>
    </w:p>
    <w:p w14:paraId="68558F09" w14:textId="77777777" w:rsidR="00CE762C" w:rsidRPr="00CE762C" w:rsidRDefault="00CE762C" w:rsidP="00370A6A">
      <w:r w:rsidRPr="00CE762C">
        <w:t>The Parties shall not solicit, negotiate with, or accept any business from contacts or sources introduced by another Party without express written permission. This includes agents, brokers, representatives, customers, suppliers, financial sources, and affiliates.</w:t>
      </w:r>
    </w:p>
    <w:p w14:paraId="3ED87AF4" w14:textId="77777777" w:rsidR="00CE762C" w:rsidRPr="00CE762C" w:rsidRDefault="00CE762C" w:rsidP="00370A6A"/>
    <w:p w14:paraId="11F1C519" w14:textId="0755BBF7" w:rsidR="00CE762C" w:rsidRPr="00CE762C" w:rsidRDefault="00CE762C" w:rsidP="00370A6A">
      <w:pPr>
        <w:pStyle w:val="Heading1"/>
      </w:pPr>
      <w:r w:rsidRPr="00CE762C">
        <w:t>– Commission and Compensation</w:t>
      </w:r>
    </w:p>
    <w:p w14:paraId="752EE9DF" w14:textId="77777777" w:rsidR="00CE762C" w:rsidRPr="00CE762C" w:rsidRDefault="00CE762C" w:rsidP="00370A6A">
      <w:r w:rsidRPr="00CE762C">
        <w:t>1. Any benefits, commissions, fees, bonuses, or participation received as a result of transactions introduced or facilitated by the Parties shall be distributed as mutually agreed in writing for each specific transaction.</w:t>
      </w:r>
    </w:p>
    <w:p w14:paraId="608E4D69" w14:textId="7F31426E" w:rsidR="00CE762C" w:rsidRPr="00CE762C" w:rsidRDefault="00CE762C" w:rsidP="00370A6A">
      <w:r w:rsidRPr="00CE762C">
        <w:t>2. Payment terms and distribution percentages must be confirmed in writing on or before the due date of each transaction.</w:t>
      </w:r>
    </w:p>
    <w:p w14:paraId="4E3CAE74" w14:textId="77777777" w:rsidR="00CE762C" w:rsidRPr="00CE762C" w:rsidRDefault="00CE762C" w:rsidP="00370A6A"/>
    <w:p w14:paraId="08FD74E8" w14:textId="7F18A335" w:rsidR="00CE762C" w:rsidRPr="00CE762C" w:rsidRDefault="00CE762C" w:rsidP="00370A6A">
      <w:pPr>
        <w:pStyle w:val="Heading1"/>
      </w:pPr>
      <w:r w:rsidRPr="00CE762C">
        <w:t>– Term and Renewal</w:t>
      </w:r>
    </w:p>
    <w:p w14:paraId="3FF87BAF" w14:textId="77777777" w:rsidR="00CE762C" w:rsidRPr="00CE762C" w:rsidRDefault="00CE762C" w:rsidP="00370A6A">
      <w:r w:rsidRPr="00CE762C">
        <w:t>This Agreement shall be valid for a period of five (5) years from the date of final signature. It may be renewed or extended by mutual written consent.</w:t>
      </w:r>
    </w:p>
    <w:p w14:paraId="0AE0FFBB" w14:textId="77777777" w:rsidR="00CE762C" w:rsidRPr="00CE762C" w:rsidRDefault="00CE762C" w:rsidP="00370A6A"/>
    <w:p w14:paraId="74BF5FC7" w14:textId="6F3A1619" w:rsidR="00CE762C" w:rsidRPr="00CE762C" w:rsidRDefault="00CE762C" w:rsidP="00370A6A">
      <w:pPr>
        <w:pStyle w:val="Heading1"/>
      </w:pPr>
      <w:r w:rsidRPr="00CE762C">
        <w:t>– Dispute Resolution and Arbitration</w:t>
      </w:r>
    </w:p>
    <w:p w14:paraId="29053D79" w14:textId="647C2933" w:rsidR="00CE762C" w:rsidRPr="00CE762C" w:rsidRDefault="00CE762C" w:rsidP="00370A6A">
      <w:r w:rsidRPr="00CE762C">
        <w:t xml:space="preserve">1. </w:t>
      </w:r>
      <w:r w:rsidR="006D748D" w:rsidRPr="006D748D">
        <w:t>Any dispute arising under or in connection with this Agreement which cannot be resolved amicably between the Parties shall be submitted to arbitration in accordance with the Rules of Arbitration of the International Chamber of Commerce (ICC), which rules are deemed to be incorporated by reference into this clause.</w:t>
      </w:r>
    </w:p>
    <w:p w14:paraId="49140AB9" w14:textId="12305C75" w:rsidR="00CE762C" w:rsidRPr="00CE762C" w:rsidRDefault="00CE762C" w:rsidP="00370A6A">
      <w:r w:rsidRPr="00CE762C">
        <w:t xml:space="preserve">2. </w:t>
      </w:r>
      <w:r w:rsidR="006D748D" w:rsidRPr="006D748D">
        <w:t>The arbitral award shall be final, binding upon the Parties, and enforceable in any court of competent jurisdiction.</w:t>
      </w:r>
    </w:p>
    <w:p w14:paraId="68B84D05" w14:textId="02DA9A4D" w:rsidR="00CE762C" w:rsidRPr="00CE762C" w:rsidRDefault="00CE762C" w:rsidP="00370A6A">
      <w:r w:rsidRPr="00CE762C">
        <w:t xml:space="preserve">3. </w:t>
      </w:r>
      <w:r w:rsidR="006D748D" w:rsidRPr="006D748D">
        <w:t xml:space="preserve">The seat of arbitration shall be </w:t>
      </w:r>
      <w:r w:rsidR="006D748D" w:rsidRPr="006D748D">
        <w:rPr>
          <w:b/>
          <w:bCs/>
        </w:rPr>
        <w:t>London, United Kingdom</w:t>
      </w:r>
      <w:r w:rsidR="006D748D" w:rsidRPr="006D748D">
        <w:t>, and the arbitration shall be conducted in the English language. The governing law of the arbitration proceedings shall be the laws of England and Wales.</w:t>
      </w:r>
    </w:p>
    <w:p w14:paraId="016FA8D7" w14:textId="77777777" w:rsidR="00CE762C" w:rsidRPr="00CE762C" w:rsidRDefault="00CE762C" w:rsidP="00370A6A"/>
    <w:p w14:paraId="33ACE26C" w14:textId="226EA203" w:rsidR="00CE762C" w:rsidRPr="00CE762C" w:rsidRDefault="00CE762C" w:rsidP="00370A6A">
      <w:pPr>
        <w:pStyle w:val="Heading1"/>
      </w:pPr>
      <w:r w:rsidRPr="00CE762C">
        <w:t>– Binding Effect</w:t>
      </w:r>
    </w:p>
    <w:p w14:paraId="4CFFF50F" w14:textId="55C4928F" w:rsidR="00CE762C" w:rsidRPr="00CE762C" w:rsidRDefault="006D748D" w:rsidP="00370A6A">
      <w:r w:rsidRPr="006D748D">
        <w:t>This Agreement shall be binding upon and inure to the benefit of the Parties hereto and their respective heirs, legal representatives, successors, and permitted assigns. This Agreement may be executed in counterparts, and signatures transmitted electronically or by scanned copies (including via PDF) shall be deemed to be original and fully binding upon the Parties.</w:t>
      </w:r>
    </w:p>
    <w:p w14:paraId="12691F76" w14:textId="77777777" w:rsidR="00CE762C" w:rsidRPr="00CE762C" w:rsidRDefault="00CE762C" w:rsidP="00370A6A"/>
    <w:p w14:paraId="65E8B1A1" w14:textId="094A1A58" w:rsidR="00CE762C" w:rsidRPr="00CE762C" w:rsidRDefault="00CE762C" w:rsidP="00370A6A">
      <w:pPr>
        <w:pStyle w:val="Heading1"/>
      </w:pPr>
      <w:r w:rsidRPr="00CE762C">
        <w:t>– Governing Law</w:t>
      </w:r>
    </w:p>
    <w:p w14:paraId="43D3AC0F" w14:textId="4039C002" w:rsidR="00CE762C" w:rsidRPr="00CE762C" w:rsidRDefault="006D748D" w:rsidP="00370A6A">
      <w:r w:rsidRPr="006D748D">
        <w:t xml:space="preserve">This Agreement shall be governed by and construed in accordance with the laws of </w:t>
      </w:r>
      <w:r w:rsidRPr="006D748D">
        <w:rPr>
          <w:b/>
          <w:bCs/>
        </w:rPr>
        <w:t>England and Wales</w:t>
      </w:r>
      <w:r w:rsidRPr="006D748D">
        <w:t>, without regard to any principles of conflicts of law.</w:t>
      </w:r>
    </w:p>
    <w:p w14:paraId="2A7C8422" w14:textId="77777777" w:rsidR="00CE762C" w:rsidRPr="00CE762C" w:rsidRDefault="00CE762C" w:rsidP="00370A6A"/>
    <w:p w14:paraId="05E5C72D" w14:textId="7AE15FDB" w:rsidR="00CE762C" w:rsidRPr="00CE762C" w:rsidRDefault="00CE762C" w:rsidP="00370A6A">
      <w:pPr>
        <w:pStyle w:val="Heading1"/>
      </w:pPr>
      <w:r w:rsidRPr="00CE762C">
        <w:t xml:space="preserve">– </w:t>
      </w:r>
      <w:r w:rsidRPr="00370A6A">
        <w:t>Entire</w:t>
      </w:r>
      <w:r w:rsidRPr="00CE762C">
        <w:t xml:space="preserve"> Agreement</w:t>
      </w:r>
    </w:p>
    <w:p w14:paraId="0FF8379D" w14:textId="09ECAFC7" w:rsidR="00CE762C" w:rsidRPr="00CE762C" w:rsidRDefault="006D748D" w:rsidP="00370A6A">
      <w:r w:rsidRPr="006D748D">
        <w:t>This Agreement constitutes the entire agreement between the Parties with respect to the subject matter hereof and supersedes all prior or contemporaneous agreements, understandings, representations, or communications, whether oral or written. No modification or amendment shall be valid unless in writing and signed by both Parties.</w:t>
      </w:r>
    </w:p>
    <w:p w14:paraId="407A4E9D" w14:textId="77777777" w:rsidR="00CE762C" w:rsidRPr="00CE762C" w:rsidRDefault="00CE762C" w:rsidP="00370A6A"/>
    <w:p w14:paraId="22349316" w14:textId="77777777" w:rsidR="00CE762C" w:rsidRPr="00CE762C" w:rsidRDefault="00CE762C" w:rsidP="00370A6A">
      <w:r w:rsidRPr="00CE762C">
        <w:t xml:space="preserve"> IN WITNESS WHEREOF, the Parties have executed this Agreement on the dates indicated below.</w:t>
      </w:r>
    </w:p>
    <w:p w14:paraId="55FB8856" w14:textId="77777777" w:rsidR="00CE762C" w:rsidRDefault="00CE762C" w:rsidP="00370A6A"/>
    <w:p w14:paraId="678B23BC" w14:textId="77777777" w:rsidR="001E3157" w:rsidRDefault="001E3157" w:rsidP="00370A6A"/>
    <w:p w14:paraId="346DFCCF" w14:textId="77777777" w:rsidR="001E3157" w:rsidRDefault="001E3157" w:rsidP="00370A6A"/>
    <w:p w14:paraId="3E4C5418" w14:textId="77777777" w:rsidR="001F6E74" w:rsidRDefault="001F6E74" w:rsidP="00370A6A"/>
    <w:p w14:paraId="7DE72235" w14:textId="77777777" w:rsidR="00103192" w:rsidRDefault="00103192" w:rsidP="00370A6A"/>
    <w:p w14:paraId="6B2D4C93" w14:textId="77777777" w:rsidR="00103192" w:rsidRDefault="00103192" w:rsidP="00370A6A"/>
    <w:p w14:paraId="73863AA5" w14:textId="77777777" w:rsidR="00103192" w:rsidRDefault="00103192" w:rsidP="00370A6A"/>
    <w:p w14:paraId="5197B682" w14:textId="77777777" w:rsidR="001F6E74" w:rsidRDefault="001F6E74" w:rsidP="00370A6A"/>
    <w:p w14:paraId="1E5DFF8C" w14:textId="77777777" w:rsidR="001F6E74" w:rsidRDefault="001F6E74" w:rsidP="00370A6A"/>
    <w:p w14:paraId="30444420" w14:textId="77777777" w:rsidR="001E3157" w:rsidRDefault="001E3157" w:rsidP="00370A6A"/>
    <w:p w14:paraId="12ED88C8" w14:textId="77777777" w:rsidR="001E3157" w:rsidRDefault="001E3157" w:rsidP="00370A6A"/>
    <w:p w14:paraId="02863C92" w14:textId="77777777" w:rsidR="001E3157" w:rsidRDefault="001E3157" w:rsidP="00370A6A"/>
    <w:p w14:paraId="6F657BA3" w14:textId="77777777" w:rsidR="001E3157" w:rsidRDefault="001E3157" w:rsidP="00370A6A"/>
    <w:p w14:paraId="2C745139" w14:textId="77777777" w:rsidR="001E3157" w:rsidRDefault="001E3157" w:rsidP="00370A6A"/>
    <w:p w14:paraId="54C01AF4" w14:textId="77777777" w:rsidR="001E3157" w:rsidRDefault="001E3157" w:rsidP="00370A6A"/>
    <w:p w14:paraId="16CF411B" w14:textId="77777777" w:rsidR="001E3157" w:rsidRDefault="001E3157" w:rsidP="00370A6A"/>
    <w:p w14:paraId="5AEFE3A4" w14:textId="77777777" w:rsidR="001E3157" w:rsidRDefault="001E3157" w:rsidP="00370A6A"/>
    <w:p w14:paraId="0B1447D5" w14:textId="77777777" w:rsidR="001F6E74" w:rsidRPr="001F6E74" w:rsidRDefault="001F6E74" w:rsidP="00370A6A">
      <w:r w:rsidRPr="001F6E74">
        <w:t>References:</w:t>
      </w:r>
    </w:p>
    <w:p w14:paraId="3C05E110" w14:textId="3E636D76" w:rsidR="001F6E74" w:rsidRPr="001F6E74" w:rsidRDefault="001F6E74" w:rsidP="001E3157">
      <w:pPr>
        <w:spacing w:after="0"/>
      </w:pPr>
      <w:r w:rsidRPr="001F6E74">
        <w:t xml:space="preserve">ICC (International Chamber of Commerce): [ </w:t>
      </w:r>
      <w:hyperlink r:id="rId8" w:history="1">
        <w:r w:rsidRPr="001F6E74">
          <w:rPr>
            <w:rStyle w:val="Hyperlink"/>
            <w:sz w:val="20"/>
            <w:szCs w:val="20"/>
          </w:rPr>
          <w:t>https://iccwbo.org/</w:t>
        </w:r>
      </w:hyperlink>
      <w:r w:rsidRPr="001F6E74">
        <w:t xml:space="preserve"> ] </w:t>
      </w:r>
    </w:p>
    <w:p w14:paraId="77959B3E" w14:textId="34018E0A" w:rsidR="001F6E74" w:rsidRPr="001F6E74" w:rsidRDefault="001F6E74" w:rsidP="001E3157">
      <w:pPr>
        <w:spacing w:after="0"/>
      </w:pPr>
      <w:r w:rsidRPr="001F6E74">
        <w:t xml:space="preserve">Incoterms 2010: [ </w:t>
      </w:r>
      <w:hyperlink r:id="rId9" w:history="1">
        <w:r w:rsidRPr="001F6E74">
          <w:rPr>
            <w:rStyle w:val="Hyperlink"/>
            <w:sz w:val="20"/>
            <w:szCs w:val="20"/>
          </w:rPr>
          <w:t>https://iccwbo.org/resources-for-business/incoterms-rules/incoterms-rules-2010/</w:t>
        </w:r>
      </w:hyperlink>
      <w:r w:rsidRPr="001F6E74">
        <w:t xml:space="preserve"> ]</w:t>
      </w:r>
    </w:p>
    <w:p w14:paraId="6E638259" w14:textId="1C6351B0" w:rsidR="00973097" w:rsidRDefault="00973097" w:rsidP="00370A6A">
      <w:r w:rsidRPr="0085407E">
        <w:br w:type="page"/>
      </w:r>
    </w:p>
    <w:p w14:paraId="383609B3" w14:textId="1D4FC443" w:rsidR="00DE593F" w:rsidRPr="0085407E" w:rsidRDefault="00DE593F" w:rsidP="00370A6A">
      <w:pPr>
        <w:pStyle w:val="Heading1"/>
      </w:pPr>
      <w:r>
        <w:t>Ap</w:t>
      </w:r>
      <w:r w:rsidR="006558CE">
        <w:t>p</w:t>
      </w:r>
      <w:r>
        <w:t>endix</w:t>
      </w:r>
    </w:p>
    <w:tbl>
      <w:tblPr>
        <w:tblW w:w="90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80"/>
        <w:gridCol w:w="120"/>
        <w:gridCol w:w="6000"/>
      </w:tblGrid>
      <w:tr w:rsidR="00973097" w14:paraId="4D3158D9" w14:textId="77777777" w:rsidTr="00772917">
        <w:trPr>
          <w:trHeight w:val="288"/>
        </w:trPr>
        <w:tc>
          <w:tcPr>
            <w:tcW w:w="2880" w:type="dxa"/>
          </w:tcPr>
          <w:p w14:paraId="7B94399A" w14:textId="77777777" w:rsidR="00973097" w:rsidRPr="00FD507E" w:rsidRDefault="00973097" w:rsidP="006F2E24">
            <w:pPr>
              <w:pStyle w:val="TableParagraph"/>
              <w:rPr>
                <w:b/>
                <w:bCs/>
                <w:i w:val="0"/>
                <w:iCs w:val="0"/>
                <w:color w:val="000000" w:themeColor="text1"/>
              </w:rPr>
            </w:pPr>
            <w:r w:rsidRPr="00FD507E">
              <w:rPr>
                <w:b/>
                <w:bCs/>
                <w:i w:val="0"/>
                <w:iCs w:val="0"/>
                <w:color w:val="000000" w:themeColor="text1"/>
              </w:rPr>
              <w:t>Full Name/ Title:</w:t>
            </w:r>
          </w:p>
        </w:tc>
        <w:tc>
          <w:tcPr>
            <w:tcW w:w="6120" w:type="dxa"/>
            <w:gridSpan w:val="2"/>
          </w:tcPr>
          <w:p w14:paraId="0072BFB6" w14:textId="5D59E0C4" w:rsidR="00973097" w:rsidRPr="00772917" w:rsidRDefault="00772917" w:rsidP="006F2E24">
            <w:pPr>
              <w:pStyle w:val="TableParagraph"/>
              <w:rPr>
                <w:smallCaps/>
                <w:color w:val="000000" w:themeColor="text1"/>
              </w:rPr>
            </w:pPr>
            <w:r w:rsidRPr="00772917">
              <w:rPr>
                <w:smallCaps/>
                <w:color w:val="000000" w:themeColor="text1"/>
              </w:rPr>
              <w:t xml:space="preserve">Lubambu </w:t>
            </w:r>
            <w:proofErr w:type="spellStart"/>
            <w:r w:rsidRPr="00772917">
              <w:rPr>
                <w:smallCaps/>
                <w:color w:val="000000" w:themeColor="text1"/>
              </w:rPr>
              <w:t>tshilombo</w:t>
            </w:r>
            <w:proofErr w:type="spellEnd"/>
            <w:r w:rsidRPr="00772917">
              <w:rPr>
                <w:smallCaps/>
                <w:color w:val="000000" w:themeColor="text1"/>
              </w:rPr>
              <w:t xml:space="preserve"> / director</w:t>
            </w:r>
          </w:p>
        </w:tc>
      </w:tr>
      <w:tr w:rsidR="00973097" w14:paraId="3692ECA5" w14:textId="77777777" w:rsidTr="00772917">
        <w:trPr>
          <w:trHeight w:val="288"/>
        </w:trPr>
        <w:tc>
          <w:tcPr>
            <w:tcW w:w="2880" w:type="dxa"/>
          </w:tcPr>
          <w:p w14:paraId="792A4B5B" w14:textId="12AAC397" w:rsidR="00973097" w:rsidRPr="00FD507E" w:rsidRDefault="00973097" w:rsidP="006F2E24">
            <w:pPr>
              <w:pStyle w:val="TableParagraph"/>
              <w:rPr>
                <w:b/>
                <w:bCs/>
                <w:i w:val="0"/>
                <w:iCs w:val="0"/>
                <w:color w:val="000000" w:themeColor="text1"/>
              </w:rPr>
            </w:pPr>
            <w:r w:rsidRPr="00FD507E">
              <w:rPr>
                <w:b/>
                <w:bCs/>
                <w:i w:val="0"/>
                <w:iCs w:val="0"/>
                <w:color w:val="000000" w:themeColor="text1"/>
              </w:rPr>
              <w:t>Corporation</w:t>
            </w:r>
            <w:r w:rsidR="00CD4680" w:rsidRPr="00FD507E">
              <w:rPr>
                <w:b/>
                <w:bCs/>
                <w:i w:val="0"/>
                <w:iCs w:val="0"/>
                <w:color w:val="000000" w:themeColor="text1"/>
              </w:rPr>
              <w:t xml:space="preserve"> name</w:t>
            </w:r>
            <w:r w:rsidRPr="00FD507E">
              <w:rPr>
                <w:b/>
                <w:bCs/>
                <w:i w:val="0"/>
                <w:iCs w:val="0"/>
                <w:color w:val="000000" w:themeColor="text1"/>
              </w:rPr>
              <w:t>:</w:t>
            </w:r>
          </w:p>
        </w:tc>
        <w:tc>
          <w:tcPr>
            <w:tcW w:w="6120" w:type="dxa"/>
            <w:gridSpan w:val="2"/>
          </w:tcPr>
          <w:p w14:paraId="6699D525" w14:textId="03956F21" w:rsidR="00973097" w:rsidRPr="00772917" w:rsidRDefault="00772917" w:rsidP="006F2E24">
            <w:pPr>
              <w:pStyle w:val="TableParagraph"/>
              <w:rPr>
                <w:smallCaps/>
                <w:color w:val="000000" w:themeColor="text1"/>
              </w:rPr>
            </w:pPr>
            <w:r w:rsidRPr="00772917">
              <w:rPr>
                <w:smallCaps/>
                <w:color w:val="000000" w:themeColor="text1"/>
              </w:rPr>
              <w:t>Lunyns ltd.</w:t>
            </w:r>
          </w:p>
        </w:tc>
      </w:tr>
      <w:tr w:rsidR="00973097" w14:paraId="77EBC2D2" w14:textId="77777777" w:rsidTr="00772917">
        <w:trPr>
          <w:trHeight w:val="530"/>
        </w:trPr>
        <w:tc>
          <w:tcPr>
            <w:tcW w:w="2880" w:type="dxa"/>
          </w:tcPr>
          <w:p w14:paraId="3D8D479D" w14:textId="77777777" w:rsidR="00973097" w:rsidRPr="00FD507E" w:rsidRDefault="00973097" w:rsidP="006F2E24">
            <w:pPr>
              <w:pStyle w:val="TableParagraph"/>
              <w:rPr>
                <w:b/>
                <w:bCs/>
                <w:i w:val="0"/>
                <w:iCs w:val="0"/>
                <w:color w:val="000000" w:themeColor="text1"/>
              </w:rPr>
            </w:pPr>
            <w:r w:rsidRPr="00FD507E">
              <w:rPr>
                <w:b/>
                <w:bCs/>
                <w:i w:val="0"/>
                <w:iCs w:val="0"/>
                <w:color w:val="000000" w:themeColor="text1"/>
              </w:rPr>
              <w:t>Address:</w:t>
            </w:r>
          </w:p>
        </w:tc>
        <w:tc>
          <w:tcPr>
            <w:tcW w:w="6120" w:type="dxa"/>
            <w:gridSpan w:val="2"/>
          </w:tcPr>
          <w:p w14:paraId="70012B6C" w14:textId="0377DCF7" w:rsidR="00973097" w:rsidRPr="00772917" w:rsidRDefault="00772917" w:rsidP="007426E7">
            <w:pPr>
              <w:spacing w:before="60" w:after="0"/>
              <w:ind w:left="81"/>
              <w:rPr>
                <w:smallCaps/>
                <w:color w:val="000000" w:themeColor="text1"/>
              </w:rPr>
            </w:pPr>
            <w:r w:rsidRPr="00772917">
              <w:rPr>
                <w:smallCaps/>
                <w:color w:val="000000" w:themeColor="text1"/>
              </w:rPr>
              <w:t xml:space="preserve">Unit a, 82 </w:t>
            </w:r>
            <w:proofErr w:type="spellStart"/>
            <w:r w:rsidRPr="00772917">
              <w:rPr>
                <w:smallCaps/>
                <w:color w:val="000000" w:themeColor="text1"/>
              </w:rPr>
              <w:t>james</w:t>
            </w:r>
            <w:proofErr w:type="spellEnd"/>
            <w:r w:rsidRPr="00772917">
              <w:rPr>
                <w:smallCaps/>
                <w:color w:val="000000" w:themeColor="text1"/>
              </w:rPr>
              <w:t xml:space="preserve"> carter road, </w:t>
            </w:r>
            <w:proofErr w:type="spellStart"/>
            <w:r w:rsidRPr="00772917">
              <w:rPr>
                <w:smallCaps/>
                <w:color w:val="000000" w:themeColor="text1"/>
              </w:rPr>
              <w:t>mildenhall</w:t>
            </w:r>
            <w:proofErr w:type="spellEnd"/>
            <w:r w:rsidRPr="00772917">
              <w:rPr>
                <w:smallCaps/>
                <w:color w:val="000000" w:themeColor="text1"/>
              </w:rPr>
              <w:t>, ip28 7de, united kingdom</w:t>
            </w:r>
          </w:p>
        </w:tc>
      </w:tr>
      <w:tr w:rsidR="00CD4680" w14:paraId="2F0D4EC6" w14:textId="77777777" w:rsidTr="00772917">
        <w:trPr>
          <w:trHeight w:val="288"/>
        </w:trPr>
        <w:tc>
          <w:tcPr>
            <w:tcW w:w="2880" w:type="dxa"/>
          </w:tcPr>
          <w:p w14:paraId="748D1C21" w14:textId="0AB43949" w:rsidR="00CD4680" w:rsidRPr="00FD507E" w:rsidRDefault="00CD4680" w:rsidP="006F2E24">
            <w:pPr>
              <w:pStyle w:val="TableParagraph"/>
              <w:rPr>
                <w:b/>
                <w:bCs/>
                <w:i w:val="0"/>
                <w:iCs w:val="0"/>
                <w:color w:val="000000" w:themeColor="text1"/>
              </w:rPr>
            </w:pPr>
            <w:r w:rsidRPr="00FD507E">
              <w:rPr>
                <w:b/>
                <w:bCs/>
                <w:i w:val="0"/>
                <w:iCs w:val="0"/>
                <w:color w:val="000000" w:themeColor="text1"/>
              </w:rPr>
              <w:t>Object of the agreement:</w:t>
            </w:r>
          </w:p>
        </w:tc>
        <w:tc>
          <w:tcPr>
            <w:tcW w:w="6120" w:type="dxa"/>
            <w:gridSpan w:val="2"/>
          </w:tcPr>
          <w:p w14:paraId="647D1EA3" w14:textId="63D5D4C0" w:rsidR="00CD4680" w:rsidRPr="00772917" w:rsidRDefault="006558CE" w:rsidP="007426E7">
            <w:pPr>
              <w:spacing w:before="60" w:after="0"/>
              <w:ind w:left="81"/>
              <w:rPr>
                <w:rFonts w:eastAsia="Times New Roman" w:cs="Arial"/>
                <w:smallCaps/>
                <w:color w:val="000000" w:themeColor="text1"/>
              </w:rPr>
            </w:pPr>
            <w:r w:rsidRPr="00772917">
              <w:rPr>
                <w:smallCaps/>
                <w:color w:val="000000" w:themeColor="text1"/>
              </w:rPr>
              <w:t xml:space="preserve">Petroleum products </w:t>
            </w:r>
          </w:p>
        </w:tc>
      </w:tr>
      <w:tr w:rsidR="00CD4680" w14:paraId="2E02C5B2" w14:textId="77777777" w:rsidTr="00772917">
        <w:trPr>
          <w:trHeight w:val="288"/>
        </w:trPr>
        <w:tc>
          <w:tcPr>
            <w:tcW w:w="2880" w:type="dxa"/>
          </w:tcPr>
          <w:p w14:paraId="6D5793A2" w14:textId="769C11F6" w:rsidR="00CD4680" w:rsidRPr="00FD507E" w:rsidRDefault="00CD4680" w:rsidP="006F2E24">
            <w:pPr>
              <w:pStyle w:val="TableParagraph"/>
              <w:rPr>
                <w:b/>
                <w:bCs/>
                <w:i w:val="0"/>
                <w:iCs w:val="0"/>
                <w:color w:val="000000" w:themeColor="text1"/>
              </w:rPr>
            </w:pPr>
            <w:r w:rsidRPr="00FD507E">
              <w:rPr>
                <w:b/>
                <w:bCs/>
                <w:i w:val="0"/>
                <w:iCs w:val="0"/>
                <w:color w:val="000000" w:themeColor="text1"/>
              </w:rPr>
              <w:t>Position in the agreement:</w:t>
            </w:r>
          </w:p>
        </w:tc>
        <w:tc>
          <w:tcPr>
            <w:tcW w:w="6120" w:type="dxa"/>
            <w:gridSpan w:val="2"/>
          </w:tcPr>
          <w:p w14:paraId="53C7AB48" w14:textId="649AB149" w:rsidR="00CD4680" w:rsidRPr="00772917" w:rsidRDefault="006558CE" w:rsidP="007426E7">
            <w:pPr>
              <w:spacing w:before="60" w:after="0"/>
              <w:ind w:left="81"/>
              <w:rPr>
                <w:rFonts w:eastAsia="Times New Roman" w:cs="Arial"/>
                <w:smallCaps/>
                <w:color w:val="000000" w:themeColor="text1"/>
              </w:rPr>
            </w:pPr>
            <w:r w:rsidRPr="00772917">
              <w:rPr>
                <w:smallCaps/>
                <w:color w:val="000000" w:themeColor="text1"/>
              </w:rPr>
              <w:t>Trading company</w:t>
            </w:r>
          </w:p>
        </w:tc>
      </w:tr>
      <w:tr w:rsidR="00973097" w14:paraId="4E2E143B" w14:textId="77777777" w:rsidTr="00772917">
        <w:trPr>
          <w:trHeight w:val="288"/>
        </w:trPr>
        <w:tc>
          <w:tcPr>
            <w:tcW w:w="2880" w:type="dxa"/>
          </w:tcPr>
          <w:p w14:paraId="2A9DE468" w14:textId="77777777" w:rsidR="00973097" w:rsidRPr="00FD507E" w:rsidRDefault="00973097" w:rsidP="006F2E24">
            <w:pPr>
              <w:pStyle w:val="TableParagraph"/>
              <w:rPr>
                <w:b/>
                <w:bCs/>
                <w:i w:val="0"/>
                <w:iCs w:val="0"/>
                <w:color w:val="000000" w:themeColor="text1"/>
              </w:rPr>
            </w:pPr>
            <w:r w:rsidRPr="00FD507E">
              <w:rPr>
                <w:b/>
                <w:bCs/>
                <w:i w:val="0"/>
                <w:iCs w:val="0"/>
                <w:color w:val="000000" w:themeColor="text1"/>
              </w:rPr>
              <w:t>Passport No. &amp; Nationality:</w:t>
            </w:r>
          </w:p>
        </w:tc>
        <w:tc>
          <w:tcPr>
            <w:tcW w:w="6120" w:type="dxa"/>
            <w:gridSpan w:val="2"/>
          </w:tcPr>
          <w:p w14:paraId="065035D6" w14:textId="3A00C0F7" w:rsidR="00973097" w:rsidRPr="00772917" w:rsidRDefault="00772917" w:rsidP="006F2E24">
            <w:pPr>
              <w:pStyle w:val="TableParagraph"/>
              <w:rPr>
                <w:smallCaps/>
                <w:color w:val="000000" w:themeColor="text1"/>
              </w:rPr>
            </w:pPr>
            <w:r w:rsidRPr="00772917">
              <w:rPr>
                <w:smallCaps/>
                <w:color w:val="000000" w:themeColor="text1"/>
              </w:rPr>
              <w:t>Es092468</w:t>
            </w:r>
          </w:p>
        </w:tc>
      </w:tr>
      <w:tr w:rsidR="00973097" w14:paraId="5C1663E7" w14:textId="77777777" w:rsidTr="00772917">
        <w:trPr>
          <w:trHeight w:val="288"/>
        </w:trPr>
        <w:tc>
          <w:tcPr>
            <w:tcW w:w="2880" w:type="dxa"/>
          </w:tcPr>
          <w:p w14:paraId="41F146C4" w14:textId="367795E0" w:rsidR="00973097" w:rsidRPr="00FD507E" w:rsidRDefault="00973097" w:rsidP="006F2E24">
            <w:pPr>
              <w:pStyle w:val="TableParagraph"/>
              <w:rPr>
                <w:b/>
                <w:bCs/>
                <w:i w:val="0"/>
                <w:iCs w:val="0"/>
                <w:color w:val="000000" w:themeColor="text1"/>
              </w:rPr>
            </w:pPr>
            <w:r w:rsidRPr="00FD507E">
              <w:rPr>
                <w:b/>
                <w:bCs/>
                <w:i w:val="0"/>
                <w:iCs w:val="0"/>
                <w:color w:val="000000" w:themeColor="text1"/>
              </w:rPr>
              <w:t>Delivery place</w:t>
            </w:r>
          </w:p>
        </w:tc>
        <w:tc>
          <w:tcPr>
            <w:tcW w:w="6120" w:type="dxa"/>
            <w:gridSpan w:val="2"/>
          </w:tcPr>
          <w:p w14:paraId="603493C9" w14:textId="3CDD4AC5" w:rsidR="00973097" w:rsidRPr="00772917" w:rsidRDefault="00772917" w:rsidP="006F2E24">
            <w:pPr>
              <w:pStyle w:val="TableParagraph"/>
              <w:rPr>
                <w:smallCaps/>
                <w:color w:val="000000" w:themeColor="text1"/>
              </w:rPr>
            </w:pPr>
            <w:r w:rsidRPr="00772917">
              <w:rPr>
                <w:smallCaps/>
                <w:color w:val="000000" w:themeColor="text1"/>
              </w:rPr>
              <w:t xml:space="preserve">Hal, </w:t>
            </w:r>
            <w:proofErr w:type="spellStart"/>
            <w:r w:rsidRPr="00772917">
              <w:rPr>
                <w:smallCaps/>
                <w:color w:val="000000" w:themeColor="text1"/>
              </w:rPr>
              <w:t>belgium</w:t>
            </w:r>
            <w:proofErr w:type="spellEnd"/>
          </w:p>
        </w:tc>
      </w:tr>
      <w:tr w:rsidR="00973097" w14:paraId="4B771E01" w14:textId="77777777" w:rsidTr="00772917">
        <w:trPr>
          <w:trHeight w:val="288"/>
        </w:trPr>
        <w:tc>
          <w:tcPr>
            <w:tcW w:w="2880" w:type="dxa"/>
          </w:tcPr>
          <w:p w14:paraId="7C97EA27" w14:textId="556A8ED6" w:rsidR="00973097" w:rsidRPr="00FD507E" w:rsidRDefault="00973097" w:rsidP="006F2E24">
            <w:pPr>
              <w:pStyle w:val="TableParagraph"/>
              <w:rPr>
                <w:b/>
                <w:bCs/>
                <w:i w:val="0"/>
                <w:iCs w:val="0"/>
                <w:color w:val="000000" w:themeColor="text1"/>
              </w:rPr>
            </w:pPr>
            <w:r w:rsidRPr="00FD507E">
              <w:rPr>
                <w:b/>
                <w:bCs/>
                <w:i w:val="0"/>
                <w:iCs w:val="0"/>
                <w:color w:val="000000" w:themeColor="text1"/>
              </w:rPr>
              <w:t>Date of delivery</w:t>
            </w:r>
          </w:p>
        </w:tc>
        <w:tc>
          <w:tcPr>
            <w:tcW w:w="6120" w:type="dxa"/>
            <w:gridSpan w:val="2"/>
          </w:tcPr>
          <w:p w14:paraId="6AFEC922" w14:textId="77777777" w:rsidR="00973097" w:rsidRPr="00772917" w:rsidRDefault="00973097" w:rsidP="006F2E24">
            <w:pPr>
              <w:pStyle w:val="TableParagraph"/>
              <w:rPr>
                <w:smallCaps/>
                <w:color w:val="000000" w:themeColor="text1"/>
              </w:rPr>
            </w:pPr>
          </w:p>
        </w:tc>
      </w:tr>
      <w:tr w:rsidR="00973097" w14:paraId="7AD5B09C" w14:textId="77777777" w:rsidTr="00772917">
        <w:trPr>
          <w:trHeight w:val="288"/>
        </w:trPr>
        <w:tc>
          <w:tcPr>
            <w:tcW w:w="2880" w:type="dxa"/>
          </w:tcPr>
          <w:p w14:paraId="58CAEBD5" w14:textId="61043B9C" w:rsidR="00973097" w:rsidRPr="00FD507E" w:rsidRDefault="00973097" w:rsidP="006F2E24">
            <w:pPr>
              <w:pStyle w:val="TableParagraph"/>
              <w:rPr>
                <w:b/>
                <w:bCs/>
                <w:i w:val="0"/>
                <w:iCs w:val="0"/>
                <w:color w:val="000000" w:themeColor="text1"/>
              </w:rPr>
            </w:pPr>
            <w:r w:rsidRPr="00FD507E">
              <w:rPr>
                <w:b/>
                <w:bCs/>
                <w:i w:val="0"/>
                <w:iCs w:val="0"/>
                <w:color w:val="000000" w:themeColor="text1"/>
              </w:rPr>
              <w:t>Expiry date</w:t>
            </w:r>
          </w:p>
        </w:tc>
        <w:tc>
          <w:tcPr>
            <w:tcW w:w="6120" w:type="dxa"/>
            <w:gridSpan w:val="2"/>
          </w:tcPr>
          <w:p w14:paraId="7BC62065" w14:textId="77777777" w:rsidR="00973097" w:rsidRPr="00772917" w:rsidRDefault="00973097" w:rsidP="006F2E24">
            <w:pPr>
              <w:pStyle w:val="TableParagraph"/>
              <w:rPr>
                <w:smallCaps/>
                <w:color w:val="000000" w:themeColor="text1"/>
              </w:rPr>
            </w:pPr>
          </w:p>
        </w:tc>
      </w:tr>
      <w:tr w:rsidR="00973097" w14:paraId="64E8CA6F" w14:textId="77777777" w:rsidTr="00772917">
        <w:trPr>
          <w:trHeight w:val="288"/>
        </w:trPr>
        <w:tc>
          <w:tcPr>
            <w:tcW w:w="2880" w:type="dxa"/>
          </w:tcPr>
          <w:p w14:paraId="72E53C7E" w14:textId="77777777" w:rsidR="00973097" w:rsidRPr="00FD507E" w:rsidRDefault="00973097" w:rsidP="006F2E24">
            <w:pPr>
              <w:pStyle w:val="TableParagraph"/>
              <w:rPr>
                <w:b/>
                <w:bCs/>
                <w:i w:val="0"/>
                <w:iCs w:val="0"/>
                <w:color w:val="000000" w:themeColor="text1"/>
              </w:rPr>
            </w:pPr>
            <w:r w:rsidRPr="00FD507E">
              <w:rPr>
                <w:b/>
                <w:bCs/>
                <w:i w:val="0"/>
                <w:iCs w:val="0"/>
                <w:color w:val="000000" w:themeColor="text1"/>
              </w:rPr>
              <w:t>Mobile/ WhatsApp:</w:t>
            </w:r>
          </w:p>
        </w:tc>
        <w:tc>
          <w:tcPr>
            <w:tcW w:w="6120" w:type="dxa"/>
            <w:gridSpan w:val="2"/>
          </w:tcPr>
          <w:p w14:paraId="5F4E964C" w14:textId="4DB49064" w:rsidR="00973097" w:rsidRPr="00772917" w:rsidRDefault="00973097" w:rsidP="007426E7">
            <w:pPr>
              <w:spacing w:before="60" w:after="0"/>
              <w:ind w:left="81"/>
              <w:rPr>
                <w:smallCaps/>
                <w:color w:val="000000" w:themeColor="text1"/>
              </w:rPr>
            </w:pPr>
            <w:r w:rsidRPr="00772917">
              <w:rPr>
                <w:smallCaps/>
                <w:color w:val="000000" w:themeColor="text1"/>
              </w:rPr>
              <w:t>+44 74 40 40 51 81</w:t>
            </w:r>
          </w:p>
        </w:tc>
      </w:tr>
      <w:tr w:rsidR="00973097" w14:paraId="18926567" w14:textId="77777777" w:rsidTr="00772917">
        <w:trPr>
          <w:trHeight w:val="288"/>
        </w:trPr>
        <w:tc>
          <w:tcPr>
            <w:tcW w:w="2880" w:type="dxa"/>
          </w:tcPr>
          <w:p w14:paraId="51AAE295" w14:textId="77777777" w:rsidR="00973097" w:rsidRPr="00FD507E" w:rsidRDefault="00973097" w:rsidP="006F2E24">
            <w:pPr>
              <w:pStyle w:val="TableParagraph"/>
              <w:rPr>
                <w:b/>
                <w:bCs/>
                <w:i w:val="0"/>
                <w:iCs w:val="0"/>
                <w:color w:val="000000" w:themeColor="text1"/>
              </w:rPr>
            </w:pPr>
            <w:r w:rsidRPr="00FD507E">
              <w:rPr>
                <w:b/>
                <w:bCs/>
                <w:i w:val="0"/>
                <w:iCs w:val="0"/>
                <w:color w:val="000000" w:themeColor="text1"/>
              </w:rPr>
              <w:t>E-mail Address:</w:t>
            </w:r>
          </w:p>
        </w:tc>
        <w:tc>
          <w:tcPr>
            <w:tcW w:w="6120" w:type="dxa"/>
            <w:gridSpan w:val="2"/>
          </w:tcPr>
          <w:p w14:paraId="23C35B4D" w14:textId="22806A04" w:rsidR="00973097" w:rsidRPr="00772917" w:rsidRDefault="00772917" w:rsidP="007426E7">
            <w:pPr>
              <w:spacing w:before="60" w:after="0"/>
              <w:ind w:left="81"/>
              <w:rPr>
                <w:smallCaps/>
                <w:color w:val="000000" w:themeColor="text1"/>
              </w:rPr>
            </w:pPr>
            <w:r w:rsidRPr="00772917">
              <w:rPr>
                <w:smallCaps/>
                <w:color w:val="000000" w:themeColor="text1"/>
              </w:rPr>
              <w:t>Contact@lunyns.com</w:t>
            </w:r>
          </w:p>
        </w:tc>
      </w:tr>
      <w:tr w:rsidR="00FC1125" w14:paraId="5D8837C2" w14:textId="77777777" w:rsidTr="00772917">
        <w:trPr>
          <w:trHeight w:val="2058"/>
        </w:trPr>
        <w:tc>
          <w:tcPr>
            <w:tcW w:w="3000" w:type="dxa"/>
            <w:gridSpan w:val="2"/>
            <w:tcBorders>
              <w:bottom w:val="nil"/>
              <w:right w:val="nil"/>
            </w:tcBorders>
            <w:vAlign w:val="bottom"/>
          </w:tcPr>
          <w:p w14:paraId="096FDD3E" w14:textId="77777777" w:rsidR="00FC1125" w:rsidRDefault="00FC1125" w:rsidP="00772917">
            <w:pPr>
              <w:pStyle w:val="TableParagraph"/>
              <w:jc w:val="center"/>
            </w:pPr>
            <w:r>
              <w:rPr>
                <w:noProof/>
              </w:rPr>
              <w:drawing>
                <wp:inline distT="0" distB="0" distL="0" distR="0" wp14:anchorId="5AEDEAE1" wp14:editId="486660CD">
                  <wp:extent cx="1280160" cy="1280160"/>
                  <wp:effectExtent l="0" t="0" r="0" b="0"/>
                  <wp:docPr id="2053368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368385" name="Picture 20533683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80160" cy="1280160"/>
                          </a:xfrm>
                          <a:prstGeom prst="rect">
                            <a:avLst/>
                          </a:prstGeom>
                        </pic:spPr>
                      </pic:pic>
                    </a:graphicData>
                  </a:graphic>
                </wp:inline>
              </w:drawing>
            </w:r>
          </w:p>
        </w:tc>
        <w:sdt>
          <w:sdtPr>
            <w:id w:val="1629818506"/>
            <w:picture/>
          </w:sdtPr>
          <w:sdtContent>
            <w:tc>
              <w:tcPr>
                <w:tcW w:w="6000" w:type="dxa"/>
                <w:tcBorders>
                  <w:left w:val="nil"/>
                  <w:bottom w:val="nil"/>
                </w:tcBorders>
                <w:vAlign w:val="center"/>
              </w:tcPr>
              <w:p w14:paraId="4348DE62" w14:textId="14EFB979" w:rsidR="00FC1125" w:rsidRDefault="00FC1125" w:rsidP="006F2E24">
                <w:pPr>
                  <w:pStyle w:val="TableParagraph"/>
                </w:pPr>
                <w:r>
                  <w:rPr>
                    <w:noProof/>
                  </w:rPr>
                  <w:drawing>
                    <wp:inline distT="0" distB="0" distL="0" distR="0" wp14:anchorId="52889ED5" wp14:editId="5431FC2E">
                      <wp:extent cx="1524000" cy="787801"/>
                      <wp:effectExtent l="0" t="0" r="0" b="0"/>
                      <wp:docPr id="1869096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96880" name="Picture 1"/>
                              <pic:cNvPicPr>
                                <a:picLocks noChangeAspect="1" noChangeArrowheads="1"/>
                              </pic:cNvPicPr>
                            </pic:nvPicPr>
                            <pic:blipFill>
                              <a:blip r:embed="rId11"/>
                              <a:stretch>
                                <a:fillRect/>
                              </a:stretch>
                            </pic:blipFill>
                            <pic:spPr bwMode="auto">
                              <a:xfrm>
                                <a:off x="0" y="0"/>
                                <a:ext cx="1524000" cy="787801"/>
                              </a:xfrm>
                              <a:prstGeom prst="rect">
                                <a:avLst/>
                              </a:prstGeom>
                              <a:noFill/>
                              <a:ln>
                                <a:noFill/>
                              </a:ln>
                            </pic:spPr>
                          </pic:pic>
                        </a:graphicData>
                      </a:graphic>
                    </wp:inline>
                  </w:drawing>
                </w:r>
              </w:p>
            </w:tc>
          </w:sdtContent>
        </w:sdt>
      </w:tr>
      <w:tr w:rsidR="00FC1125" w14:paraId="02BCEE10" w14:textId="77777777" w:rsidTr="00772917">
        <w:trPr>
          <w:trHeight w:val="161"/>
        </w:trPr>
        <w:tc>
          <w:tcPr>
            <w:tcW w:w="3000" w:type="dxa"/>
            <w:gridSpan w:val="2"/>
            <w:tcBorders>
              <w:top w:val="nil"/>
              <w:bottom w:val="single" w:sz="4" w:space="0" w:color="000000"/>
              <w:right w:val="nil"/>
            </w:tcBorders>
          </w:tcPr>
          <w:p w14:paraId="0616BC26" w14:textId="7A170DEC" w:rsidR="00FC1125" w:rsidRDefault="00FC1125" w:rsidP="006F2E24">
            <w:pPr>
              <w:pStyle w:val="TableParagraph"/>
              <w:rPr>
                <w:noProof/>
                <w:sz w:val="20"/>
                <w14:ligatures w14:val="standardContextual"/>
              </w:rPr>
            </w:pPr>
            <w:r w:rsidRPr="009F0F52">
              <w:t>Seal</w:t>
            </w:r>
          </w:p>
        </w:tc>
        <w:tc>
          <w:tcPr>
            <w:tcW w:w="6000" w:type="dxa"/>
            <w:tcBorders>
              <w:top w:val="nil"/>
              <w:left w:val="nil"/>
              <w:bottom w:val="nil"/>
            </w:tcBorders>
          </w:tcPr>
          <w:p w14:paraId="313CC0CB" w14:textId="617E21BA" w:rsidR="00FC1125" w:rsidRDefault="00FC1125" w:rsidP="006F2E24">
            <w:pPr>
              <w:pStyle w:val="TableParagraph"/>
              <w:rPr>
                <w:sz w:val="20"/>
              </w:rPr>
            </w:pPr>
            <w:r>
              <w:t>Signature</w:t>
            </w:r>
          </w:p>
        </w:tc>
      </w:tr>
      <w:tr w:rsidR="00772917" w14:paraId="18BE1FCE" w14:textId="77777777" w:rsidTr="00772917">
        <w:trPr>
          <w:trHeight w:val="2304"/>
        </w:trPr>
        <w:sdt>
          <w:sdtPr>
            <w:rPr>
              <w:lang w:val="fr-BE"/>
            </w:rPr>
            <w:id w:val="2066299963"/>
            <w:showingPlcHdr/>
            <w:picture/>
          </w:sdtPr>
          <w:sdtContent>
            <w:tc>
              <w:tcPr>
                <w:tcW w:w="9000" w:type="dxa"/>
                <w:gridSpan w:val="3"/>
                <w:tcBorders>
                  <w:top w:val="single" w:sz="4" w:space="0" w:color="000000"/>
                  <w:bottom w:val="nil"/>
                </w:tcBorders>
                <w:vAlign w:val="center"/>
              </w:tcPr>
              <w:p w14:paraId="49AD4F0A" w14:textId="08628679" w:rsidR="00772917" w:rsidRDefault="00772917" w:rsidP="00772917">
                <w:pPr>
                  <w:pStyle w:val="TableParagraph"/>
                  <w:jc w:val="center"/>
                </w:pPr>
                <w:r>
                  <w:rPr>
                    <w:noProof/>
                    <w:lang w:val="fr-BE"/>
                  </w:rPr>
                  <w:drawing>
                    <wp:inline distT="0" distB="0" distL="0" distR="0" wp14:anchorId="46CD836F" wp14:editId="55380AFF">
                      <wp:extent cx="1524000" cy="1524000"/>
                      <wp:effectExtent l="0" t="0" r="0" b="0"/>
                      <wp:docPr id="2118585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sdtContent>
        </w:sdt>
      </w:tr>
      <w:tr w:rsidR="00772917" w14:paraId="40CDA317" w14:textId="77777777" w:rsidTr="00772917">
        <w:trPr>
          <w:trHeight w:val="432"/>
        </w:trPr>
        <w:tc>
          <w:tcPr>
            <w:tcW w:w="9000" w:type="dxa"/>
            <w:gridSpan w:val="3"/>
            <w:tcBorders>
              <w:top w:val="nil"/>
            </w:tcBorders>
          </w:tcPr>
          <w:p w14:paraId="411E41C3" w14:textId="4056D1A1" w:rsidR="00772917" w:rsidRDefault="00772917" w:rsidP="00772917">
            <w:pPr>
              <w:pStyle w:val="TableParagraph"/>
              <w:spacing w:before="0" w:after="120"/>
              <w:ind w:left="86"/>
              <w:rPr>
                <w:lang w:val="fr-BE"/>
              </w:rPr>
            </w:pPr>
            <w:r w:rsidRPr="00CD2EC1">
              <w:t>passport</w:t>
            </w:r>
          </w:p>
        </w:tc>
      </w:tr>
    </w:tbl>
    <w:p w14:paraId="53BDC07E" w14:textId="77777777" w:rsidR="00973097" w:rsidRDefault="00973097" w:rsidP="00370A6A">
      <w:pPr>
        <w:rPr>
          <w:lang w:val="fr-BE"/>
        </w:rPr>
      </w:pPr>
    </w:p>
    <w:p w14:paraId="021DAB8A" w14:textId="77777777" w:rsidR="00761818" w:rsidRDefault="00761818" w:rsidP="00370A6A">
      <w:pPr>
        <w:rPr>
          <w:lang w:val="fr-BE"/>
        </w:rPr>
      </w:pPr>
    </w:p>
    <w:p w14:paraId="7A3672FB" w14:textId="15E61207" w:rsidR="00F674D9" w:rsidRDefault="00F674D9" w:rsidP="00370A6A">
      <w:pPr>
        <w:rPr>
          <w:lang w:val="fr-BE"/>
        </w:rPr>
      </w:pPr>
      <w:r>
        <w:rPr>
          <w:lang w:val="fr-BE"/>
        </w:rPr>
        <w:br w:type="page"/>
      </w:r>
    </w:p>
    <w:p w14:paraId="1CFA7C06" w14:textId="34D18C89" w:rsidR="00CD2EC1" w:rsidRDefault="00DE593F" w:rsidP="00370A6A">
      <w:pPr>
        <w:pStyle w:val="Heading1"/>
        <w:rPr>
          <w:lang w:val="fr-BE"/>
        </w:rPr>
      </w:pPr>
      <w:r>
        <w:rPr>
          <w:lang w:val="fr-BE"/>
        </w:rPr>
        <w:t>Appendix</w:t>
      </w:r>
    </w:p>
    <w:tbl>
      <w:tblPr>
        <w:tblW w:w="909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700"/>
        <w:gridCol w:w="180"/>
        <w:gridCol w:w="225"/>
        <w:gridCol w:w="5985"/>
      </w:tblGrid>
      <w:tr w:rsidR="00973097" w14:paraId="118CC140" w14:textId="77777777" w:rsidTr="00733DB4">
        <w:trPr>
          <w:trHeight w:val="288"/>
        </w:trPr>
        <w:tc>
          <w:tcPr>
            <w:tcW w:w="3105" w:type="dxa"/>
            <w:gridSpan w:val="3"/>
          </w:tcPr>
          <w:p w14:paraId="76B6AFCB" w14:textId="77777777" w:rsidR="00973097" w:rsidRPr="00FD507E" w:rsidRDefault="00973097" w:rsidP="006F2E24">
            <w:pPr>
              <w:pStyle w:val="TableParagraph"/>
              <w:rPr>
                <w:b/>
                <w:bCs/>
                <w:i w:val="0"/>
                <w:iCs w:val="0"/>
                <w:color w:val="000000" w:themeColor="text1"/>
              </w:rPr>
            </w:pPr>
            <w:r w:rsidRPr="00FD507E">
              <w:rPr>
                <w:b/>
                <w:bCs/>
                <w:i w:val="0"/>
                <w:iCs w:val="0"/>
                <w:color w:val="000000" w:themeColor="text1"/>
              </w:rPr>
              <w:t>Full Name/ Title:</w:t>
            </w:r>
          </w:p>
        </w:tc>
        <w:sdt>
          <w:sdtPr>
            <w:id w:val="-61565284"/>
            <w:placeholder>
              <w:docPart w:val="5F7A85E570E74F41B65D821EA716F4CE"/>
            </w:placeholder>
            <w:showingPlcHdr/>
            <w:text/>
          </w:sdtPr>
          <w:sdtContent>
            <w:tc>
              <w:tcPr>
                <w:tcW w:w="5985" w:type="dxa"/>
              </w:tcPr>
              <w:p w14:paraId="5982FF66" w14:textId="2E9733B1" w:rsidR="00973097" w:rsidRPr="006F2E24" w:rsidRDefault="00AA454D" w:rsidP="006F2E24">
                <w:pPr>
                  <w:pStyle w:val="TableParagraph"/>
                </w:pPr>
                <w:r w:rsidRPr="006F2E24">
                  <w:rPr>
                    <w:rStyle w:val="PlaceholderText"/>
                  </w:rPr>
                  <w:t>Click here to enter Name/Title.</w:t>
                </w:r>
              </w:p>
            </w:tc>
          </w:sdtContent>
        </w:sdt>
      </w:tr>
      <w:tr w:rsidR="00973097" w14:paraId="33CB9481" w14:textId="77777777" w:rsidTr="00733DB4">
        <w:trPr>
          <w:trHeight w:val="288"/>
        </w:trPr>
        <w:tc>
          <w:tcPr>
            <w:tcW w:w="3105" w:type="dxa"/>
            <w:gridSpan w:val="3"/>
          </w:tcPr>
          <w:p w14:paraId="5FDE7BE1" w14:textId="36AE331C" w:rsidR="00973097" w:rsidRPr="00FD507E" w:rsidRDefault="00973097" w:rsidP="006F2E24">
            <w:pPr>
              <w:pStyle w:val="TableParagraph"/>
              <w:rPr>
                <w:b/>
                <w:bCs/>
                <w:i w:val="0"/>
                <w:iCs w:val="0"/>
                <w:color w:val="000000" w:themeColor="text1"/>
              </w:rPr>
            </w:pPr>
            <w:r w:rsidRPr="00FD507E">
              <w:rPr>
                <w:b/>
                <w:bCs/>
                <w:i w:val="0"/>
                <w:iCs w:val="0"/>
                <w:color w:val="000000" w:themeColor="text1"/>
              </w:rPr>
              <w:t>Corporation</w:t>
            </w:r>
            <w:r w:rsidR="00CD4680" w:rsidRPr="00FD507E">
              <w:rPr>
                <w:b/>
                <w:bCs/>
                <w:i w:val="0"/>
                <w:iCs w:val="0"/>
                <w:color w:val="000000" w:themeColor="text1"/>
              </w:rPr>
              <w:t xml:space="preserve"> name</w:t>
            </w:r>
            <w:r w:rsidRPr="00FD507E">
              <w:rPr>
                <w:b/>
                <w:bCs/>
                <w:i w:val="0"/>
                <w:iCs w:val="0"/>
                <w:color w:val="000000" w:themeColor="text1"/>
              </w:rPr>
              <w:t>:</w:t>
            </w:r>
          </w:p>
        </w:tc>
        <w:sdt>
          <w:sdtPr>
            <w:id w:val="874666377"/>
            <w:placeholder>
              <w:docPart w:val="0C8395FA7AE5483E81999E0615032418"/>
            </w:placeholder>
            <w:showingPlcHdr/>
            <w:text/>
          </w:sdtPr>
          <w:sdtContent>
            <w:tc>
              <w:tcPr>
                <w:tcW w:w="5985" w:type="dxa"/>
              </w:tcPr>
              <w:p w14:paraId="75435973" w14:textId="39146BFC" w:rsidR="00973097" w:rsidRPr="006F2E24" w:rsidRDefault="00AA454D" w:rsidP="006F2E24">
                <w:pPr>
                  <w:pStyle w:val="TableParagraph"/>
                </w:pPr>
                <w:r w:rsidRPr="006F2E24">
                  <w:rPr>
                    <w:rStyle w:val="PlaceholderText"/>
                  </w:rPr>
                  <w:t>Click here to enter Company Name.</w:t>
                </w:r>
              </w:p>
            </w:tc>
          </w:sdtContent>
        </w:sdt>
      </w:tr>
      <w:tr w:rsidR="00973097" w14:paraId="1CDBB5D1" w14:textId="77777777" w:rsidTr="00733DB4">
        <w:trPr>
          <w:trHeight w:val="288"/>
        </w:trPr>
        <w:tc>
          <w:tcPr>
            <w:tcW w:w="3105" w:type="dxa"/>
            <w:gridSpan w:val="3"/>
          </w:tcPr>
          <w:p w14:paraId="240CD8EE" w14:textId="77777777" w:rsidR="00973097" w:rsidRPr="00FD507E" w:rsidRDefault="00973097" w:rsidP="006F2E24">
            <w:pPr>
              <w:pStyle w:val="TableParagraph"/>
              <w:rPr>
                <w:b/>
                <w:bCs/>
                <w:i w:val="0"/>
                <w:iCs w:val="0"/>
                <w:color w:val="000000" w:themeColor="text1"/>
              </w:rPr>
            </w:pPr>
            <w:r w:rsidRPr="00FD507E">
              <w:rPr>
                <w:b/>
                <w:bCs/>
                <w:i w:val="0"/>
                <w:iCs w:val="0"/>
                <w:color w:val="000000" w:themeColor="text1"/>
              </w:rPr>
              <w:t>Address:</w:t>
            </w:r>
          </w:p>
        </w:tc>
        <w:sdt>
          <w:sdtPr>
            <w:rPr>
              <w:rFonts w:eastAsia="Times New Roman" w:cs="Arial"/>
            </w:rPr>
            <w:id w:val="-1749649551"/>
            <w:placeholder>
              <w:docPart w:val="A2ABC855E3D84E0FBAFCFDDA75B470D0"/>
            </w:placeholder>
            <w:showingPlcHdr/>
            <w:text/>
          </w:sdtPr>
          <w:sdtContent>
            <w:tc>
              <w:tcPr>
                <w:tcW w:w="5985" w:type="dxa"/>
              </w:tcPr>
              <w:p w14:paraId="1BEAE18E" w14:textId="205DB646" w:rsidR="00973097" w:rsidRPr="006F2E24" w:rsidRDefault="00AA454D" w:rsidP="006F2E24">
                <w:pPr>
                  <w:spacing w:before="60" w:after="0"/>
                  <w:ind w:left="86"/>
                  <w:rPr>
                    <w:rFonts w:eastAsia="Times New Roman" w:cs="Arial"/>
                  </w:rPr>
                </w:pPr>
                <w:r w:rsidRPr="006F2E24">
                  <w:rPr>
                    <w:rStyle w:val="PlaceholderText"/>
                  </w:rPr>
                  <w:t>Click here to enter Company Address.</w:t>
                </w:r>
              </w:p>
            </w:tc>
          </w:sdtContent>
        </w:sdt>
      </w:tr>
      <w:tr w:rsidR="00CD4680" w14:paraId="2E6DB904" w14:textId="77777777" w:rsidTr="00733DB4">
        <w:trPr>
          <w:trHeight w:val="288"/>
        </w:trPr>
        <w:tc>
          <w:tcPr>
            <w:tcW w:w="3105" w:type="dxa"/>
            <w:gridSpan w:val="3"/>
          </w:tcPr>
          <w:p w14:paraId="2CDAE229" w14:textId="1CA93EF2" w:rsidR="00CD4680" w:rsidRPr="00FD507E" w:rsidRDefault="00CD4680" w:rsidP="006F2E24">
            <w:pPr>
              <w:pStyle w:val="TableParagraph"/>
              <w:rPr>
                <w:b/>
                <w:bCs/>
                <w:i w:val="0"/>
                <w:iCs w:val="0"/>
                <w:color w:val="000000" w:themeColor="text1"/>
              </w:rPr>
            </w:pPr>
            <w:r w:rsidRPr="00FD507E">
              <w:rPr>
                <w:b/>
                <w:bCs/>
                <w:i w:val="0"/>
                <w:iCs w:val="0"/>
                <w:color w:val="000000" w:themeColor="text1"/>
              </w:rPr>
              <w:t>Object of the agreement:</w:t>
            </w:r>
          </w:p>
        </w:tc>
        <w:sdt>
          <w:sdtPr>
            <w:rPr>
              <w:rFonts w:eastAsia="Times New Roman" w:cs="Arial"/>
            </w:rPr>
            <w:id w:val="1417751865"/>
            <w:placeholder>
              <w:docPart w:val="2AE8AAADED2749A4AA92248E48DE7356"/>
            </w:placeholder>
            <w:showingPlcHdr/>
            <w:text/>
          </w:sdtPr>
          <w:sdtContent>
            <w:tc>
              <w:tcPr>
                <w:tcW w:w="5985" w:type="dxa"/>
              </w:tcPr>
              <w:p w14:paraId="6423046D" w14:textId="19E641AC" w:rsidR="00CD4680" w:rsidRPr="006F2E24" w:rsidRDefault="00CD4680" w:rsidP="006F2E24">
                <w:pPr>
                  <w:spacing w:before="60" w:after="0"/>
                  <w:ind w:left="86"/>
                  <w:rPr>
                    <w:rFonts w:eastAsia="Times New Roman" w:cs="Arial"/>
                  </w:rPr>
                </w:pPr>
                <w:r w:rsidRPr="006F2E24">
                  <w:rPr>
                    <w:rStyle w:val="PlaceholderText"/>
                  </w:rPr>
                  <w:t>Click here to enter the object of this agreement.</w:t>
                </w:r>
              </w:p>
            </w:tc>
          </w:sdtContent>
        </w:sdt>
      </w:tr>
      <w:tr w:rsidR="00CD4680" w14:paraId="560DC8BF" w14:textId="77777777" w:rsidTr="00733DB4">
        <w:trPr>
          <w:trHeight w:val="288"/>
        </w:trPr>
        <w:tc>
          <w:tcPr>
            <w:tcW w:w="3105" w:type="dxa"/>
            <w:gridSpan w:val="3"/>
          </w:tcPr>
          <w:p w14:paraId="112B2730" w14:textId="7A3688F5" w:rsidR="00CD4680" w:rsidRPr="00FD507E" w:rsidRDefault="00CD4680" w:rsidP="006F2E24">
            <w:pPr>
              <w:pStyle w:val="TableParagraph"/>
              <w:rPr>
                <w:b/>
                <w:bCs/>
                <w:i w:val="0"/>
                <w:iCs w:val="0"/>
                <w:color w:val="000000" w:themeColor="text1"/>
              </w:rPr>
            </w:pPr>
            <w:r w:rsidRPr="00FD507E">
              <w:rPr>
                <w:b/>
                <w:bCs/>
                <w:i w:val="0"/>
                <w:iCs w:val="0"/>
                <w:color w:val="000000" w:themeColor="text1"/>
              </w:rPr>
              <w:t>Position in the agreement:</w:t>
            </w:r>
          </w:p>
        </w:tc>
        <w:sdt>
          <w:sdtPr>
            <w:rPr>
              <w:rFonts w:eastAsia="Times New Roman" w:cs="Arial"/>
            </w:rPr>
            <w:id w:val="-1763898298"/>
            <w:placeholder>
              <w:docPart w:val="9DA65E9E84C148638DF4AF3B53B87CEC"/>
            </w:placeholder>
            <w:showingPlcHdr/>
            <w:text/>
          </w:sdtPr>
          <w:sdtContent>
            <w:tc>
              <w:tcPr>
                <w:tcW w:w="5985" w:type="dxa"/>
              </w:tcPr>
              <w:p w14:paraId="3F8B1768" w14:textId="7803176F" w:rsidR="00CD4680" w:rsidRPr="006F2E24" w:rsidRDefault="00CD4680" w:rsidP="006F2E24">
                <w:pPr>
                  <w:spacing w:before="60" w:after="0"/>
                  <w:ind w:left="86"/>
                  <w:rPr>
                    <w:rFonts w:eastAsia="Times New Roman" w:cs="Arial"/>
                  </w:rPr>
                </w:pPr>
                <w:r w:rsidRPr="006F2E24">
                  <w:rPr>
                    <w:rStyle w:val="PlaceholderText"/>
                  </w:rPr>
                  <w:t>Click here to enter your role in this agreement.</w:t>
                </w:r>
              </w:p>
            </w:tc>
          </w:sdtContent>
        </w:sdt>
      </w:tr>
      <w:tr w:rsidR="00973097" w14:paraId="2082EDD5" w14:textId="77777777" w:rsidTr="00733DB4">
        <w:trPr>
          <w:trHeight w:val="288"/>
        </w:trPr>
        <w:tc>
          <w:tcPr>
            <w:tcW w:w="3105" w:type="dxa"/>
            <w:gridSpan w:val="3"/>
          </w:tcPr>
          <w:p w14:paraId="33DAD35D" w14:textId="77777777" w:rsidR="00973097" w:rsidRPr="00FD507E" w:rsidRDefault="00973097" w:rsidP="006F2E24">
            <w:pPr>
              <w:pStyle w:val="TableParagraph"/>
              <w:rPr>
                <w:b/>
                <w:bCs/>
                <w:i w:val="0"/>
                <w:iCs w:val="0"/>
                <w:color w:val="000000" w:themeColor="text1"/>
              </w:rPr>
            </w:pPr>
            <w:r w:rsidRPr="00FD507E">
              <w:rPr>
                <w:b/>
                <w:bCs/>
                <w:i w:val="0"/>
                <w:iCs w:val="0"/>
                <w:color w:val="000000" w:themeColor="text1"/>
              </w:rPr>
              <w:t>Passport No. &amp; Nationality:</w:t>
            </w:r>
          </w:p>
        </w:tc>
        <w:sdt>
          <w:sdtPr>
            <w:id w:val="1402414536"/>
            <w:placeholder>
              <w:docPart w:val="27801536CC58407A8990B11EC69A5747"/>
            </w:placeholder>
            <w:showingPlcHdr/>
            <w:text/>
          </w:sdtPr>
          <w:sdtContent>
            <w:tc>
              <w:tcPr>
                <w:tcW w:w="5985" w:type="dxa"/>
              </w:tcPr>
              <w:p w14:paraId="6CEB78B7" w14:textId="77961F60" w:rsidR="00973097" w:rsidRPr="006F2E24" w:rsidRDefault="00AA454D" w:rsidP="006F2E24">
                <w:pPr>
                  <w:pStyle w:val="TableParagraph"/>
                </w:pPr>
                <w:r w:rsidRPr="006F2E24">
                  <w:rPr>
                    <w:rStyle w:val="PlaceholderText"/>
                  </w:rPr>
                  <w:t>Click here to enter Passport Nr.</w:t>
                </w:r>
              </w:p>
            </w:tc>
          </w:sdtContent>
        </w:sdt>
      </w:tr>
      <w:tr w:rsidR="00973097" w14:paraId="534350F4" w14:textId="77777777" w:rsidTr="00733DB4">
        <w:trPr>
          <w:trHeight w:val="288"/>
        </w:trPr>
        <w:tc>
          <w:tcPr>
            <w:tcW w:w="3105" w:type="dxa"/>
            <w:gridSpan w:val="3"/>
          </w:tcPr>
          <w:p w14:paraId="59EAC6D7" w14:textId="77777777" w:rsidR="00973097" w:rsidRPr="00FD507E" w:rsidRDefault="00973097" w:rsidP="006F2E24">
            <w:pPr>
              <w:pStyle w:val="TableParagraph"/>
              <w:rPr>
                <w:b/>
                <w:bCs/>
                <w:i w:val="0"/>
                <w:iCs w:val="0"/>
                <w:color w:val="000000" w:themeColor="text1"/>
              </w:rPr>
            </w:pPr>
            <w:r w:rsidRPr="00FD507E">
              <w:rPr>
                <w:b/>
                <w:bCs/>
                <w:i w:val="0"/>
                <w:iCs w:val="0"/>
                <w:color w:val="000000" w:themeColor="text1"/>
              </w:rPr>
              <w:t>Delivery place</w:t>
            </w:r>
          </w:p>
        </w:tc>
        <w:sdt>
          <w:sdtPr>
            <w:id w:val="1690644500"/>
            <w:placeholder>
              <w:docPart w:val="BADBD8777BD74D97995B6D067573D1DB"/>
            </w:placeholder>
            <w:showingPlcHdr/>
            <w:text/>
          </w:sdtPr>
          <w:sdtContent>
            <w:tc>
              <w:tcPr>
                <w:tcW w:w="5985" w:type="dxa"/>
              </w:tcPr>
              <w:p w14:paraId="1EDB045E" w14:textId="6780C068" w:rsidR="00973097" w:rsidRPr="006F2E24" w:rsidRDefault="00AA454D" w:rsidP="006F2E24">
                <w:pPr>
                  <w:pStyle w:val="TableParagraph"/>
                </w:pPr>
                <w:r w:rsidRPr="006F2E24">
                  <w:rPr>
                    <w:rStyle w:val="PlaceholderText"/>
                  </w:rPr>
                  <w:t>Click here to enter Passport Delivery Place.</w:t>
                </w:r>
              </w:p>
            </w:tc>
          </w:sdtContent>
        </w:sdt>
      </w:tr>
      <w:tr w:rsidR="00973097" w14:paraId="1C6B440B" w14:textId="77777777" w:rsidTr="00733DB4">
        <w:trPr>
          <w:trHeight w:val="288"/>
        </w:trPr>
        <w:tc>
          <w:tcPr>
            <w:tcW w:w="3105" w:type="dxa"/>
            <w:gridSpan w:val="3"/>
          </w:tcPr>
          <w:p w14:paraId="5885936E" w14:textId="77777777" w:rsidR="00973097" w:rsidRPr="00FD507E" w:rsidRDefault="00973097" w:rsidP="006F2E24">
            <w:pPr>
              <w:pStyle w:val="TableParagraph"/>
              <w:rPr>
                <w:b/>
                <w:bCs/>
                <w:i w:val="0"/>
                <w:iCs w:val="0"/>
                <w:color w:val="000000" w:themeColor="text1"/>
              </w:rPr>
            </w:pPr>
            <w:r w:rsidRPr="00FD507E">
              <w:rPr>
                <w:b/>
                <w:bCs/>
                <w:i w:val="0"/>
                <w:iCs w:val="0"/>
                <w:color w:val="000000" w:themeColor="text1"/>
              </w:rPr>
              <w:t>Date of delivery</w:t>
            </w:r>
          </w:p>
        </w:tc>
        <w:sdt>
          <w:sdtPr>
            <w:id w:val="1378273457"/>
            <w:placeholder>
              <w:docPart w:val="E3E70E366BAC46099A0519DE2C68D37D"/>
            </w:placeholder>
            <w:showingPlcHdr/>
            <w:date>
              <w:dateFormat w:val="dd-MMM-yy"/>
              <w:lid w:val="en-US"/>
              <w:storeMappedDataAs w:val="dateTime"/>
              <w:calendar w:val="gregorian"/>
            </w:date>
          </w:sdtPr>
          <w:sdtContent>
            <w:tc>
              <w:tcPr>
                <w:tcW w:w="5985" w:type="dxa"/>
              </w:tcPr>
              <w:p w14:paraId="1775C74B" w14:textId="454B4085" w:rsidR="00973097" w:rsidRPr="006F2E24" w:rsidRDefault="00AA454D" w:rsidP="006F2E24">
                <w:pPr>
                  <w:pStyle w:val="TableParagraph"/>
                </w:pPr>
                <w:r w:rsidRPr="006F2E24">
                  <w:rPr>
                    <w:rStyle w:val="PlaceholderText"/>
                  </w:rPr>
                  <w:t>Select passport delivery date.</w:t>
                </w:r>
              </w:p>
            </w:tc>
          </w:sdtContent>
        </w:sdt>
      </w:tr>
      <w:tr w:rsidR="00973097" w14:paraId="7E7FB4B8" w14:textId="77777777" w:rsidTr="00733DB4">
        <w:trPr>
          <w:trHeight w:val="288"/>
        </w:trPr>
        <w:tc>
          <w:tcPr>
            <w:tcW w:w="3105" w:type="dxa"/>
            <w:gridSpan w:val="3"/>
          </w:tcPr>
          <w:p w14:paraId="5A1E0B86" w14:textId="77777777" w:rsidR="00973097" w:rsidRPr="00FD507E" w:rsidRDefault="00973097" w:rsidP="006F2E24">
            <w:pPr>
              <w:pStyle w:val="TableParagraph"/>
              <w:rPr>
                <w:b/>
                <w:bCs/>
                <w:i w:val="0"/>
                <w:iCs w:val="0"/>
                <w:color w:val="000000" w:themeColor="text1"/>
              </w:rPr>
            </w:pPr>
            <w:r w:rsidRPr="00FD507E">
              <w:rPr>
                <w:b/>
                <w:bCs/>
                <w:i w:val="0"/>
                <w:iCs w:val="0"/>
                <w:color w:val="000000" w:themeColor="text1"/>
              </w:rPr>
              <w:t>Expiry date</w:t>
            </w:r>
          </w:p>
        </w:tc>
        <w:sdt>
          <w:sdtPr>
            <w:id w:val="-751270361"/>
            <w:placeholder>
              <w:docPart w:val="5755D3C142F048BCA9D44E711309E364"/>
            </w:placeholder>
            <w:showingPlcHdr/>
            <w:date>
              <w:dateFormat w:val="dd-MMM-yy"/>
              <w:lid w:val="en-US"/>
              <w:storeMappedDataAs w:val="dateTime"/>
              <w:calendar w:val="gregorian"/>
            </w:date>
          </w:sdtPr>
          <w:sdtContent>
            <w:tc>
              <w:tcPr>
                <w:tcW w:w="5985" w:type="dxa"/>
              </w:tcPr>
              <w:p w14:paraId="4DACEFFE" w14:textId="5FF21E01" w:rsidR="00973097" w:rsidRPr="006F2E24" w:rsidRDefault="00AA454D" w:rsidP="006F2E24">
                <w:pPr>
                  <w:pStyle w:val="TableParagraph"/>
                </w:pPr>
                <w:r w:rsidRPr="006F2E24">
                  <w:rPr>
                    <w:rStyle w:val="PlaceholderText"/>
                  </w:rPr>
                  <w:t>Select passport expiry date.</w:t>
                </w:r>
              </w:p>
            </w:tc>
          </w:sdtContent>
        </w:sdt>
      </w:tr>
      <w:tr w:rsidR="00973097" w14:paraId="63F43E32" w14:textId="77777777" w:rsidTr="00733DB4">
        <w:trPr>
          <w:trHeight w:val="288"/>
        </w:trPr>
        <w:tc>
          <w:tcPr>
            <w:tcW w:w="3105" w:type="dxa"/>
            <w:gridSpan w:val="3"/>
          </w:tcPr>
          <w:p w14:paraId="0444E1B2" w14:textId="77777777" w:rsidR="00973097" w:rsidRPr="00FD507E" w:rsidRDefault="00973097" w:rsidP="006F2E24">
            <w:pPr>
              <w:pStyle w:val="TableParagraph"/>
              <w:rPr>
                <w:b/>
                <w:bCs/>
                <w:i w:val="0"/>
                <w:iCs w:val="0"/>
                <w:color w:val="000000" w:themeColor="text1"/>
              </w:rPr>
            </w:pPr>
            <w:r w:rsidRPr="00FD507E">
              <w:rPr>
                <w:b/>
                <w:bCs/>
                <w:i w:val="0"/>
                <w:iCs w:val="0"/>
                <w:color w:val="000000" w:themeColor="text1"/>
              </w:rPr>
              <w:t>Mobile/ WhatsApp:</w:t>
            </w:r>
          </w:p>
        </w:tc>
        <w:sdt>
          <w:sdtPr>
            <w:rPr>
              <w:rFonts w:eastAsia="Times New Roman" w:cs="Arial"/>
            </w:rPr>
            <w:id w:val="-1169085632"/>
            <w:placeholder>
              <w:docPart w:val="A073029711F94FDD8FC1C402E8B93710"/>
            </w:placeholder>
            <w:showingPlcHdr/>
            <w:text/>
          </w:sdtPr>
          <w:sdtContent>
            <w:tc>
              <w:tcPr>
                <w:tcW w:w="5985" w:type="dxa"/>
              </w:tcPr>
              <w:p w14:paraId="61931E0A" w14:textId="45718D51" w:rsidR="00973097" w:rsidRPr="006F2E24" w:rsidRDefault="00AA454D" w:rsidP="006F2E24">
                <w:pPr>
                  <w:spacing w:before="60" w:after="0"/>
                  <w:ind w:left="86"/>
                  <w:rPr>
                    <w:rFonts w:eastAsia="Times New Roman" w:cs="Arial"/>
                  </w:rPr>
                </w:pPr>
                <w:r w:rsidRPr="006F2E24">
                  <w:rPr>
                    <w:rStyle w:val="PlaceholderText"/>
                  </w:rPr>
                  <w:t>Click here to enter Mobile Number.</w:t>
                </w:r>
              </w:p>
            </w:tc>
          </w:sdtContent>
        </w:sdt>
      </w:tr>
      <w:tr w:rsidR="00973097" w14:paraId="6032AD84" w14:textId="77777777" w:rsidTr="00733DB4">
        <w:trPr>
          <w:trHeight w:val="288"/>
        </w:trPr>
        <w:tc>
          <w:tcPr>
            <w:tcW w:w="3105" w:type="dxa"/>
            <w:gridSpan w:val="3"/>
          </w:tcPr>
          <w:p w14:paraId="2C02F8D4" w14:textId="77777777" w:rsidR="00973097" w:rsidRPr="00FD507E" w:rsidRDefault="00973097" w:rsidP="006F2E24">
            <w:pPr>
              <w:pStyle w:val="TableParagraph"/>
              <w:rPr>
                <w:b/>
                <w:bCs/>
                <w:i w:val="0"/>
                <w:iCs w:val="0"/>
                <w:color w:val="000000" w:themeColor="text1"/>
              </w:rPr>
            </w:pPr>
            <w:r w:rsidRPr="00FD507E">
              <w:rPr>
                <w:b/>
                <w:bCs/>
                <w:i w:val="0"/>
                <w:iCs w:val="0"/>
                <w:color w:val="000000" w:themeColor="text1"/>
              </w:rPr>
              <w:t>E-mail Address:</w:t>
            </w:r>
          </w:p>
        </w:tc>
        <w:sdt>
          <w:sdtPr>
            <w:rPr>
              <w:rFonts w:eastAsia="Times New Roman" w:cs="Arial"/>
            </w:rPr>
            <w:id w:val="1927693947"/>
            <w:placeholder>
              <w:docPart w:val="AE5D86EFFBDA4595B25CB1CB411D0CF8"/>
            </w:placeholder>
            <w:showingPlcHdr/>
            <w:text/>
          </w:sdtPr>
          <w:sdtContent>
            <w:tc>
              <w:tcPr>
                <w:tcW w:w="5985" w:type="dxa"/>
              </w:tcPr>
              <w:p w14:paraId="0910AFBD" w14:textId="44473E69" w:rsidR="00973097" w:rsidRPr="006F2E24" w:rsidRDefault="00AA454D" w:rsidP="006F2E24">
                <w:pPr>
                  <w:spacing w:before="60" w:after="0"/>
                  <w:ind w:left="86"/>
                  <w:rPr>
                    <w:rFonts w:eastAsia="Times New Roman" w:cs="Arial"/>
                  </w:rPr>
                </w:pPr>
                <w:r w:rsidRPr="006F2E24">
                  <w:rPr>
                    <w:rStyle w:val="PlaceholderText"/>
                  </w:rPr>
                  <w:t>Click here to enter official email address.</w:t>
                </w:r>
              </w:p>
            </w:tc>
          </w:sdtContent>
        </w:sdt>
      </w:tr>
      <w:tr w:rsidR="00FC1125" w14:paraId="538B229D" w14:textId="7F5B8EA3" w:rsidTr="00FC1125">
        <w:trPr>
          <w:trHeight w:val="2058"/>
        </w:trPr>
        <w:sdt>
          <w:sdtPr>
            <w:id w:val="-778407962"/>
            <w:showingPlcHdr/>
            <w:picture/>
          </w:sdtPr>
          <w:sdtContent>
            <w:tc>
              <w:tcPr>
                <w:tcW w:w="2700" w:type="dxa"/>
                <w:tcBorders>
                  <w:top w:val="single" w:sz="4" w:space="0" w:color="auto"/>
                  <w:left w:val="single" w:sz="4" w:space="0" w:color="auto"/>
                  <w:bottom w:val="nil"/>
                  <w:right w:val="nil"/>
                </w:tcBorders>
                <w:vAlign w:val="center"/>
              </w:tcPr>
              <w:p w14:paraId="13378237" w14:textId="3AF8D52F" w:rsidR="00FC1125" w:rsidRDefault="00FC1125" w:rsidP="006F2E24">
                <w:pPr>
                  <w:pStyle w:val="TableParagraph"/>
                </w:pPr>
                <w:r>
                  <w:rPr>
                    <w:noProof/>
                  </w:rPr>
                  <w:drawing>
                    <wp:inline distT="0" distB="0" distL="0" distR="0" wp14:anchorId="1AC432FF" wp14:editId="67203812">
                      <wp:extent cx="1363980" cy="1363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3980" cy="1363980"/>
                              </a:xfrm>
                              <a:prstGeom prst="rect">
                                <a:avLst/>
                              </a:prstGeom>
                              <a:noFill/>
                              <a:ln>
                                <a:noFill/>
                              </a:ln>
                            </pic:spPr>
                          </pic:pic>
                        </a:graphicData>
                      </a:graphic>
                    </wp:inline>
                  </w:drawing>
                </w:r>
              </w:p>
            </w:tc>
          </w:sdtContent>
        </w:sdt>
        <w:sdt>
          <w:sdtPr>
            <w:id w:val="219643617"/>
            <w:showingPlcHdr/>
            <w:picture/>
          </w:sdtPr>
          <w:sdtContent>
            <w:tc>
              <w:tcPr>
                <w:tcW w:w="6390" w:type="dxa"/>
                <w:gridSpan w:val="3"/>
                <w:tcBorders>
                  <w:left w:val="nil"/>
                  <w:bottom w:val="nil"/>
                  <w:right w:val="single" w:sz="4" w:space="0" w:color="auto"/>
                </w:tcBorders>
                <w:vAlign w:val="center"/>
              </w:tcPr>
              <w:p w14:paraId="767C10AD" w14:textId="5F69944B" w:rsidR="00FC1125" w:rsidRDefault="00FC1125" w:rsidP="006F2E24">
                <w:pPr>
                  <w:pStyle w:val="TableParagraph"/>
                </w:pPr>
                <w:r>
                  <w:rPr>
                    <w:noProof/>
                  </w:rPr>
                  <w:drawing>
                    <wp:inline distT="0" distB="0" distL="0" distR="0" wp14:anchorId="1621E4DF" wp14:editId="65057610">
                      <wp:extent cx="1684020" cy="1524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4020" cy="1524000"/>
                              </a:xfrm>
                              <a:prstGeom prst="rect">
                                <a:avLst/>
                              </a:prstGeom>
                              <a:noFill/>
                              <a:ln>
                                <a:noFill/>
                              </a:ln>
                            </pic:spPr>
                          </pic:pic>
                        </a:graphicData>
                      </a:graphic>
                    </wp:inline>
                  </w:drawing>
                </w:r>
              </w:p>
            </w:tc>
          </w:sdtContent>
        </w:sdt>
      </w:tr>
      <w:tr w:rsidR="00FC1125" w:rsidRPr="009F0F52" w14:paraId="075DE4F0" w14:textId="77777777" w:rsidTr="008C0509">
        <w:trPr>
          <w:trHeight w:val="81"/>
        </w:trPr>
        <w:tc>
          <w:tcPr>
            <w:tcW w:w="2880" w:type="dxa"/>
            <w:gridSpan w:val="2"/>
            <w:tcBorders>
              <w:top w:val="nil"/>
              <w:left w:val="single" w:sz="4" w:space="0" w:color="auto"/>
              <w:bottom w:val="single" w:sz="4" w:space="0" w:color="auto"/>
              <w:right w:val="nil"/>
            </w:tcBorders>
          </w:tcPr>
          <w:p w14:paraId="0B8B19CB" w14:textId="4E0E0B8F" w:rsidR="00FC1125" w:rsidRPr="006F2E24" w:rsidRDefault="00FC1125" w:rsidP="006F2E24">
            <w:pPr>
              <w:pStyle w:val="TableParagraph"/>
            </w:pPr>
            <w:r w:rsidRPr="006F2E24">
              <w:t>Seal</w:t>
            </w:r>
          </w:p>
        </w:tc>
        <w:tc>
          <w:tcPr>
            <w:tcW w:w="6210" w:type="dxa"/>
            <w:gridSpan w:val="2"/>
            <w:tcBorders>
              <w:top w:val="nil"/>
              <w:left w:val="nil"/>
              <w:bottom w:val="single" w:sz="4" w:space="0" w:color="000000"/>
              <w:right w:val="single" w:sz="4" w:space="0" w:color="auto"/>
            </w:tcBorders>
          </w:tcPr>
          <w:p w14:paraId="0BC10808" w14:textId="2ABF408A" w:rsidR="00FC1125" w:rsidRPr="009F0F52" w:rsidRDefault="00FC1125" w:rsidP="006F2E24">
            <w:pPr>
              <w:pStyle w:val="TableParagraph"/>
            </w:pPr>
            <w:r>
              <w:t>Signature</w:t>
            </w:r>
          </w:p>
        </w:tc>
      </w:tr>
    </w:tbl>
    <w:p w14:paraId="412C1317" w14:textId="77777777" w:rsidR="00973097" w:rsidRDefault="00973097" w:rsidP="00370A6A"/>
    <w:tbl>
      <w:tblPr>
        <w:tblStyle w:val="TableGrid"/>
        <w:tblW w:w="9072" w:type="dxa"/>
        <w:tblInd w:w="355" w:type="dxa"/>
        <w:tblLook w:val="04A0" w:firstRow="1" w:lastRow="0" w:firstColumn="1" w:lastColumn="0" w:noHBand="0" w:noVBand="1"/>
      </w:tblPr>
      <w:tblGrid>
        <w:gridCol w:w="9072"/>
      </w:tblGrid>
      <w:tr w:rsidR="00CD2EC1" w14:paraId="7DAFD632" w14:textId="77777777" w:rsidTr="008C0509">
        <w:trPr>
          <w:trHeight w:val="2283"/>
        </w:trPr>
        <w:sdt>
          <w:sdtPr>
            <w:id w:val="450597672"/>
            <w:showingPlcHdr/>
            <w:picture/>
          </w:sdtPr>
          <w:sdtContent>
            <w:tc>
              <w:tcPr>
                <w:tcW w:w="9072" w:type="dxa"/>
                <w:tcBorders>
                  <w:bottom w:val="nil"/>
                </w:tcBorders>
                <w:vAlign w:val="center"/>
              </w:tcPr>
              <w:p w14:paraId="433259E7" w14:textId="77777777" w:rsidR="00CD2EC1" w:rsidRDefault="00CD2EC1" w:rsidP="008C0509">
                <w:pPr>
                  <w:jc w:val="center"/>
                </w:pPr>
                <w:r>
                  <w:rPr>
                    <w:noProof/>
                  </w:rPr>
                  <w:drawing>
                    <wp:inline distT="0" distB="0" distL="0" distR="0" wp14:anchorId="1E0944F1" wp14:editId="26E23B1E">
                      <wp:extent cx="4982845" cy="5486400"/>
                      <wp:effectExtent l="0" t="0" r="8255" b="0"/>
                      <wp:docPr id="115563595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9620" cy="5504870"/>
                              </a:xfrm>
                              <a:prstGeom prst="rect">
                                <a:avLst/>
                              </a:prstGeom>
                              <a:noFill/>
                              <a:ln>
                                <a:noFill/>
                              </a:ln>
                            </pic:spPr>
                          </pic:pic>
                        </a:graphicData>
                      </a:graphic>
                    </wp:inline>
                  </w:drawing>
                </w:r>
              </w:p>
            </w:tc>
          </w:sdtContent>
        </w:sdt>
      </w:tr>
      <w:tr w:rsidR="00CD2EC1" w14:paraId="246DA96B" w14:textId="77777777" w:rsidTr="008C0509">
        <w:trPr>
          <w:trHeight w:val="2880"/>
        </w:trPr>
        <w:tc>
          <w:tcPr>
            <w:tcW w:w="9072" w:type="dxa"/>
            <w:tcBorders>
              <w:top w:val="nil"/>
            </w:tcBorders>
          </w:tcPr>
          <w:p w14:paraId="5DB92FDA" w14:textId="77777777" w:rsidR="00CD2EC1" w:rsidRPr="006F2E24" w:rsidRDefault="00CD2EC1" w:rsidP="006F2E24">
            <w:pPr>
              <w:pStyle w:val="TableParagraph"/>
            </w:pPr>
            <w:r w:rsidRPr="006F2E24">
              <w:t>passeport</w:t>
            </w:r>
          </w:p>
        </w:tc>
      </w:tr>
    </w:tbl>
    <w:p w14:paraId="17B918C5" w14:textId="18DFDF85" w:rsidR="00760B62" w:rsidRDefault="00760B62" w:rsidP="00370A6A">
      <w:r>
        <w:br w:type="page"/>
      </w:r>
    </w:p>
    <w:p w14:paraId="5526A75C" w14:textId="77777777" w:rsidR="00370A6A" w:rsidRDefault="00370A6A" w:rsidP="00370A6A"/>
    <w:p w14:paraId="6799DAFD" w14:textId="77777777" w:rsidR="00370A6A" w:rsidRDefault="00370A6A" w:rsidP="00370A6A"/>
    <w:p w14:paraId="1E46DF01" w14:textId="77777777" w:rsidR="00370A6A" w:rsidRDefault="00370A6A" w:rsidP="00370A6A"/>
    <w:p w14:paraId="52052261" w14:textId="77777777" w:rsidR="00370A6A" w:rsidRDefault="00370A6A" w:rsidP="00370A6A"/>
    <w:p w14:paraId="121E8238" w14:textId="77777777" w:rsidR="00370A6A" w:rsidRDefault="00370A6A" w:rsidP="00370A6A"/>
    <w:p w14:paraId="50648003" w14:textId="77777777" w:rsidR="00370A6A" w:rsidRDefault="00370A6A" w:rsidP="00370A6A"/>
    <w:p w14:paraId="6E9B6903" w14:textId="77777777" w:rsidR="00370A6A" w:rsidRDefault="00370A6A" w:rsidP="00370A6A"/>
    <w:p w14:paraId="58EACEC0" w14:textId="77777777" w:rsidR="00370A6A" w:rsidRDefault="00370A6A" w:rsidP="00370A6A"/>
    <w:p w14:paraId="06D76ACB" w14:textId="77777777" w:rsidR="00370A6A" w:rsidRDefault="00370A6A" w:rsidP="00370A6A"/>
    <w:p w14:paraId="5F9B2F6B" w14:textId="77777777" w:rsidR="00370A6A" w:rsidRDefault="00370A6A" w:rsidP="00370A6A"/>
    <w:tbl>
      <w:tblPr>
        <w:tblStyle w:val="TableGrid"/>
        <w:tblW w:w="0" w:type="auto"/>
        <w:jc w:val="center"/>
        <w:tblLook w:val="04A0" w:firstRow="1" w:lastRow="0" w:firstColumn="1" w:lastColumn="0" w:noHBand="0" w:noVBand="1"/>
      </w:tblPr>
      <w:tblGrid>
        <w:gridCol w:w="3600"/>
        <w:gridCol w:w="1440"/>
        <w:gridCol w:w="3600"/>
      </w:tblGrid>
      <w:tr w:rsidR="006F2E24" w:rsidRPr="006F2E24" w14:paraId="441FC0CA" w14:textId="64B90C89" w:rsidTr="009D2F1A">
        <w:trPr>
          <w:trHeight w:val="20"/>
          <w:jc w:val="center"/>
        </w:trPr>
        <w:tc>
          <w:tcPr>
            <w:tcW w:w="3600" w:type="dxa"/>
            <w:vMerge w:val="restart"/>
            <w:tcBorders>
              <w:top w:val="nil"/>
              <w:left w:val="nil"/>
              <w:right w:val="nil"/>
            </w:tcBorders>
            <w:shd w:val="clear" w:color="auto" w:fill="002060"/>
          </w:tcPr>
          <w:p w14:paraId="1014F709" w14:textId="09A4136C" w:rsidR="006F2E24" w:rsidRPr="006F2E24" w:rsidRDefault="006F2E24" w:rsidP="006F2E24">
            <w:pPr>
              <w:spacing w:before="240" w:after="160"/>
              <w:jc w:val="center"/>
              <w:rPr>
                <w:b/>
                <w:bCs/>
                <w:smallCaps/>
              </w:rPr>
            </w:pPr>
            <w:r w:rsidRPr="006F2E24">
              <w:rPr>
                <w:b/>
                <w:bCs/>
                <w:smallCaps/>
              </w:rPr>
              <w:t>Party A</w:t>
            </w:r>
          </w:p>
        </w:tc>
        <w:tc>
          <w:tcPr>
            <w:tcW w:w="1440" w:type="dxa"/>
            <w:tcBorders>
              <w:top w:val="nil"/>
              <w:left w:val="nil"/>
              <w:bottom w:val="nil"/>
              <w:right w:val="nil"/>
            </w:tcBorders>
            <w:shd w:val="clear" w:color="auto" w:fill="FFFFFF" w:themeFill="background1"/>
          </w:tcPr>
          <w:p w14:paraId="0F55C0EE" w14:textId="77777777" w:rsidR="006F2E24" w:rsidRPr="006F2E24" w:rsidRDefault="006F2E24" w:rsidP="006F2E24">
            <w:pPr>
              <w:spacing w:before="240" w:after="160"/>
              <w:jc w:val="center"/>
              <w:rPr>
                <w:b/>
                <w:bCs/>
                <w:smallCaps/>
              </w:rPr>
            </w:pPr>
          </w:p>
        </w:tc>
        <w:tc>
          <w:tcPr>
            <w:tcW w:w="3600" w:type="dxa"/>
            <w:vMerge w:val="restart"/>
            <w:tcBorders>
              <w:top w:val="nil"/>
              <w:left w:val="nil"/>
              <w:right w:val="nil"/>
            </w:tcBorders>
            <w:shd w:val="clear" w:color="auto" w:fill="002060"/>
          </w:tcPr>
          <w:p w14:paraId="67D727D3" w14:textId="4E9EB11B" w:rsidR="006F2E24" w:rsidRPr="006F2E24" w:rsidRDefault="006F2E24" w:rsidP="006F2E24">
            <w:pPr>
              <w:spacing w:before="240" w:after="160"/>
              <w:jc w:val="center"/>
              <w:rPr>
                <w:b/>
                <w:bCs/>
                <w:smallCaps/>
              </w:rPr>
            </w:pPr>
            <w:r w:rsidRPr="006F2E24">
              <w:rPr>
                <w:b/>
                <w:bCs/>
                <w:smallCaps/>
              </w:rPr>
              <w:t>Party B</w:t>
            </w:r>
          </w:p>
        </w:tc>
      </w:tr>
      <w:tr w:rsidR="006F2E24" w:rsidRPr="001F6E74" w14:paraId="7E700290" w14:textId="12F8EE07" w:rsidTr="009D2F1A">
        <w:trPr>
          <w:trHeight w:val="144"/>
          <w:jc w:val="center"/>
        </w:trPr>
        <w:tc>
          <w:tcPr>
            <w:tcW w:w="3600" w:type="dxa"/>
            <w:vMerge/>
            <w:tcBorders>
              <w:left w:val="nil"/>
              <w:bottom w:val="nil"/>
              <w:right w:val="nil"/>
            </w:tcBorders>
          </w:tcPr>
          <w:p w14:paraId="164A800A" w14:textId="77777777" w:rsidR="006F2E24" w:rsidRPr="001F6E74" w:rsidRDefault="006F2E24" w:rsidP="006F2E24">
            <w:pPr>
              <w:spacing w:after="0"/>
            </w:pPr>
          </w:p>
        </w:tc>
        <w:tc>
          <w:tcPr>
            <w:tcW w:w="1440" w:type="dxa"/>
            <w:tcBorders>
              <w:top w:val="nil"/>
              <w:left w:val="nil"/>
              <w:bottom w:val="nil"/>
              <w:right w:val="nil"/>
            </w:tcBorders>
          </w:tcPr>
          <w:p w14:paraId="431EB97A" w14:textId="77777777" w:rsidR="006F2E24" w:rsidRPr="001F6E74" w:rsidRDefault="006F2E24" w:rsidP="006F2E24">
            <w:pPr>
              <w:spacing w:after="0"/>
            </w:pPr>
          </w:p>
        </w:tc>
        <w:tc>
          <w:tcPr>
            <w:tcW w:w="3600" w:type="dxa"/>
            <w:vMerge/>
            <w:tcBorders>
              <w:left w:val="nil"/>
              <w:bottom w:val="nil"/>
              <w:right w:val="nil"/>
            </w:tcBorders>
          </w:tcPr>
          <w:p w14:paraId="0CBE5FDB" w14:textId="77777777" w:rsidR="006F2E24" w:rsidRPr="001F6E74" w:rsidRDefault="006F2E24" w:rsidP="006F2E24">
            <w:pPr>
              <w:spacing w:after="0"/>
            </w:pPr>
          </w:p>
        </w:tc>
      </w:tr>
      <w:tr w:rsidR="00370A6A" w:rsidRPr="001F6E74" w14:paraId="5309037B" w14:textId="38451488" w:rsidTr="006F2E24">
        <w:trPr>
          <w:trHeight w:val="720"/>
          <w:jc w:val="center"/>
        </w:trPr>
        <w:tc>
          <w:tcPr>
            <w:tcW w:w="3600" w:type="dxa"/>
            <w:tcBorders>
              <w:top w:val="nil"/>
              <w:left w:val="nil"/>
              <w:bottom w:val="dotted" w:sz="4" w:space="0" w:color="auto"/>
              <w:right w:val="nil"/>
            </w:tcBorders>
          </w:tcPr>
          <w:p w14:paraId="564AA37D" w14:textId="77777777" w:rsidR="00370A6A" w:rsidRPr="001F6E74" w:rsidRDefault="00370A6A" w:rsidP="00370A6A"/>
        </w:tc>
        <w:tc>
          <w:tcPr>
            <w:tcW w:w="1440" w:type="dxa"/>
            <w:tcBorders>
              <w:top w:val="nil"/>
              <w:left w:val="nil"/>
              <w:bottom w:val="nil"/>
              <w:right w:val="nil"/>
            </w:tcBorders>
          </w:tcPr>
          <w:p w14:paraId="086EE4AE" w14:textId="77777777" w:rsidR="00370A6A" w:rsidRPr="001F6E74" w:rsidRDefault="00370A6A" w:rsidP="00370A6A"/>
        </w:tc>
        <w:tc>
          <w:tcPr>
            <w:tcW w:w="3600" w:type="dxa"/>
            <w:tcBorders>
              <w:top w:val="nil"/>
              <w:left w:val="nil"/>
              <w:bottom w:val="dotted" w:sz="4" w:space="0" w:color="auto"/>
              <w:right w:val="nil"/>
            </w:tcBorders>
          </w:tcPr>
          <w:p w14:paraId="21479AC4" w14:textId="77777777" w:rsidR="00370A6A" w:rsidRPr="001F6E74" w:rsidRDefault="00370A6A" w:rsidP="00370A6A"/>
        </w:tc>
      </w:tr>
      <w:tr w:rsidR="00370A6A" w:rsidRPr="001F6E74" w14:paraId="53466746" w14:textId="7FF3D9A8" w:rsidTr="006F2E24">
        <w:trPr>
          <w:trHeight w:val="144"/>
          <w:jc w:val="center"/>
        </w:trPr>
        <w:tc>
          <w:tcPr>
            <w:tcW w:w="3600" w:type="dxa"/>
            <w:tcBorders>
              <w:top w:val="dotted" w:sz="4" w:space="0" w:color="auto"/>
              <w:left w:val="nil"/>
              <w:bottom w:val="nil"/>
              <w:right w:val="nil"/>
            </w:tcBorders>
          </w:tcPr>
          <w:p w14:paraId="3BBB0AE2" w14:textId="0C48A2BE" w:rsidR="00370A6A" w:rsidRPr="00370A6A" w:rsidRDefault="00370A6A" w:rsidP="006F2E24">
            <w:pPr>
              <w:pStyle w:val="TableParagraph"/>
            </w:pPr>
            <w:r w:rsidRPr="00370A6A">
              <w:t>Name:</w:t>
            </w:r>
          </w:p>
        </w:tc>
        <w:tc>
          <w:tcPr>
            <w:tcW w:w="1440" w:type="dxa"/>
            <w:tcBorders>
              <w:top w:val="nil"/>
              <w:left w:val="nil"/>
              <w:bottom w:val="nil"/>
              <w:right w:val="nil"/>
            </w:tcBorders>
          </w:tcPr>
          <w:p w14:paraId="119D4A0F" w14:textId="77777777" w:rsidR="00370A6A" w:rsidRPr="001F6E74" w:rsidRDefault="00370A6A" w:rsidP="00370A6A"/>
        </w:tc>
        <w:tc>
          <w:tcPr>
            <w:tcW w:w="3600" w:type="dxa"/>
            <w:tcBorders>
              <w:top w:val="dotted" w:sz="4" w:space="0" w:color="auto"/>
              <w:left w:val="nil"/>
              <w:bottom w:val="nil"/>
              <w:right w:val="nil"/>
            </w:tcBorders>
          </w:tcPr>
          <w:p w14:paraId="5A2EDFA3" w14:textId="21DAF433" w:rsidR="00370A6A" w:rsidRPr="00370A6A" w:rsidRDefault="00370A6A" w:rsidP="006F2E24">
            <w:pPr>
              <w:pStyle w:val="TableParagraph"/>
            </w:pPr>
            <w:r w:rsidRPr="00370A6A">
              <w:t>Name:</w:t>
            </w:r>
          </w:p>
        </w:tc>
      </w:tr>
      <w:tr w:rsidR="00370A6A" w:rsidRPr="001F6E74" w14:paraId="32343737" w14:textId="07E7C290" w:rsidTr="006F2E24">
        <w:trPr>
          <w:trHeight w:val="720"/>
          <w:jc w:val="center"/>
        </w:trPr>
        <w:tc>
          <w:tcPr>
            <w:tcW w:w="3600" w:type="dxa"/>
            <w:tcBorders>
              <w:top w:val="nil"/>
              <w:left w:val="nil"/>
              <w:bottom w:val="dotted" w:sz="4" w:space="0" w:color="auto"/>
              <w:right w:val="nil"/>
            </w:tcBorders>
          </w:tcPr>
          <w:p w14:paraId="6B6B5FA0" w14:textId="77777777" w:rsidR="00370A6A" w:rsidRPr="00370A6A" w:rsidRDefault="00370A6A" w:rsidP="00370A6A"/>
        </w:tc>
        <w:tc>
          <w:tcPr>
            <w:tcW w:w="1440" w:type="dxa"/>
            <w:tcBorders>
              <w:top w:val="nil"/>
              <w:left w:val="nil"/>
              <w:bottom w:val="nil"/>
              <w:right w:val="nil"/>
            </w:tcBorders>
          </w:tcPr>
          <w:p w14:paraId="11405F82" w14:textId="77777777" w:rsidR="00370A6A" w:rsidRPr="001F6E74" w:rsidRDefault="00370A6A" w:rsidP="00370A6A"/>
        </w:tc>
        <w:tc>
          <w:tcPr>
            <w:tcW w:w="3600" w:type="dxa"/>
            <w:tcBorders>
              <w:top w:val="nil"/>
              <w:left w:val="nil"/>
              <w:bottom w:val="dotted" w:sz="4" w:space="0" w:color="auto"/>
              <w:right w:val="nil"/>
            </w:tcBorders>
          </w:tcPr>
          <w:p w14:paraId="6D9CC4BB" w14:textId="77777777" w:rsidR="00370A6A" w:rsidRPr="00370A6A" w:rsidRDefault="00370A6A" w:rsidP="00370A6A"/>
        </w:tc>
      </w:tr>
      <w:tr w:rsidR="00370A6A" w:rsidRPr="001F6E74" w14:paraId="05A3AA48" w14:textId="1C797B9D" w:rsidTr="006F2E24">
        <w:trPr>
          <w:trHeight w:val="288"/>
          <w:jc w:val="center"/>
        </w:trPr>
        <w:tc>
          <w:tcPr>
            <w:tcW w:w="3600" w:type="dxa"/>
            <w:tcBorders>
              <w:top w:val="dotted" w:sz="4" w:space="0" w:color="auto"/>
              <w:left w:val="nil"/>
              <w:bottom w:val="nil"/>
              <w:right w:val="nil"/>
            </w:tcBorders>
          </w:tcPr>
          <w:p w14:paraId="56DDCE94" w14:textId="01C4FF39" w:rsidR="00370A6A" w:rsidRPr="00370A6A" w:rsidRDefault="00370A6A" w:rsidP="006F2E24">
            <w:pPr>
              <w:pStyle w:val="TableParagraph"/>
            </w:pPr>
            <w:r w:rsidRPr="00370A6A">
              <w:t>Title:</w:t>
            </w:r>
          </w:p>
        </w:tc>
        <w:tc>
          <w:tcPr>
            <w:tcW w:w="1440" w:type="dxa"/>
            <w:tcBorders>
              <w:top w:val="nil"/>
              <w:left w:val="nil"/>
              <w:bottom w:val="nil"/>
              <w:right w:val="nil"/>
            </w:tcBorders>
          </w:tcPr>
          <w:p w14:paraId="164ADF2E" w14:textId="77777777" w:rsidR="00370A6A" w:rsidRPr="001F6E74" w:rsidRDefault="00370A6A" w:rsidP="00370A6A"/>
        </w:tc>
        <w:tc>
          <w:tcPr>
            <w:tcW w:w="3600" w:type="dxa"/>
            <w:tcBorders>
              <w:top w:val="dotted" w:sz="4" w:space="0" w:color="auto"/>
              <w:left w:val="nil"/>
              <w:bottom w:val="nil"/>
              <w:right w:val="nil"/>
            </w:tcBorders>
          </w:tcPr>
          <w:p w14:paraId="5160B244" w14:textId="7D7FDAE3" w:rsidR="00370A6A" w:rsidRPr="00370A6A" w:rsidRDefault="00370A6A" w:rsidP="006F2E24">
            <w:pPr>
              <w:pStyle w:val="TableParagraph"/>
            </w:pPr>
            <w:r w:rsidRPr="00370A6A">
              <w:t>Title:</w:t>
            </w:r>
          </w:p>
        </w:tc>
      </w:tr>
      <w:tr w:rsidR="00370A6A" w:rsidRPr="001F6E74" w14:paraId="52F96EEF" w14:textId="2C070ADF" w:rsidTr="006F2E24">
        <w:trPr>
          <w:trHeight w:val="720"/>
          <w:jc w:val="center"/>
        </w:trPr>
        <w:tc>
          <w:tcPr>
            <w:tcW w:w="3600" w:type="dxa"/>
            <w:tcBorders>
              <w:top w:val="nil"/>
              <w:left w:val="nil"/>
              <w:bottom w:val="dotted" w:sz="4" w:space="0" w:color="auto"/>
              <w:right w:val="nil"/>
            </w:tcBorders>
          </w:tcPr>
          <w:p w14:paraId="03EA29FB" w14:textId="77777777" w:rsidR="00370A6A" w:rsidRPr="00370A6A" w:rsidRDefault="00370A6A" w:rsidP="00370A6A"/>
        </w:tc>
        <w:tc>
          <w:tcPr>
            <w:tcW w:w="1440" w:type="dxa"/>
            <w:tcBorders>
              <w:top w:val="nil"/>
              <w:left w:val="nil"/>
              <w:bottom w:val="nil"/>
              <w:right w:val="nil"/>
            </w:tcBorders>
          </w:tcPr>
          <w:p w14:paraId="49592DDE" w14:textId="77777777" w:rsidR="00370A6A" w:rsidRPr="001F6E74" w:rsidRDefault="00370A6A" w:rsidP="00370A6A"/>
        </w:tc>
        <w:tc>
          <w:tcPr>
            <w:tcW w:w="3600" w:type="dxa"/>
            <w:tcBorders>
              <w:top w:val="nil"/>
              <w:left w:val="nil"/>
              <w:bottom w:val="dotted" w:sz="4" w:space="0" w:color="auto"/>
              <w:right w:val="nil"/>
            </w:tcBorders>
          </w:tcPr>
          <w:p w14:paraId="7D417383" w14:textId="77777777" w:rsidR="00370A6A" w:rsidRPr="00370A6A" w:rsidRDefault="00370A6A" w:rsidP="00370A6A"/>
        </w:tc>
      </w:tr>
      <w:tr w:rsidR="00370A6A" w:rsidRPr="001F6E74" w14:paraId="7EA90FCC" w14:textId="0EE0FA34" w:rsidTr="006F2E24">
        <w:trPr>
          <w:trHeight w:val="288"/>
          <w:jc w:val="center"/>
        </w:trPr>
        <w:tc>
          <w:tcPr>
            <w:tcW w:w="3600" w:type="dxa"/>
            <w:tcBorders>
              <w:top w:val="dotted" w:sz="4" w:space="0" w:color="auto"/>
              <w:left w:val="nil"/>
              <w:bottom w:val="nil"/>
              <w:right w:val="nil"/>
            </w:tcBorders>
          </w:tcPr>
          <w:p w14:paraId="5DEA57CF" w14:textId="59980453" w:rsidR="00370A6A" w:rsidRPr="00370A6A" w:rsidRDefault="00370A6A" w:rsidP="006F2E24">
            <w:pPr>
              <w:pStyle w:val="TableParagraph"/>
            </w:pPr>
            <w:r w:rsidRPr="00370A6A">
              <w:t>Company:</w:t>
            </w:r>
          </w:p>
        </w:tc>
        <w:tc>
          <w:tcPr>
            <w:tcW w:w="1440" w:type="dxa"/>
            <w:tcBorders>
              <w:top w:val="nil"/>
              <w:left w:val="nil"/>
              <w:bottom w:val="nil"/>
              <w:right w:val="nil"/>
            </w:tcBorders>
          </w:tcPr>
          <w:p w14:paraId="02378B20" w14:textId="77777777" w:rsidR="00370A6A" w:rsidRPr="001F6E74" w:rsidRDefault="00370A6A" w:rsidP="00370A6A"/>
        </w:tc>
        <w:tc>
          <w:tcPr>
            <w:tcW w:w="3600" w:type="dxa"/>
            <w:tcBorders>
              <w:top w:val="dotted" w:sz="4" w:space="0" w:color="auto"/>
              <w:left w:val="nil"/>
              <w:bottom w:val="nil"/>
              <w:right w:val="nil"/>
            </w:tcBorders>
          </w:tcPr>
          <w:p w14:paraId="27E105D2" w14:textId="37EAD1EC" w:rsidR="00370A6A" w:rsidRPr="00370A6A" w:rsidRDefault="00370A6A" w:rsidP="006F2E24">
            <w:pPr>
              <w:pStyle w:val="TableParagraph"/>
            </w:pPr>
            <w:r w:rsidRPr="00370A6A">
              <w:t>Company:</w:t>
            </w:r>
          </w:p>
        </w:tc>
      </w:tr>
      <w:tr w:rsidR="00370A6A" w:rsidRPr="001F6E74" w14:paraId="79B812FD" w14:textId="4B3763A5" w:rsidTr="006F2E24">
        <w:trPr>
          <w:trHeight w:val="720"/>
          <w:jc w:val="center"/>
        </w:trPr>
        <w:tc>
          <w:tcPr>
            <w:tcW w:w="3600" w:type="dxa"/>
            <w:tcBorders>
              <w:top w:val="nil"/>
              <w:left w:val="nil"/>
              <w:bottom w:val="dotted" w:sz="4" w:space="0" w:color="auto"/>
              <w:right w:val="nil"/>
            </w:tcBorders>
          </w:tcPr>
          <w:p w14:paraId="70460F00" w14:textId="77777777" w:rsidR="00370A6A" w:rsidRPr="00370A6A" w:rsidRDefault="00370A6A" w:rsidP="00370A6A"/>
        </w:tc>
        <w:tc>
          <w:tcPr>
            <w:tcW w:w="1440" w:type="dxa"/>
            <w:tcBorders>
              <w:top w:val="nil"/>
              <w:left w:val="nil"/>
              <w:bottom w:val="nil"/>
              <w:right w:val="nil"/>
            </w:tcBorders>
          </w:tcPr>
          <w:p w14:paraId="4ABA72D4" w14:textId="77777777" w:rsidR="00370A6A" w:rsidRPr="001F6E74" w:rsidRDefault="00370A6A" w:rsidP="00370A6A"/>
        </w:tc>
        <w:tc>
          <w:tcPr>
            <w:tcW w:w="3600" w:type="dxa"/>
            <w:tcBorders>
              <w:top w:val="nil"/>
              <w:left w:val="nil"/>
              <w:bottom w:val="dotted" w:sz="4" w:space="0" w:color="auto"/>
              <w:right w:val="nil"/>
            </w:tcBorders>
          </w:tcPr>
          <w:p w14:paraId="6DD4045B" w14:textId="77777777" w:rsidR="00370A6A" w:rsidRPr="00370A6A" w:rsidRDefault="00370A6A" w:rsidP="00370A6A"/>
        </w:tc>
      </w:tr>
      <w:tr w:rsidR="00370A6A" w:rsidRPr="001F6E74" w14:paraId="2463A77A" w14:textId="5C8A1D11" w:rsidTr="006F2E24">
        <w:trPr>
          <w:trHeight w:val="288"/>
          <w:jc w:val="center"/>
        </w:trPr>
        <w:tc>
          <w:tcPr>
            <w:tcW w:w="3600" w:type="dxa"/>
            <w:tcBorders>
              <w:top w:val="dotted" w:sz="4" w:space="0" w:color="auto"/>
              <w:left w:val="nil"/>
              <w:bottom w:val="nil"/>
              <w:right w:val="nil"/>
            </w:tcBorders>
          </w:tcPr>
          <w:p w14:paraId="402D2A07" w14:textId="4D2739F6" w:rsidR="00370A6A" w:rsidRPr="00370A6A" w:rsidRDefault="00370A6A" w:rsidP="006F2E24">
            <w:pPr>
              <w:pStyle w:val="TableParagraph"/>
            </w:pPr>
            <w:r w:rsidRPr="00370A6A">
              <w:t>Signature:</w:t>
            </w:r>
          </w:p>
        </w:tc>
        <w:tc>
          <w:tcPr>
            <w:tcW w:w="1440" w:type="dxa"/>
            <w:tcBorders>
              <w:top w:val="nil"/>
              <w:left w:val="nil"/>
              <w:bottom w:val="nil"/>
              <w:right w:val="nil"/>
            </w:tcBorders>
          </w:tcPr>
          <w:p w14:paraId="1FB22324" w14:textId="77777777" w:rsidR="00370A6A" w:rsidRPr="001F6E74" w:rsidRDefault="00370A6A" w:rsidP="00370A6A"/>
        </w:tc>
        <w:tc>
          <w:tcPr>
            <w:tcW w:w="3600" w:type="dxa"/>
            <w:tcBorders>
              <w:top w:val="dotted" w:sz="4" w:space="0" w:color="auto"/>
              <w:left w:val="nil"/>
              <w:bottom w:val="nil"/>
              <w:right w:val="nil"/>
            </w:tcBorders>
          </w:tcPr>
          <w:p w14:paraId="0FFAD254" w14:textId="366EA11A" w:rsidR="00370A6A" w:rsidRPr="00370A6A" w:rsidRDefault="00370A6A" w:rsidP="006F2E24">
            <w:pPr>
              <w:pStyle w:val="TableParagraph"/>
            </w:pPr>
            <w:r w:rsidRPr="00370A6A">
              <w:t>Signature:</w:t>
            </w:r>
          </w:p>
        </w:tc>
      </w:tr>
      <w:tr w:rsidR="00370A6A" w:rsidRPr="001F6E74" w14:paraId="599DCDD0" w14:textId="7D6F296E" w:rsidTr="006F2E24">
        <w:trPr>
          <w:trHeight w:val="720"/>
          <w:jc w:val="center"/>
        </w:trPr>
        <w:tc>
          <w:tcPr>
            <w:tcW w:w="3600" w:type="dxa"/>
            <w:tcBorders>
              <w:top w:val="nil"/>
              <w:left w:val="nil"/>
              <w:bottom w:val="dotted" w:sz="4" w:space="0" w:color="auto"/>
              <w:right w:val="nil"/>
            </w:tcBorders>
            <w:vAlign w:val="bottom"/>
          </w:tcPr>
          <w:p w14:paraId="3D33D829" w14:textId="5B81B355" w:rsidR="00370A6A" w:rsidRPr="00370A6A" w:rsidRDefault="00000000" w:rsidP="006F2E24">
            <w:pPr>
              <w:jc w:val="center"/>
            </w:pPr>
            <w:sdt>
              <w:sdtPr>
                <w:id w:val="887379123"/>
                <w:placeholder>
                  <w:docPart w:val="871E7240E58041099AB303102B908EED"/>
                </w:placeholder>
                <w:showingPlcHdr/>
                <w:date w:fullDate="2025-08-04T00:00:00Z">
                  <w:dateFormat w:val="d MMMM yyyy"/>
                  <w:lid w:val="en-US"/>
                  <w:storeMappedDataAs w:val="dateTime"/>
                  <w:calendar w:val="gregorian"/>
                </w:date>
              </w:sdtPr>
              <w:sdtContent>
                <w:r w:rsidR="00FD507E" w:rsidRPr="00ED2383">
                  <w:rPr>
                    <w:rStyle w:val="PlaceholderText"/>
                  </w:rPr>
                  <w:t>Click to enter a date.</w:t>
                </w:r>
              </w:sdtContent>
            </w:sdt>
          </w:p>
        </w:tc>
        <w:tc>
          <w:tcPr>
            <w:tcW w:w="1440" w:type="dxa"/>
            <w:tcBorders>
              <w:top w:val="nil"/>
              <w:left w:val="nil"/>
              <w:bottom w:val="nil"/>
              <w:right w:val="nil"/>
            </w:tcBorders>
            <w:vAlign w:val="bottom"/>
          </w:tcPr>
          <w:p w14:paraId="08F87B4F" w14:textId="77777777" w:rsidR="00370A6A" w:rsidRPr="001F6E74" w:rsidRDefault="00370A6A" w:rsidP="006F2E24">
            <w:pPr>
              <w:jc w:val="center"/>
            </w:pPr>
          </w:p>
        </w:tc>
        <w:tc>
          <w:tcPr>
            <w:tcW w:w="3600" w:type="dxa"/>
            <w:tcBorders>
              <w:top w:val="nil"/>
              <w:left w:val="nil"/>
              <w:bottom w:val="dotted" w:sz="4" w:space="0" w:color="auto"/>
              <w:right w:val="nil"/>
            </w:tcBorders>
            <w:vAlign w:val="bottom"/>
          </w:tcPr>
          <w:p w14:paraId="3F9F3415" w14:textId="7713C5A4" w:rsidR="00370A6A" w:rsidRPr="00370A6A" w:rsidRDefault="00000000" w:rsidP="006F2E24">
            <w:pPr>
              <w:jc w:val="center"/>
            </w:pPr>
            <w:sdt>
              <w:sdtPr>
                <w:id w:val="-407849232"/>
                <w:placeholder>
                  <w:docPart w:val="A5266BE2D68E44B59670440C55FDE247"/>
                </w:placeholder>
                <w:showingPlcHdr/>
                <w:date w:fullDate="2025-08-04T00:00:00Z">
                  <w:dateFormat w:val="d MMMM yyyy"/>
                  <w:lid w:val="en-US"/>
                  <w:storeMappedDataAs w:val="dateTime"/>
                  <w:calendar w:val="gregorian"/>
                </w:date>
              </w:sdtPr>
              <w:sdtContent>
                <w:r w:rsidR="00FD507E" w:rsidRPr="00ED2383">
                  <w:rPr>
                    <w:rStyle w:val="PlaceholderText"/>
                  </w:rPr>
                  <w:t>Click to enter a date.</w:t>
                </w:r>
              </w:sdtContent>
            </w:sdt>
          </w:p>
        </w:tc>
      </w:tr>
      <w:tr w:rsidR="00370A6A" w:rsidRPr="001F6E74" w14:paraId="17596BD8" w14:textId="78982731" w:rsidTr="006F2E24">
        <w:trPr>
          <w:trHeight w:val="288"/>
          <w:jc w:val="center"/>
        </w:trPr>
        <w:tc>
          <w:tcPr>
            <w:tcW w:w="3600" w:type="dxa"/>
            <w:tcBorders>
              <w:top w:val="dotted" w:sz="4" w:space="0" w:color="auto"/>
              <w:left w:val="nil"/>
              <w:bottom w:val="nil"/>
              <w:right w:val="nil"/>
            </w:tcBorders>
          </w:tcPr>
          <w:p w14:paraId="1133D7E2" w14:textId="20EC00E2" w:rsidR="00370A6A" w:rsidRPr="00370A6A" w:rsidRDefault="00370A6A" w:rsidP="006F2E24">
            <w:pPr>
              <w:pStyle w:val="TableParagraph"/>
            </w:pPr>
            <w:r w:rsidRPr="00370A6A">
              <w:t>Date:</w:t>
            </w:r>
          </w:p>
        </w:tc>
        <w:tc>
          <w:tcPr>
            <w:tcW w:w="1440" w:type="dxa"/>
            <w:tcBorders>
              <w:top w:val="nil"/>
              <w:left w:val="nil"/>
              <w:bottom w:val="nil"/>
              <w:right w:val="nil"/>
            </w:tcBorders>
          </w:tcPr>
          <w:p w14:paraId="0CEDAC0E" w14:textId="77777777" w:rsidR="00370A6A" w:rsidRPr="001F6E74" w:rsidRDefault="00370A6A" w:rsidP="00370A6A"/>
        </w:tc>
        <w:tc>
          <w:tcPr>
            <w:tcW w:w="3600" w:type="dxa"/>
            <w:tcBorders>
              <w:top w:val="dotted" w:sz="4" w:space="0" w:color="auto"/>
              <w:left w:val="nil"/>
              <w:bottom w:val="nil"/>
              <w:right w:val="nil"/>
            </w:tcBorders>
          </w:tcPr>
          <w:p w14:paraId="14EE5C58" w14:textId="1BE71CCD" w:rsidR="00370A6A" w:rsidRPr="00370A6A" w:rsidRDefault="00370A6A" w:rsidP="006F2E24">
            <w:pPr>
              <w:pStyle w:val="TableParagraph"/>
            </w:pPr>
            <w:r w:rsidRPr="00370A6A">
              <w:t>Date:</w:t>
            </w:r>
          </w:p>
        </w:tc>
      </w:tr>
    </w:tbl>
    <w:p w14:paraId="6E56F41D" w14:textId="77777777" w:rsidR="00760B62" w:rsidRPr="00973097" w:rsidRDefault="00760B62" w:rsidP="00370A6A"/>
    <w:sectPr w:rsidR="00760B62" w:rsidRPr="00973097" w:rsidSect="006C45FE">
      <w:headerReference w:type="default" r:id="rId13"/>
      <w:footerReference w:type="default" r:id="rId14"/>
      <w:pgSz w:w="11906" w:h="16838"/>
      <w:pgMar w:top="1440" w:right="1440" w:bottom="1440" w:left="1440" w:header="85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D73E3B" w14:textId="77777777" w:rsidR="00660F6D" w:rsidRDefault="00660F6D" w:rsidP="00370A6A">
      <w:r>
        <w:separator/>
      </w:r>
    </w:p>
  </w:endnote>
  <w:endnote w:type="continuationSeparator" w:id="0">
    <w:p w14:paraId="51554902" w14:textId="77777777" w:rsidR="00660F6D" w:rsidRDefault="00660F6D" w:rsidP="00370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5211599"/>
      <w:docPartObj>
        <w:docPartGallery w:val="Page Numbers (Bottom of Page)"/>
        <w:docPartUnique/>
      </w:docPartObj>
    </w:sdtPr>
    <w:sdtContent>
      <w:sdt>
        <w:sdtPr>
          <w:id w:val="-1769616900"/>
          <w:docPartObj>
            <w:docPartGallery w:val="Page Numbers (Top of Page)"/>
            <w:docPartUnique/>
          </w:docPartObj>
        </w:sdtPr>
        <w:sdtContent>
          <w:p w14:paraId="2145E198" w14:textId="77777777" w:rsidR="00366737" w:rsidRDefault="00366737" w:rsidP="00370A6A">
            <w:pPr>
              <w:pStyle w:val="Footer"/>
              <w:rPr>
                <w:sz w:val="24"/>
                <w:szCs w:val="24"/>
              </w:rP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fldSimple w:instr=" NUMPAGES  ">
              <w:r>
                <w:rPr>
                  <w:noProof/>
                </w:rPr>
                <w:t>2</w:t>
              </w:r>
            </w:fldSimple>
          </w:p>
          <w:p w14:paraId="10EC5059" w14:textId="77777777" w:rsidR="00E27C11" w:rsidRDefault="00E27C11" w:rsidP="00370A6A">
            <w:pPr>
              <w:pStyle w:val="Footer"/>
            </w:pPr>
          </w:p>
          <w:p w14:paraId="54D32EC9" w14:textId="77777777" w:rsidR="00366737" w:rsidRDefault="00000000" w:rsidP="00370A6A">
            <w:pPr>
              <w:pStyle w:val="Footer"/>
            </w:pPr>
          </w:p>
        </w:sdtContent>
      </w:sdt>
    </w:sdtContent>
  </w:sdt>
  <w:p w14:paraId="44B6C7A9" w14:textId="77777777" w:rsidR="00366737" w:rsidRDefault="00366737" w:rsidP="00370A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2C9688" w14:textId="77777777" w:rsidR="00660F6D" w:rsidRDefault="00660F6D" w:rsidP="00370A6A">
      <w:r>
        <w:separator/>
      </w:r>
    </w:p>
  </w:footnote>
  <w:footnote w:type="continuationSeparator" w:id="0">
    <w:p w14:paraId="05594D38" w14:textId="77777777" w:rsidR="00660F6D" w:rsidRDefault="00660F6D" w:rsidP="00370A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D5218" w14:textId="68000492" w:rsidR="00E27C11" w:rsidRDefault="00AC1DC9" w:rsidP="00370A6A">
    <w:pPr>
      <w:pStyle w:val="Header"/>
    </w:pPr>
    <w:r>
      <w:rPr>
        <w:noProof/>
      </w:rPr>
      <w:drawing>
        <wp:anchor distT="0" distB="0" distL="114300" distR="114300" simplePos="0" relativeHeight="251658240" behindDoc="1" locked="0" layoutInCell="1" allowOverlap="1" wp14:anchorId="0DD4E42D" wp14:editId="22CD368C">
          <wp:simplePos x="0" y="0"/>
          <wp:positionH relativeFrom="page">
            <wp:align>left</wp:align>
          </wp:positionH>
          <wp:positionV relativeFrom="page">
            <wp:align>top</wp:align>
          </wp:positionV>
          <wp:extent cx="7562088" cy="10685230"/>
          <wp:effectExtent l="0" t="0" r="1270" b="1905"/>
          <wp:wrapNone/>
          <wp:docPr id="173459080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4590804"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7562088" cy="10685230"/>
                  </a:xfrm>
                  <a:prstGeom prst="rect">
                    <a:avLst/>
                  </a:prstGeom>
                </pic:spPr>
              </pic:pic>
            </a:graphicData>
          </a:graphic>
          <wp14:sizeRelH relativeFrom="margin">
            <wp14:pctWidth>0</wp14:pctWidth>
          </wp14:sizeRelH>
          <wp14:sizeRelV relativeFrom="margin">
            <wp14:pctHeight>0</wp14:pctHeight>
          </wp14:sizeRelV>
        </wp:anchor>
      </w:drawing>
    </w:r>
  </w:p>
  <w:p w14:paraId="2063246F" w14:textId="77777777" w:rsidR="00E27C11" w:rsidRDefault="00E27C11" w:rsidP="00370A6A">
    <w:pPr>
      <w:pStyle w:val="Header"/>
    </w:pPr>
  </w:p>
  <w:p w14:paraId="16797544" w14:textId="77777777" w:rsidR="00366737" w:rsidRDefault="00366737" w:rsidP="00370A6A">
    <w:pPr>
      <w:pStyle w:val="Header"/>
    </w:pPr>
  </w:p>
  <w:p w14:paraId="4C947B5B" w14:textId="77777777" w:rsidR="00366737" w:rsidRDefault="00366737" w:rsidP="00370A6A">
    <w:pPr>
      <w:pStyle w:val="Header"/>
    </w:pPr>
  </w:p>
  <w:p w14:paraId="774D4119" w14:textId="77777777" w:rsidR="00E27C11" w:rsidRDefault="00E27C11" w:rsidP="00370A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208E"/>
    <w:multiLevelType w:val="multilevel"/>
    <w:tmpl w:val="0053208E"/>
    <w:lvl w:ilvl="0">
      <w:start w:val="1"/>
      <w:numFmt w:val="decimal"/>
      <w:lvlText w:val="%1."/>
      <w:lvlJc w:val="left"/>
      <w:pPr>
        <w:ind w:left="398" w:hanging="236"/>
        <w:jc w:val="left"/>
      </w:pPr>
      <w:rPr>
        <w:rFonts w:ascii="Calibri" w:eastAsia="Calibri" w:hAnsi="Calibri" w:cs="Calibri" w:hint="default"/>
        <w:spacing w:val="-26"/>
        <w:w w:val="100"/>
        <w:sz w:val="24"/>
        <w:szCs w:val="24"/>
        <w:lang w:val="en-US" w:eastAsia="en-US" w:bidi="en-US"/>
      </w:rPr>
    </w:lvl>
    <w:lvl w:ilvl="1">
      <w:start w:val="1"/>
      <w:numFmt w:val="lowerLetter"/>
      <w:lvlText w:val="%2)"/>
      <w:lvlJc w:val="left"/>
      <w:pPr>
        <w:ind w:left="830" w:hanging="245"/>
        <w:jc w:val="left"/>
      </w:pPr>
      <w:rPr>
        <w:rFonts w:ascii="Calibri" w:eastAsia="Calibri" w:hAnsi="Calibri" w:cs="Calibri" w:hint="default"/>
        <w:w w:val="100"/>
        <w:sz w:val="24"/>
        <w:szCs w:val="24"/>
        <w:lang w:val="en-US" w:eastAsia="en-US" w:bidi="en-US"/>
      </w:rPr>
    </w:lvl>
    <w:lvl w:ilvl="2">
      <w:numFmt w:val="bullet"/>
      <w:lvlText w:val="•"/>
      <w:lvlJc w:val="left"/>
      <w:pPr>
        <w:ind w:left="1933" w:hanging="245"/>
      </w:pPr>
      <w:rPr>
        <w:rFonts w:hint="default"/>
        <w:lang w:val="en-US" w:eastAsia="en-US" w:bidi="en-US"/>
      </w:rPr>
    </w:lvl>
    <w:lvl w:ilvl="3">
      <w:numFmt w:val="bullet"/>
      <w:lvlText w:val="•"/>
      <w:lvlJc w:val="left"/>
      <w:pPr>
        <w:ind w:left="3027" w:hanging="245"/>
      </w:pPr>
      <w:rPr>
        <w:rFonts w:hint="default"/>
        <w:lang w:val="en-US" w:eastAsia="en-US" w:bidi="en-US"/>
      </w:rPr>
    </w:lvl>
    <w:lvl w:ilvl="4">
      <w:numFmt w:val="bullet"/>
      <w:lvlText w:val="•"/>
      <w:lvlJc w:val="left"/>
      <w:pPr>
        <w:ind w:left="4121" w:hanging="245"/>
      </w:pPr>
      <w:rPr>
        <w:rFonts w:hint="default"/>
        <w:lang w:val="en-US" w:eastAsia="en-US" w:bidi="en-US"/>
      </w:rPr>
    </w:lvl>
    <w:lvl w:ilvl="5">
      <w:numFmt w:val="bullet"/>
      <w:lvlText w:val="•"/>
      <w:lvlJc w:val="left"/>
      <w:pPr>
        <w:ind w:left="5215" w:hanging="245"/>
      </w:pPr>
      <w:rPr>
        <w:rFonts w:hint="default"/>
        <w:lang w:val="en-US" w:eastAsia="en-US" w:bidi="en-US"/>
      </w:rPr>
    </w:lvl>
    <w:lvl w:ilvl="6">
      <w:numFmt w:val="bullet"/>
      <w:lvlText w:val="•"/>
      <w:lvlJc w:val="left"/>
      <w:pPr>
        <w:ind w:left="6309" w:hanging="245"/>
      </w:pPr>
      <w:rPr>
        <w:rFonts w:hint="default"/>
        <w:lang w:val="en-US" w:eastAsia="en-US" w:bidi="en-US"/>
      </w:rPr>
    </w:lvl>
    <w:lvl w:ilvl="7">
      <w:numFmt w:val="bullet"/>
      <w:lvlText w:val="•"/>
      <w:lvlJc w:val="left"/>
      <w:pPr>
        <w:ind w:left="7403" w:hanging="245"/>
      </w:pPr>
      <w:rPr>
        <w:rFonts w:hint="default"/>
        <w:lang w:val="en-US" w:eastAsia="en-US" w:bidi="en-US"/>
      </w:rPr>
    </w:lvl>
    <w:lvl w:ilvl="8">
      <w:numFmt w:val="bullet"/>
      <w:lvlText w:val="•"/>
      <w:lvlJc w:val="left"/>
      <w:pPr>
        <w:ind w:left="8497" w:hanging="245"/>
      </w:pPr>
      <w:rPr>
        <w:rFonts w:hint="default"/>
        <w:lang w:val="en-US" w:eastAsia="en-US" w:bidi="en-US"/>
      </w:rPr>
    </w:lvl>
  </w:abstractNum>
  <w:abstractNum w:abstractNumId="1" w15:restartNumberingAfterBreak="0">
    <w:nsid w:val="10764213"/>
    <w:multiLevelType w:val="hybridMultilevel"/>
    <w:tmpl w:val="165C28F2"/>
    <w:lvl w:ilvl="0" w:tplc="8A48888E">
      <w:start w:val="1"/>
      <w:numFmt w:val="decimal"/>
      <w:lvlText w:val="Artic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D36899"/>
    <w:multiLevelType w:val="hybridMultilevel"/>
    <w:tmpl w:val="925A24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FE7D79"/>
    <w:multiLevelType w:val="hybridMultilevel"/>
    <w:tmpl w:val="D090D66A"/>
    <w:lvl w:ilvl="0" w:tplc="8A48888E">
      <w:start w:val="1"/>
      <w:numFmt w:val="decimal"/>
      <w:lvlText w:val="Artic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1E765F"/>
    <w:multiLevelType w:val="hybridMultilevel"/>
    <w:tmpl w:val="C92AF52E"/>
    <w:lvl w:ilvl="0" w:tplc="8A48888E">
      <w:start w:val="1"/>
      <w:numFmt w:val="decimal"/>
      <w:lvlText w:val="Artic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000D91"/>
    <w:multiLevelType w:val="hybridMultilevel"/>
    <w:tmpl w:val="784A3A68"/>
    <w:lvl w:ilvl="0" w:tplc="8A48888E">
      <w:start w:val="1"/>
      <w:numFmt w:val="decimal"/>
      <w:lvlText w:val="Article %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EE0C05"/>
    <w:multiLevelType w:val="hybridMultilevel"/>
    <w:tmpl w:val="A7B0AA8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DD104D"/>
    <w:multiLevelType w:val="hybridMultilevel"/>
    <w:tmpl w:val="317497CC"/>
    <w:lvl w:ilvl="0" w:tplc="EC8A0C5A">
      <w:numFmt w:val="bullet"/>
      <w:lvlText w:val=""/>
      <w:lvlJc w:val="left"/>
      <w:pPr>
        <w:ind w:left="516" w:hanging="360"/>
      </w:pPr>
      <w:rPr>
        <w:rFonts w:ascii="Symbol" w:eastAsia="Calibri" w:hAnsi="Symbol" w:cs="Calibri" w:hint="default"/>
      </w:rPr>
    </w:lvl>
    <w:lvl w:ilvl="1" w:tplc="08090003" w:tentative="1">
      <w:start w:val="1"/>
      <w:numFmt w:val="bullet"/>
      <w:lvlText w:val="o"/>
      <w:lvlJc w:val="left"/>
      <w:pPr>
        <w:ind w:left="1236" w:hanging="360"/>
      </w:pPr>
      <w:rPr>
        <w:rFonts w:ascii="Courier New" w:hAnsi="Courier New" w:cs="Courier New" w:hint="default"/>
      </w:rPr>
    </w:lvl>
    <w:lvl w:ilvl="2" w:tplc="08090005" w:tentative="1">
      <w:start w:val="1"/>
      <w:numFmt w:val="bullet"/>
      <w:lvlText w:val=""/>
      <w:lvlJc w:val="left"/>
      <w:pPr>
        <w:ind w:left="1956" w:hanging="360"/>
      </w:pPr>
      <w:rPr>
        <w:rFonts w:ascii="Wingdings" w:hAnsi="Wingdings" w:hint="default"/>
      </w:rPr>
    </w:lvl>
    <w:lvl w:ilvl="3" w:tplc="08090001" w:tentative="1">
      <w:start w:val="1"/>
      <w:numFmt w:val="bullet"/>
      <w:lvlText w:val=""/>
      <w:lvlJc w:val="left"/>
      <w:pPr>
        <w:ind w:left="2676" w:hanging="360"/>
      </w:pPr>
      <w:rPr>
        <w:rFonts w:ascii="Symbol" w:hAnsi="Symbol" w:hint="default"/>
      </w:rPr>
    </w:lvl>
    <w:lvl w:ilvl="4" w:tplc="08090003" w:tentative="1">
      <w:start w:val="1"/>
      <w:numFmt w:val="bullet"/>
      <w:lvlText w:val="o"/>
      <w:lvlJc w:val="left"/>
      <w:pPr>
        <w:ind w:left="3396" w:hanging="360"/>
      </w:pPr>
      <w:rPr>
        <w:rFonts w:ascii="Courier New" w:hAnsi="Courier New" w:cs="Courier New" w:hint="default"/>
      </w:rPr>
    </w:lvl>
    <w:lvl w:ilvl="5" w:tplc="08090005" w:tentative="1">
      <w:start w:val="1"/>
      <w:numFmt w:val="bullet"/>
      <w:lvlText w:val=""/>
      <w:lvlJc w:val="left"/>
      <w:pPr>
        <w:ind w:left="4116" w:hanging="360"/>
      </w:pPr>
      <w:rPr>
        <w:rFonts w:ascii="Wingdings" w:hAnsi="Wingdings" w:hint="default"/>
      </w:rPr>
    </w:lvl>
    <w:lvl w:ilvl="6" w:tplc="08090001" w:tentative="1">
      <w:start w:val="1"/>
      <w:numFmt w:val="bullet"/>
      <w:lvlText w:val=""/>
      <w:lvlJc w:val="left"/>
      <w:pPr>
        <w:ind w:left="4836" w:hanging="360"/>
      </w:pPr>
      <w:rPr>
        <w:rFonts w:ascii="Symbol" w:hAnsi="Symbol" w:hint="default"/>
      </w:rPr>
    </w:lvl>
    <w:lvl w:ilvl="7" w:tplc="08090003" w:tentative="1">
      <w:start w:val="1"/>
      <w:numFmt w:val="bullet"/>
      <w:lvlText w:val="o"/>
      <w:lvlJc w:val="left"/>
      <w:pPr>
        <w:ind w:left="5556" w:hanging="360"/>
      </w:pPr>
      <w:rPr>
        <w:rFonts w:ascii="Courier New" w:hAnsi="Courier New" w:cs="Courier New" w:hint="default"/>
      </w:rPr>
    </w:lvl>
    <w:lvl w:ilvl="8" w:tplc="08090005" w:tentative="1">
      <w:start w:val="1"/>
      <w:numFmt w:val="bullet"/>
      <w:lvlText w:val=""/>
      <w:lvlJc w:val="left"/>
      <w:pPr>
        <w:ind w:left="6276" w:hanging="360"/>
      </w:pPr>
      <w:rPr>
        <w:rFonts w:ascii="Wingdings" w:hAnsi="Wingdings" w:hint="default"/>
      </w:rPr>
    </w:lvl>
  </w:abstractNum>
  <w:abstractNum w:abstractNumId="8" w15:restartNumberingAfterBreak="0">
    <w:nsid w:val="5B3268C1"/>
    <w:multiLevelType w:val="hybridMultilevel"/>
    <w:tmpl w:val="E7625168"/>
    <w:lvl w:ilvl="0" w:tplc="0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06C5353"/>
    <w:multiLevelType w:val="hybridMultilevel"/>
    <w:tmpl w:val="BCD828CE"/>
    <w:lvl w:ilvl="0" w:tplc="8A48888E">
      <w:start w:val="1"/>
      <w:numFmt w:val="decimal"/>
      <w:lvlText w:val="Artic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37A187F"/>
    <w:multiLevelType w:val="hybridMultilevel"/>
    <w:tmpl w:val="C540C7EA"/>
    <w:lvl w:ilvl="0" w:tplc="D0CC9F78">
      <w:start w:val="1"/>
      <w:numFmt w:val="decimal"/>
      <w:pStyle w:val="Heading1"/>
      <w:lvlText w:val="Artic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9349205">
    <w:abstractNumId w:val="1"/>
  </w:num>
  <w:num w:numId="2" w16cid:durableId="1698266725">
    <w:abstractNumId w:val="5"/>
  </w:num>
  <w:num w:numId="3" w16cid:durableId="1388189501">
    <w:abstractNumId w:val="4"/>
  </w:num>
  <w:num w:numId="4" w16cid:durableId="1059785973">
    <w:abstractNumId w:val="2"/>
  </w:num>
  <w:num w:numId="5" w16cid:durableId="1835338407">
    <w:abstractNumId w:val="9"/>
  </w:num>
  <w:num w:numId="6" w16cid:durableId="1438670165">
    <w:abstractNumId w:val="0"/>
  </w:num>
  <w:num w:numId="7" w16cid:durableId="1886789409">
    <w:abstractNumId w:val="8"/>
  </w:num>
  <w:num w:numId="8" w16cid:durableId="1214847702">
    <w:abstractNumId w:val="3"/>
  </w:num>
  <w:num w:numId="9" w16cid:durableId="476069137">
    <w:abstractNumId w:val="10"/>
  </w:num>
  <w:num w:numId="10" w16cid:durableId="405305657">
    <w:abstractNumId w:val="6"/>
  </w:num>
  <w:num w:numId="11" w16cid:durableId="15459436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ocumentProtection w:edit="forms" w:enforcement="1" w:cryptProviderType="rsaAES" w:cryptAlgorithmClass="hash" w:cryptAlgorithmType="typeAny" w:cryptAlgorithmSid="14" w:cryptSpinCount="100000" w:hash="Al3mO0Y4Prg6xZHgzuEOap9InmSgDwoiPj9i3y2wSPUozABzrSqimxAIY+LJvm+Y7TmKZbWjDcMDbraL1txDtQ==" w:salt="5YO+Ok3YzAalP9TlODfYEA=="/>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32A"/>
    <w:rsid w:val="0001035F"/>
    <w:rsid w:val="00050A06"/>
    <w:rsid w:val="00086972"/>
    <w:rsid w:val="000B6D70"/>
    <w:rsid w:val="00103192"/>
    <w:rsid w:val="001037EB"/>
    <w:rsid w:val="00136B48"/>
    <w:rsid w:val="001E3157"/>
    <w:rsid w:val="001E3D9C"/>
    <w:rsid w:val="001E66FD"/>
    <w:rsid w:val="001F6E74"/>
    <w:rsid w:val="00202FAC"/>
    <w:rsid w:val="00221464"/>
    <w:rsid w:val="0022497D"/>
    <w:rsid w:val="00287BA4"/>
    <w:rsid w:val="002C1FF4"/>
    <w:rsid w:val="002F7D53"/>
    <w:rsid w:val="0031144C"/>
    <w:rsid w:val="003127D2"/>
    <w:rsid w:val="00324697"/>
    <w:rsid w:val="0033133B"/>
    <w:rsid w:val="00352444"/>
    <w:rsid w:val="00361DD8"/>
    <w:rsid w:val="00366737"/>
    <w:rsid w:val="00370A6A"/>
    <w:rsid w:val="003D463F"/>
    <w:rsid w:val="004257A6"/>
    <w:rsid w:val="00435201"/>
    <w:rsid w:val="00480402"/>
    <w:rsid w:val="00480FC1"/>
    <w:rsid w:val="004B0D64"/>
    <w:rsid w:val="004C1F28"/>
    <w:rsid w:val="004E69AA"/>
    <w:rsid w:val="005244B0"/>
    <w:rsid w:val="00544543"/>
    <w:rsid w:val="0055126B"/>
    <w:rsid w:val="005602E5"/>
    <w:rsid w:val="00562138"/>
    <w:rsid w:val="005873EE"/>
    <w:rsid w:val="005C62A0"/>
    <w:rsid w:val="006046D8"/>
    <w:rsid w:val="00643E7A"/>
    <w:rsid w:val="00652770"/>
    <w:rsid w:val="00652BC6"/>
    <w:rsid w:val="00653D70"/>
    <w:rsid w:val="00654239"/>
    <w:rsid w:val="006558CE"/>
    <w:rsid w:val="00660F6D"/>
    <w:rsid w:val="006711F0"/>
    <w:rsid w:val="00682623"/>
    <w:rsid w:val="006C45FE"/>
    <w:rsid w:val="006D748D"/>
    <w:rsid w:val="006F2E24"/>
    <w:rsid w:val="00705428"/>
    <w:rsid w:val="007426E7"/>
    <w:rsid w:val="00760B62"/>
    <w:rsid w:val="00761818"/>
    <w:rsid w:val="0076581B"/>
    <w:rsid w:val="00772917"/>
    <w:rsid w:val="00777CFF"/>
    <w:rsid w:val="007B0AD0"/>
    <w:rsid w:val="007D2E35"/>
    <w:rsid w:val="007F1040"/>
    <w:rsid w:val="007F420F"/>
    <w:rsid w:val="00826BC6"/>
    <w:rsid w:val="008371D4"/>
    <w:rsid w:val="008405F2"/>
    <w:rsid w:val="00850282"/>
    <w:rsid w:val="0085407E"/>
    <w:rsid w:val="008B08E4"/>
    <w:rsid w:val="008C0509"/>
    <w:rsid w:val="008C19A5"/>
    <w:rsid w:val="008C26DA"/>
    <w:rsid w:val="0090750D"/>
    <w:rsid w:val="009278EC"/>
    <w:rsid w:val="009418EE"/>
    <w:rsid w:val="00942A98"/>
    <w:rsid w:val="00947279"/>
    <w:rsid w:val="00954F36"/>
    <w:rsid w:val="00966712"/>
    <w:rsid w:val="00970F18"/>
    <w:rsid w:val="00973097"/>
    <w:rsid w:val="009F0F52"/>
    <w:rsid w:val="00A52900"/>
    <w:rsid w:val="00AA4116"/>
    <w:rsid w:val="00AA454D"/>
    <w:rsid w:val="00AC02E9"/>
    <w:rsid w:val="00AC1DC9"/>
    <w:rsid w:val="00AD0DED"/>
    <w:rsid w:val="00B04055"/>
    <w:rsid w:val="00B11BF1"/>
    <w:rsid w:val="00B3517A"/>
    <w:rsid w:val="00B56B8A"/>
    <w:rsid w:val="00B74DCC"/>
    <w:rsid w:val="00BA1B17"/>
    <w:rsid w:val="00BD50AC"/>
    <w:rsid w:val="00C230A8"/>
    <w:rsid w:val="00C46B42"/>
    <w:rsid w:val="00C576D2"/>
    <w:rsid w:val="00C656F8"/>
    <w:rsid w:val="00C679BB"/>
    <w:rsid w:val="00C67F34"/>
    <w:rsid w:val="00C90D54"/>
    <w:rsid w:val="00CB7922"/>
    <w:rsid w:val="00CD2EC1"/>
    <w:rsid w:val="00CD4680"/>
    <w:rsid w:val="00CE762C"/>
    <w:rsid w:val="00D10CC1"/>
    <w:rsid w:val="00DE593F"/>
    <w:rsid w:val="00DF1D28"/>
    <w:rsid w:val="00DF2FA2"/>
    <w:rsid w:val="00DF6476"/>
    <w:rsid w:val="00E27C11"/>
    <w:rsid w:val="00E30827"/>
    <w:rsid w:val="00EB3727"/>
    <w:rsid w:val="00EE042E"/>
    <w:rsid w:val="00F07E84"/>
    <w:rsid w:val="00F504D6"/>
    <w:rsid w:val="00F674D9"/>
    <w:rsid w:val="00F8132A"/>
    <w:rsid w:val="00F91B18"/>
    <w:rsid w:val="00FB60A6"/>
    <w:rsid w:val="00FC1125"/>
    <w:rsid w:val="00FD507E"/>
    <w:rsid w:val="00FF5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3B8C0"/>
  <w15:chartTrackingRefBased/>
  <w15:docId w15:val="{D9A09FED-0293-463B-A72A-9F645729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3EE"/>
    <w:pPr>
      <w:spacing w:after="240"/>
      <w:jc w:val="both"/>
    </w:pPr>
    <w:rPr>
      <w:rFonts w:ascii="Garamond" w:eastAsia="Calibri" w:hAnsi="Garamond" w:cs="Calibri"/>
      <w:kern w:val="0"/>
      <w:lang w:bidi="en-US"/>
      <w14:ligatures w14:val="none"/>
    </w:rPr>
  </w:style>
  <w:style w:type="paragraph" w:styleId="Heading1">
    <w:name w:val="heading 1"/>
    <w:basedOn w:val="Normal"/>
    <w:next w:val="Normal"/>
    <w:link w:val="Heading1Char"/>
    <w:uiPriority w:val="9"/>
    <w:qFormat/>
    <w:rsid w:val="00370A6A"/>
    <w:pPr>
      <w:keepNext/>
      <w:keepLines/>
      <w:numPr>
        <w:numId w:val="9"/>
      </w:numPr>
      <w:spacing w:before="240" w:after="120"/>
      <w:ind w:left="360"/>
      <w:jc w:val="left"/>
      <w:outlineLvl w:val="0"/>
    </w:pPr>
    <w:rPr>
      <w:rFonts w:cstheme="majorBidi"/>
      <w:b/>
      <w:bCs/>
      <w:smallCaps/>
      <w:color w:val="00206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7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737"/>
  </w:style>
  <w:style w:type="paragraph" w:styleId="Footer">
    <w:name w:val="footer"/>
    <w:basedOn w:val="Normal"/>
    <w:link w:val="FooterChar"/>
    <w:uiPriority w:val="99"/>
    <w:unhideWhenUsed/>
    <w:rsid w:val="003667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737"/>
  </w:style>
  <w:style w:type="paragraph" w:styleId="ListParagraph">
    <w:name w:val="List Paragraph"/>
    <w:basedOn w:val="Normal"/>
    <w:uiPriority w:val="1"/>
    <w:qFormat/>
    <w:rsid w:val="00202FAC"/>
    <w:pPr>
      <w:ind w:left="720"/>
      <w:contextualSpacing/>
    </w:pPr>
  </w:style>
  <w:style w:type="paragraph" w:styleId="Title">
    <w:name w:val="Title"/>
    <w:basedOn w:val="Normal"/>
    <w:next w:val="Normal"/>
    <w:link w:val="TitleChar"/>
    <w:uiPriority w:val="10"/>
    <w:qFormat/>
    <w:rsid w:val="0055126B"/>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55126B"/>
    <w:rPr>
      <w:rFonts w:ascii="Bodoni MT" w:eastAsiaTheme="majorEastAsia" w:hAnsi="Bodoni MT" w:cstheme="majorBidi"/>
      <w:b/>
      <w:spacing w:val="-10"/>
      <w:kern w:val="28"/>
      <w:sz w:val="56"/>
      <w:szCs w:val="56"/>
    </w:rPr>
  </w:style>
  <w:style w:type="character" w:styleId="Hyperlink">
    <w:name w:val="Hyperlink"/>
    <w:basedOn w:val="DefaultParagraphFont"/>
    <w:uiPriority w:val="99"/>
    <w:unhideWhenUsed/>
    <w:rsid w:val="00643E7A"/>
    <w:rPr>
      <w:color w:val="0563C1" w:themeColor="hyperlink"/>
      <w:u w:val="single"/>
    </w:rPr>
  </w:style>
  <w:style w:type="character" w:styleId="UnresolvedMention">
    <w:name w:val="Unresolved Mention"/>
    <w:basedOn w:val="DefaultParagraphFont"/>
    <w:uiPriority w:val="99"/>
    <w:semiHidden/>
    <w:unhideWhenUsed/>
    <w:rsid w:val="00643E7A"/>
    <w:rPr>
      <w:color w:val="605E5C"/>
      <w:shd w:val="clear" w:color="auto" w:fill="E1DFDD"/>
    </w:rPr>
  </w:style>
  <w:style w:type="paragraph" w:customStyle="1" w:styleId="TableParagraph">
    <w:name w:val="Table Paragraph"/>
    <w:basedOn w:val="Normal"/>
    <w:uiPriority w:val="1"/>
    <w:qFormat/>
    <w:rsid w:val="006F2E24"/>
    <w:pPr>
      <w:widowControl w:val="0"/>
      <w:autoSpaceDE w:val="0"/>
      <w:autoSpaceDN w:val="0"/>
      <w:spacing w:before="82" w:after="0" w:line="240" w:lineRule="auto"/>
      <w:ind w:left="81"/>
      <w:jc w:val="left"/>
    </w:pPr>
    <w:rPr>
      <w:rFonts w:eastAsia="Arial" w:cs="Arial"/>
      <w:i/>
      <w:iCs/>
      <w:color w:val="808080" w:themeColor="background1" w:themeShade="80"/>
      <w:lang w:val="en-US"/>
    </w:rPr>
  </w:style>
  <w:style w:type="character" w:styleId="PlaceholderText">
    <w:name w:val="Placeholder Text"/>
    <w:basedOn w:val="DefaultParagraphFont"/>
    <w:uiPriority w:val="99"/>
    <w:semiHidden/>
    <w:rsid w:val="00AA454D"/>
    <w:rPr>
      <w:color w:val="666666"/>
    </w:rPr>
  </w:style>
  <w:style w:type="paragraph" w:styleId="BodyText">
    <w:name w:val="Body Text"/>
    <w:basedOn w:val="Normal"/>
    <w:link w:val="BodyTextChar"/>
    <w:uiPriority w:val="1"/>
    <w:qFormat/>
    <w:rsid w:val="005873EE"/>
    <w:pPr>
      <w:widowControl w:val="0"/>
      <w:autoSpaceDE w:val="0"/>
      <w:autoSpaceDN w:val="0"/>
      <w:spacing w:after="0" w:line="240" w:lineRule="auto"/>
      <w:jc w:val="left"/>
    </w:pPr>
    <w:rPr>
      <w:sz w:val="24"/>
      <w:szCs w:val="24"/>
      <w:lang w:val="en-US"/>
    </w:rPr>
  </w:style>
  <w:style w:type="character" w:customStyle="1" w:styleId="BodyTextChar">
    <w:name w:val="Body Text Char"/>
    <w:basedOn w:val="DefaultParagraphFont"/>
    <w:link w:val="BodyText"/>
    <w:uiPriority w:val="1"/>
    <w:rsid w:val="005873EE"/>
    <w:rPr>
      <w:rFonts w:ascii="Garamond" w:eastAsia="Calibri" w:hAnsi="Garamond" w:cs="Calibri"/>
      <w:kern w:val="0"/>
      <w:sz w:val="24"/>
      <w:szCs w:val="24"/>
      <w:lang w:val="en-US" w:bidi="en-US"/>
      <w14:ligatures w14:val="none"/>
    </w:rPr>
  </w:style>
  <w:style w:type="character" w:customStyle="1" w:styleId="Heading1Char">
    <w:name w:val="Heading 1 Char"/>
    <w:basedOn w:val="DefaultParagraphFont"/>
    <w:link w:val="Heading1"/>
    <w:uiPriority w:val="9"/>
    <w:rsid w:val="00370A6A"/>
    <w:rPr>
      <w:rFonts w:ascii="Garamond" w:eastAsia="Calibri" w:hAnsi="Garamond" w:cstheme="majorBidi"/>
      <w:b/>
      <w:bCs/>
      <w:smallCaps/>
      <w:color w:val="002060"/>
      <w:kern w:val="0"/>
      <w:sz w:val="28"/>
      <w:szCs w:val="32"/>
      <w:lang w:bidi="en-US"/>
      <w14:ligatures w14:val="none"/>
    </w:rPr>
  </w:style>
  <w:style w:type="table" w:styleId="TableGrid">
    <w:name w:val="Table Grid"/>
    <w:basedOn w:val="TableNormal"/>
    <w:uiPriority w:val="39"/>
    <w:rsid w:val="00760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cwbo.or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iccwbo.org/resources-for-business/incoterms-rules/incoterms-rules-2010/"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nyw\OneDrive\Documents\Custom%20Office%20Templates\Letterhead%20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F7A85E570E74F41B65D821EA716F4CE"/>
        <w:category>
          <w:name w:val="General"/>
          <w:gallery w:val="placeholder"/>
        </w:category>
        <w:types>
          <w:type w:val="bbPlcHdr"/>
        </w:types>
        <w:behaviors>
          <w:behavior w:val="content"/>
        </w:behaviors>
        <w:guid w:val="{0B16FD02-0491-4541-B807-1CF98B2C47D6}"/>
      </w:docPartPr>
      <w:docPartBody>
        <w:p w:rsidR="00C7752B" w:rsidRDefault="00F86DC8" w:rsidP="00F86DC8">
          <w:pPr>
            <w:pStyle w:val="5F7A85E570E74F41B65D821EA716F4CE1"/>
          </w:pPr>
          <w:r w:rsidRPr="006F2E24">
            <w:rPr>
              <w:rStyle w:val="PlaceholderText"/>
            </w:rPr>
            <w:t>Click here to enter Name/Title.</w:t>
          </w:r>
        </w:p>
      </w:docPartBody>
    </w:docPart>
    <w:docPart>
      <w:docPartPr>
        <w:name w:val="0C8395FA7AE5483E81999E0615032418"/>
        <w:category>
          <w:name w:val="General"/>
          <w:gallery w:val="placeholder"/>
        </w:category>
        <w:types>
          <w:type w:val="bbPlcHdr"/>
        </w:types>
        <w:behaviors>
          <w:behavior w:val="content"/>
        </w:behaviors>
        <w:guid w:val="{FD19693A-17F6-41D0-87CF-7581F83556E0}"/>
      </w:docPartPr>
      <w:docPartBody>
        <w:p w:rsidR="00C7752B" w:rsidRDefault="00F86DC8" w:rsidP="00F86DC8">
          <w:pPr>
            <w:pStyle w:val="0C8395FA7AE5483E81999E06150324181"/>
          </w:pPr>
          <w:r w:rsidRPr="006F2E24">
            <w:rPr>
              <w:rStyle w:val="PlaceholderText"/>
            </w:rPr>
            <w:t>Click here to enter Company Name.</w:t>
          </w:r>
        </w:p>
      </w:docPartBody>
    </w:docPart>
    <w:docPart>
      <w:docPartPr>
        <w:name w:val="A2ABC855E3D84E0FBAFCFDDA75B470D0"/>
        <w:category>
          <w:name w:val="General"/>
          <w:gallery w:val="placeholder"/>
        </w:category>
        <w:types>
          <w:type w:val="bbPlcHdr"/>
        </w:types>
        <w:behaviors>
          <w:behavior w:val="content"/>
        </w:behaviors>
        <w:guid w:val="{491254D6-4192-4211-8C58-25833F7A9EB8}"/>
      </w:docPartPr>
      <w:docPartBody>
        <w:p w:rsidR="00C7752B" w:rsidRDefault="00F86DC8" w:rsidP="00F86DC8">
          <w:pPr>
            <w:pStyle w:val="A2ABC855E3D84E0FBAFCFDDA75B470D01"/>
          </w:pPr>
          <w:r w:rsidRPr="006F2E24">
            <w:rPr>
              <w:rStyle w:val="PlaceholderText"/>
            </w:rPr>
            <w:t>Click here to enter Company Address.</w:t>
          </w:r>
        </w:p>
      </w:docPartBody>
    </w:docPart>
    <w:docPart>
      <w:docPartPr>
        <w:name w:val="27801536CC58407A8990B11EC69A5747"/>
        <w:category>
          <w:name w:val="General"/>
          <w:gallery w:val="placeholder"/>
        </w:category>
        <w:types>
          <w:type w:val="bbPlcHdr"/>
        </w:types>
        <w:behaviors>
          <w:behavior w:val="content"/>
        </w:behaviors>
        <w:guid w:val="{9B865AE8-3B2D-4064-AAFC-53F44C3B6892}"/>
      </w:docPartPr>
      <w:docPartBody>
        <w:p w:rsidR="00C7752B" w:rsidRDefault="00F86DC8" w:rsidP="00F86DC8">
          <w:pPr>
            <w:pStyle w:val="27801536CC58407A8990B11EC69A57471"/>
          </w:pPr>
          <w:r w:rsidRPr="006F2E24">
            <w:rPr>
              <w:rStyle w:val="PlaceholderText"/>
            </w:rPr>
            <w:t>Click here to enter Passport Nr.</w:t>
          </w:r>
        </w:p>
      </w:docPartBody>
    </w:docPart>
    <w:docPart>
      <w:docPartPr>
        <w:name w:val="BADBD8777BD74D97995B6D067573D1DB"/>
        <w:category>
          <w:name w:val="General"/>
          <w:gallery w:val="placeholder"/>
        </w:category>
        <w:types>
          <w:type w:val="bbPlcHdr"/>
        </w:types>
        <w:behaviors>
          <w:behavior w:val="content"/>
        </w:behaviors>
        <w:guid w:val="{D4D9EC3B-8B92-448A-9F8B-3CDCE7BC15CC}"/>
      </w:docPartPr>
      <w:docPartBody>
        <w:p w:rsidR="00C7752B" w:rsidRDefault="00F86DC8" w:rsidP="00F86DC8">
          <w:pPr>
            <w:pStyle w:val="BADBD8777BD74D97995B6D067573D1DB1"/>
          </w:pPr>
          <w:r w:rsidRPr="006F2E24">
            <w:rPr>
              <w:rStyle w:val="PlaceholderText"/>
            </w:rPr>
            <w:t>Click here to enter Passport Delivery Place.</w:t>
          </w:r>
        </w:p>
      </w:docPartBody>
    </w:docPart>
    <w:docPart>
      <w:docPartPr>
        <w:name w:val="E3E70E366BAC46099A0519DE2C68D37D"/>
        <w:category>
          <w:name w:val="General"/>
          <w:gallery w:val="placeholder"/>
        </w:category>
        <w:types>
          <w:type w:val="bbPlcHdr"/>
        </w:types>
        <w:behaviors>
          <w:behavior w:val="content"/>
        </w:behaviors>
        <w:guid w:val="{B7ADF9C7-837B-409A-A78E-062734C62AB5}"/>
      </w:docPartPr>
      <w:docPartBody>
        <w:p w:rsidR="00C7752B" w:rsidRDefault="00F86DC8" w:rsidP="00F86DC8">
          <w:pPr>
            <w:pStyle w:val="E3E70E366BAC46099A0519DE2C68D37D1"/>
          </w:pPr>
          <w:r w:rsidRPr="006F2E24">
            <w:rPr>
              <w:rStyle w:val="PlaceholderText"/>
            </w:rPr>
            <w:t>Select passport delivery date.</w:t>
          </w:r>
        </w:p>
      </w:docPartBody>
    </w:docPart>
    <w:docPart>
      <w:docPartPr>
        <w:name w:val="A073029711F94FDD8FC1C402E8B93710"/>
        <w:category>
          <w:name w:val="General"/>
          <w:gallery w:val="placeholder"/>
        </w:category>
        <w:types>
          <w:type w:val="bbPlcHdr"/>
        </w:types>
        <w:behaviors>
          <w:behavior w:val="content"/>
        </w:behaviors>
        <w:guid w:val="{CDBA9A5D-5F56-4977-921B-2395B778D058}"/>
      </w:docPartPr>
      <w:docPartBody>
        <w:p w:rsidR="00C7752B" w:rsidRDefault="00F86DC8" w:rsidP="00F86DC8">
          <w:pPr>
            <w:pStyle w:val="A073029711F94FDD8FC1C402E8B937101"/>
          </w:pPr>
          <w:r w:rsidRPr="006F2E24">
            <w:rPr>
              <w:rStyle w:val="PlaceholderText"/>
            </w:rPr>
            <w:t>Click here to enter Mobile Number.</w:t>
          </w:r>
        </w:p>
      </w:docPartBody>
    </w:docPart>
    <w:docPart>
      <w:docPartPr>
        <w:name w:val="AE5D86EFFBDA4595B25CB1CB411D0CF8"/>
        <w:category>
          <w:name w:val="General"/>
          <w:gallery w:val="placeholder"/>
        </w:category>
        <w:types>
          <w:type w:val="bbPlcHdr"/>
        </w:types>
        <w:behaviors>
          <w:behavior w:val="content"/>
        </w:behaviors>
        <w:guid w:val="{10D6F259-3F80-4DD7-8267-2BC3A129C4D4}"/>
      </w:docPartPr>
      <w:docPartBody>
        <w:p w:rsidR="00C7752B" w:rsidRDefault="00F86DC8" w:rsidP="00F86DC8">
          <w:pPr>
            <w:pStyle w:val="AE5D86EFFBDA4595B25CB1CB411D0CF81"/>
          </w:pPr>
          <w:r w:rsidRPr="006F2E24">
            <w:rPr>
              <w:rStyle w:val="PlaceholderText"/>
            </w:rPr>
            <w:t>Click here to enter official email address.</w:t>
          </w:r>
        </w:p>
      </w:docPartBody>
    </w:docPart>
    <w:docPart>
      <w:docPartPr>
        <w:name w:val="5755D3C142F048BCA9D44E711309E364"/>
        <w:category>
          <w:name w:val="General"/>
          <w:gallery w:val="placeholder"/>
        </w:category>
        <w:types>
          <w:type w:val="bbPlcHdr"/>
        </w:types>
        <w:behaviors>
          <w:behavior w:val="content"/>
        </w:behaviors>
        <w:guid w:val="{B1E141F4-6AD0-4EAC-94A8-ABBDC5AE9143}"/>
      </w:docPartPr>
      <w:docPartBody>
        <w:p w:rsidR="00C7752B" w:rsidRDefault="00F86DC8" w:rsidP="00F86DC8">
          <w:pPr>
            <w:pStyle w:val="5755D3C142F048BCA9D44E711309E3641"/>
          </w:pPr>
          <w:r w:rsidRPr="006F2E24">
            <w:rPr>
              <w:rStyle w:val="PlaceholderText"/>
            </w:rPr>
            <w:t>Select passport expiry date.</w:t>
          </w:r>
        </w:p>
      </w:docPartBody>
    </w:docPart>
    <w:docPart>
      <w:docPartPr>
        <w:name w:val="2AE8AAADED2749A4AA92248E48DE7356"/>
        <w:category>
          <w:name w:val="General"/>
          <w:gallery w:val="placeholder"/>
        </w:category>
        <w:types>
          <w:type w:val="bbPlcHdr"/>
        </w:types>
        <w:behaviors>
          <w:behavior w:val="content"/>
        </w:behaviors>
        <w:guid w:val="{61127B22-1407-47DF-9048-CA75881E287F}"/>
      </w:docPartPr>
      <w:docPartBody>
        <w:p w:rsidR="00BD2FEA" w:rsidRDefault="00F86DC8" w:rsidP="00F86DC8">
          <w:pPr>
            <w:pStyle w:val="2AE8AAADED2749A4AA92248E48DE73561"/>
          </w:pPr>
          <w:r w:rsidRPr="006F2E24">
            <w:rPr>
              <w:rStyle w:val="PlaceholderText"/>
            </w:rPr>
            <w:t>Click here to enter the object of this agreement.</w:t>
          </w:r>
        </w:p>
      </w:docPartBody>
    </w:docPart>
    <w:docPart>
      <w:docPartPr>
        <w:name w:val="9DA65E9E84C148638DF4AF3B53B87CEC"/>
        <w:category>
          <w:name w:val="General"/>
          <w:gallery w:val="placeholder"/>
        </w:category>
        <w:types>
          <w:type w:val="bbPlcHdr"/>
        </w:types>
        <w:behaviors>
          <w:behavior w:val="content"/>
        </w:behaviors>
        <w:guid w:val="{3316E9BE-2EB9-4A31-949C-58482C852C36}"/>
      </w:docPartPr>
      <w:docPartBody>
        <w:p w:rsidR="00BD2FEA" w:rsidRDefault="00F86DC8" w:rsidP="00F86DC8">
          <w:pPr>
            <w:pStyle w:val="9DA65E9E84C148638DF4AF3B53B87CEC1"/>
          </w:pPr>
          <w:r w:rsidRPr="006F2E24">
            <w:rPr>
              <w:rStyle w:val="PlaceholderText"/>
            </w:rPr>
            <w:t>Click here to enter your role in this agreement.</w:t>
          </w:r>
        </w:p>
      </w:docPartBody>
    </w:docPart>
    <w:docPart>
      <w:docPartPr>
        <w:name w:val="F60E591C1DF54537A6BC4CDC58FC4A57"/>
        <w:category>
          <w:name w:val="General"/>
          <w:gallery w:val="placeholder"/>
        </w:category>
        <w:types>
          <w:type w:val="bbPlcHdr"/>
        </w:types>
        <w:behaviors>
          <w:behavior w:val="content"/>
        </w:behaviors>
        <w:guid w:val="{533E87FF-5109-4454-BA90-399BF71B1DAA}"/>
      </w:docPartPr>
      <w:docPartBody>
        <w:p w:rsidR="00B21EA9" w:rsidRDefault="009B26BD" w:rsidP="009B26BD">
          <w:pPr>
            <w:pStyle w:val="F60E591C1DF54537A6BC4CDC58FC4A5710"/>
          </w:pPr>
          <w:r w:rsidRPr="00ED2383">
            <w:rPr>
              <w:rStyle w:val="PlaceholderText"/>
            </w:rPr>
            <w:t>Click to enter a date.</w:t>
          </w:r>
        </w:p>
      </w:docPartBody>
    </w:docPart>
    <w:docPart>
      <w:docPartPr>
        <w:name w:val="66D2DF44F9F84643A975F55B8C140E88"/>
        <w:category>
          <w:name w:val="General"/>
          <w:gallery w:val="placeholder"/>
        </w:category>
        <w:types>
          <w:type w:val="bbPlcHdr"/>
        </w:types>
        <w:behaviors>
          <w:behavior w:val="content"/>
        </w:behaviors>
        <w:guid w:val="{CF94CD05-D097-4C10-8A5F-A8A536D6E776}"/>
      </w:docPartPr>
      <w:docPartBody>
        <w:p w:rsidR="00B21EA9" w:rsidRDefault="00F86DC8" w:rsidP="00F86DC8">
          <w:pPr>
            <w:pStyle w:val="66D2DF44F9F84643A975F55B8C140E881"/>
          </w:pPr>
          <w:r w:rsidRPr="009278EC">
            <w:rPr>
              <w:rStyle w:val="PlaceholderText"/>
            </w:rPr>
            <w:t>Click to enter insert.</w:t>
          </w:r>
          <w:r w:rsidRPr="00943471">
            <w:rPr>
              <w:rStyle w:val="PlaceholderText"/>
            </w:rPr>
            <w:t>.</w:t>
          </w:r>
        </w:p>
      </w:docPartBody>
    </w:docPart>
    <w:docPart>
      <w:docPartPr>
        <w:name w:val="46CADF6D1F8341A2ABC4A99E8CABB4CA"/>
        <w:category>
          <w:name w:val="General"/>
          <w:gallery w:val="placeholder"/>
        </w:category>
        <w:types>
          <w:type w:val="bbPlcHdr"/>
        </w:types>
        <w:behaviors>
          <w:behavior w:val="content"/>
        </w:behaviors>
        <w:guid w:val="{D16BA756-F835-4E24-B12C-6ACB6CFD1470}"/>
      </w:docPartPr>
      <w:docPartBody>
        <w:p w:rsidR="00B21EA9" w:rsidRDefault="00F86DC8" w:rsidP="00F86DC8">
          <w:pPr>
            <w:pStyle w:val="46CADF6D1F8341A2ABC4A99E8CABB4CA1"/>
          </w:pPr>
          <w:r w:rsidRPr="00943471">
            <w:rPr>
              <w:rStyle w:val="PlaceholderText"/>
            </w:rPr>
            <w:t>C</w:t>
          </w:r>
          <w:r w:rsidRPr="00324697">
            <w:rPr>
              <w:rStyle w:val="PlaceholderText"/>
            </w:rPr>
            <w:t>lick here</w:t>
          </w:r>
          <w:r>
            <w:rPr>
              <w:rStyle w:val="PlaceholderText"/>
            </w:rPr>
            <w:t>.</w:t>
          </w:r>
          <w:r w:rsidRPr="00943471">
            <w:rPr>
              <w:rStyle w:val="PlaceholderText"/>
            </w:rPr>
            <w:t xml:space="preserve"> </w:t>
          </w:r>
        </w:p>
      </w:docPartBody>
    </w:docPart>
    <w:docPart>
      <w:docPartPr>
        <w:name w:val="D24D36C538E74FD4AF7A10BDB9316868"/>
        <w:category>
          <w:name w:val="General"/>
          <w:gallery w:val="placeholder"/>
        </w:category>
        <w:types>
          <w:type w:val="bbPlcHdr"/>
        </w:types>
        <w:behaviors>
          <w:behavior w:val="content"/>
        </w:behaviors>
        <w:guid w:val="{1E99DA66-8663-4A57-B0C9-9C61CB3CB483}"/>
      </w:docPartPr>
      <w:docPartBody>
        <w:p w:rsidR="00B21EA9" w:rsidRDefault="00F86DC8" w:rsidP="00F86DC8">
          <w:pPr>
            <w:pStyle w:val="D24D36C538E74FD4AF7A10BDB93168681"/>
          </w:pPr>
          <w:r w:rsidRPr="00943471">
            <w:rPr>
              <w:rStyle w:val="PlaceholderText"/>
            </w:rPr>
            <w:t>C</w:t>
          </w:r>
          <w:r w:rsidRPr="00324697">
            <w:rPr>
              <w:rStyle w:val="PlaceholderText"/>
            </w:rPr>
            <w:t>lick to insert</w:t>
          </w:r>
          <w:r w:rsidRPr="00943471">
            <w:rPr>
              <w:rStyle w:val="PlaceholderText"/>
            </w:rPr>
            <w:t>.</w:t>
          </w:r>
        </w:p>
      </w:docPartBody>
    </w:docPart>
    <w:docPart>
      <w:docPartPr>
        <w:name w:val="B3B96DBBD1E04A9397396625066D11AE"/>
        <w:category>
          <w:name w:val="General"/>
          <w:gallery w:val="placeholder"/>
        </w:category>
        <w:types>
          <w:type w:val="bbPlcHdr"/>
        </w:types>
        <w:behaviors>
          <w:behavior w:val="content"/>
        </w:behaviors>
        <w:guid w:val="{F111EF71-F3FB-4BE0-BFF3-773B72CE5703}"/>
      </w:docPartPr>
      <w:docPartBody>
        <w:p w:rsidR="00B21EA9" w:rsidRDefault="00F86DC8" w:rsidP="00F86DC8">
          <w:pPr>
            <w:pStyle w:val="B3B96DBBD1E04A9397396625066D11AE1"/>
          </w:pPr>
          <w:r w:rsidRPr="00943471">
            <w:rPr>
              <w:rStyle w:val="PlaceholderText"/>
            </w:rPr>
            <w:t>C</w:t>
          </w:r>
          <w:r w:rsidRPr="00324697">
            <w:rPr>
              <w:rStyle w:val="PlaceholderText"/>
            </w:rPr>
            <w:t>lick to insert</w:t>
          </w:r>
          <w:r w:rsidRPr="00943471">
            <w:rPr>
              <w:rStyle w:val="PlaceholderText"/>
            </w:rPr>
            <w:t>.</w:t>
          </w:r>
        </w:p>
      </w:docPartBody>
    </w:docPart>
    <w:docPart>
      <w:docPartPr>
        <w:name w:val="9ED4A7CF86204E03A01A284A01B7325F"/>
        <w:category>
          <w:name w:val="General"/>
          <w:gallery w:val="placeholder"/>
        </w:category>
        <w:types>
          <w:type w:val="bbPlcHdr"/>
        </w:types>
        <w:behaviors>
          <w:behavior w:val="content"/>
        </w:behaviors>
        <w:guid w:val="{FE24CE58-329A-4FFC-9723-683323E90C42}"/>
      </w:docPartPr>
      <w:docPartBody>
        <w:p w:rsidR="00B21EA9" w:rsidRDefault="00F86DC8" w:rsidP="00F86DC8">
          <w:pPr>
            <w:pStyle w:val="9ED4A7CF86204E03A01A284A01B7325F1"/>
          </w:pPr>
          <w:r>
            <w:rPr>
              <w:rStyle w:val="PlaceholderText"/>
            </w:rPr>
            <w:t>Zip code</w:t>
          </w:r>
          <w:r w:rsidRPr="00943471">
            <w:rPr>
              <w:rStyle w:val="PlaceholderText"/>
            </w:rPr>
            <w:t xml:space="preserve"> </w:t>
          </w:r>
        </w:p>
      </w:docPartBody>
    </w:docPart>
    <w:docPart>
      <w:docPartPr>
        <w:name w:val="B2D55BF7DBEB4EC381147FDADCF1F016"/>
        <w:category>
          <w:name w:val="General"/>
          <w:gallery w:val="placeholder"/>
        </w:category>
        <w:types>
          <w:type w:val="bbPlcHdr"/>
        </w:types>
        <w:behaviors>
          <w:behavior w:val="content"/>
        </w:behaviors>
        <w:guid w:val="{8885A774-417D-4ECB-8F86-276861670F9B}"/>
      </w:docPartPr>
      <w:docPartBody>
        <w:p w:rsidR="00B21EA9" w:rsidRDefault="00F86DC8" w:rsidP="00F86DC8">
          <w:pPr>
            <w:pStyle w:val="B2D55BF7DBEB4EC381147FDADCF1F0161"/>
          </w:pPr>
          <w:r>
            <w:rPr>
              <w:rStyle w:val="PlaceholderText"/>
            </w:rPr>
            <w:t>City.</w:t>
          </w:r>
          <w:r w:rsidRPr="00943471">
            <w:rPr>
              <w:rStyle w:val="PlaceholderText"/>
            </w:rPr>
            <w:t xml:space="preserve"> </w:t>
          </w:r>
        </w:p>
      </w:docPartBody>
    </w:docPart>
    <w:docPart>
      <w:docPartPr>
        <w:name w:val="954529748555444AAE7C54204F024497"/>
        <w:category>
          <w:name w:val="General"/>
          <w:gallery w:val="placeholder"/>
        </w:category>
        <w:types>
          <w:type w:val="bbPlcHdr"/>
        </w:types>
        <w:behaviors>
          <w:behavior w:val="content"/>
        </w:behaviors>
        <w:guid w:val="{FF65AABB-FE8F-43E4-A326-CE4C57D6BAEF}"/>
      </w:docPartPr>
      <w:docPartBody>
        <w:p w:rsidR="00B21EA9" w:rsidRDefault="00F86DC8" w:rsidP="00F86DC8">
          <w:pPr>
            <w:pStyle w:val="954529748555444AAE7C54204F0244971"/>
          </w:pPr>
          <w:r w:rsidRPr="00943471">
            <w:rPr>
              <w:rStyle w:val="PlaceholderText"/>
            </w:rPr>
            <w:t>C</w:t>
          </w:r>
          <w:r w:rsidRPr="00324697">
            <w:rPr>
              <w:rStyle w:val="PlaceholderText"/>
            </w:rPr>
            <w:t>lick to insert</w:t>
          </w:r>
          <w:r w:rsidRPr="00943471">
            <w:rPr>
              <w:rStyle w:val="PlaceholderText"/>
            </w:rPr>
            <w:t>.</w:t>
          </w:r>
        </w:p>
      </w:docPartBody>
    </w:docPart>
    <w:docPart>
      <w:docPartPr>
        <w:name w:val="A2DDD34D61BE4FAE8209E8AB85CCB368"/>
        <w:category>
          <w:name w:val="General"/>
          <w:gallery w:val="placeholder"/>
        </w:category>
        <w:types>
          <w:type w:val="bbPlcHdr"/>
        </w:types>
        <w:behaviors>
          <w:behavior w:val="content"/>
        </w:behaviors>
        <w:guid w:val="{00120E03-5615-4618-AC3B-2B8A9317026D}"/>
      </w:docPartPr>
      <w:docPartBody>
        <w:p w:rsidR="00B21EA9" w:rsidRDefault="00F86DC8" w:rsidP="00F86DC8">
          <w:pPr>
            <w:pStyle w:val="A2DDD34D61BE4FAE8209E8AB85CCB3681"/>
          </w:pPr>
          <w:r>
            <w:rPr>
              <w:rStyle w:val="PlaceholderText"/>
            </w:rPr>
            <w:t>Cl</w:t>
          </w:r>
          <w:r w:rsidRPr="00DF6476">
            <w:rPr>
              <w:rStyle w:val="PlaceholderText"/>
            </w:rPr>
            <w:t>ick to insert</w:t>
          </w:r>
          <w:r w:rsidRPr="00943471">
            <w:rPr>
              <w:rStyle w:val="PlaceholderText"/>
            </w:rPr>
            <w:t>.</w:t>
          </w:r>
        </w:p>
      </w:docPartBody>
    </w:docPart>
    <w:docPart>
      <w:docPartPr>
        <w:name w:val="ADDF09F767A34CEF9F9C69EDE124F152"/>
        <w:category>
          <w:name w:val="General"/>
          <w:gallery w:val="placeholder"/>
        </w:category>
        <w:types>
          <w:type w:val="bbPlcHdr"/>
        </w:types>
        <w:behaviors>
          <w:behavior w:val="content"/>
        </w:behaviors>
        <w:guid w:val="{833198F5-9DF2-4C2B-AFB9-A9760175C4A8}"/>
      </w:docPartPr>
      <w:docPartBody>
        <w:p w:rsidR="00B21EA9" w:rsidRDefault="00F86DC8" w:rsidP="00F86DC8">
          <w:pPr>
            <w:pStyle w:val="ADDF09F767A34CEF9F9C69EDE124F1521"/>
          </w:pPr>
          <w:r w:rsidRPr="00943471">
            <w:rPr>
              <w:rStyle w:val="PlaceholderText"/>
            </w:rPr>
            <w:t>C</w:t>
          </w:r>
          <w:r w:rsidRPr="00DF6476">
            <w:rPr>
              <w:rStyle w:val="PlaceholderText"/>
            </w:rPr>
            <w:t>lick to insert</w:t>
          </w:r>
          <w:r w:rsidRPr="00943471">
            <w:rPr>
              <w:rStyle w:val="PlaceholderText"/>
            </w:rPr>
            <w:t>.</w:t>
          </w:r>
        </w:p>
      </w:docPartBody>
    </w:docPart>
    <w:docPart>
      <w:docPartPr>
        <w:name w:val="D2B9351319F047D0BD02F256DA491E2D"/>
        <w:category>
          <w:name w:val="General"/>
          <w:gallery w:val="placeholder"/>
        </w:category>
        <w:types>
          <w:type w:val="bbPlcHdr"/>
        </w:types>
        <w:behaviors>
          <w:behavior w:val="content"/>
        </w:behaviors>
        <w:guid w:val="{266E95F8-FE6A-48F5-B9CA-66DA765A348E}"/>
      </w:docPartPr>
      <w:docPartBody>
        <w:p w:rsidR="00B21EA9" w:rsidRDefault="009B26BD" w:rsidP="009B26BD">
          <w:pPr>
            <w:pStyle w:val="D2B9351319F047D0BD02F256DA491E2D10"/>
          </w:pPr>
          <w:r>
            <w:rPr>
              <w:rStyle w:val="PlaceholderText"/>
            </w:rPr>
            <w:t>Click here</w:t>
          </w:r>
          <w:r w:rsidRPr="00943471">
            <w:rPr>
              <w:rStyle w:val="PlaceholderText"/>
            </w:rPr>
            <w:t>.</w:t>
          </w:r>
        </w:p>
      </w:docPartBody>
    </w:docPart>
    <w:docPart>
      <w:docPartPr>
        <w:name w:val="7F9778BB7C8B447EB0324169B9CB9CF2"/>
        <w:category>
          <w:name w:val="General"/>
          <w:gallery w:val="placeholder"/>
        </w:category>
        <w:types>
          <w:type w:val="bbPlcHdr"/>
        </w:types>
        <w:behaviors>
          <w:behavior w:val="content"/>
        </w:behaviors>
        <w:guid w:val="{FC1074AD-FBEB-4EB3-8433-4ACC7574A52D}"/>
      </w:docPartPr>
      <w:docPartBody>
        <w:p w:rsidR="00B21EA9" w:rsidRDefault="009B26BD" w:rsidP="009B26BD">
          <w:pPr>
            <w:pStyle w:val="7F9778BB7C8B447EB0324169B9CB9CF210"/>
          </w:pPr>
          <w:r>
            <w:rPr>
              <w:rStyle w:val="PlaceholderText"/>
            </w:rPr>
            <w:t>Zip code</w:t>
          </w:r>
        </w:p>
      </w:docPartBody>
    </w:docPart>
    <w:docPart>
      <w:docPartPr>
        <w:name w:val="8881FA79A74249BABACBD3777121061D"/>
        <w:category>
          <w:name w:val="General"/>
          <w:gallery w:val="placeholder"/>
        </w:category>
        <w:types>
          <w:type w:val="bbPlcHdr"/>
        </w:types>
        <w:behaviors>
          <w:behavior w:val="content"/>
        </w:behaviors>
        <w:guid w:val="{525F0791-CDBF-4E8F-A5F9-AA36E5723CAB}"/>
      </w:docPartPr>
      <w:docPartBody>
        <w:p w:rsidR="00B21EA9" w:rsidRDefault="009B26BD" w:rsidP="009B26BD">
          <w:pPr>
            <w:pStyle w:val="8881FA79A74249BABACBD3777121061D10"/>
          </w:pPr>
          <w:r>
            <w:rPr>
              <w:rStyle w:val="PlaceholderText"/>
            </w:rPr>
            <w:t>Ville.</w:t>
          </w:r>
          <w:r w:rsidRPr="00943471">
            <w:rPr>
              <w:rStyle w:val="PlaceholderText"/>
            </w:rPr>
            <w:t xml:space="preserve"> </w:t>
          </w:r>
        </w:p>
      </w:docPartBody>
    </w:docPart>
    <w:docPart>
      <w:docPartPr>
        <w:name w:val="508D1CC504D24F0EA2527089E149CBA6"/>
        <w:category>
          <w:name w:val="General"/>
          <w:gallery w:val="placeholder"/>
        </w:category>
        <w:types>
          <w:type w:val="bbPlcHdr"/>
        </w:types>
        <w:behaviors>
          <w:behavior w:val="content"/>
        </w:behaviors>
        <w:guid w:val="{91FB72B1-4E1A-457E-B886-BE2A7170D5A8}"/>
      </w:docPartPr>
      <w:docPartBody>
        <w:p w:rsidR="00B21EA9" w:rsidRDefault="009B26BD" w:rsidP="009B26BD">
          <w:pPr>
            <w:pStyle w:val="508D1CC504D24F0EA2527089E149CBA610"/>
          </w:pPr>
          <w:r w:rsidRPr="00943471">
            <w:rPr>
              <w:rStyle w:val="PlaceholderText"/>
            </w:rPr>
            <w:t>C</w:t>
          </w:r>
          <w:r w:rsidRPr="002F7D53">
            <w:rPr>
              <w:rStyle w:val="PlaceholderText"/>
            </w:rPr>
            <w:t>lick to insert</w:t>
          </w:r>
          <w:r w:rsidRPr="00943471">
            <w:rPr>
              <w:rStyle w:val="PlaceholderText"/>
            </w:rPr>
            <w:t>.</w:t>
          </w:r>
        </w:p>
      </w:docPartBody>
    </w:docPart>
    <w:docPart>
      <w:docPartPr>
        <w:name w:val="4710ACFEB3B24DEE95D4ED23DA47EF4D"/>
        <w:category>
          <w:name w:val="General"/>
          <w:gallery w:val="placeholder"/>
        </w:category>
        <w:types>
          <w:type w:val="bbPlcHdr"/>
        </w:types>
        <w:behaviors>
          <w:behavior w:val="content"/>
        </w:behaviors>
        <w:guid w:val="{798661F6-FEF5-4C17-BD6A-3CEF563B68B3}"/>
      </w:docPartPr>
      <w:docPartBody>
        <w:p w:rsidR="00B21EA9" w:rsidRDefault="009B26BD" w:rsidP="009B26BD">
          <w:pPr>
            <w:pStyle w:val="4710ACFEB3B24DEE95D4ED23DA47EF4D10"/>
          </w:pPr>
          <w:r w:rsidRPr="00943471">
            <w:rPr>
              <w:rStyle w:val="PlaceholderText"/>
            </w:rPr>
            <w:t>C</w:t>
          </w:r>
          <w:r w:rsidRPr="002F7D53">
            <w:rPr>
              <w:rStyle w:val="PlaceholderText"/>
            </w:rPr>
            <w:t>lick to insert</w:t>
          </w:r>
          <w:r w:rsidRPr="00943471">
            <w:rPr>
              <w:rStyle w:val="PlaceholderText"/>
            </w:rPr>
            <w:t>.</w:t>
          </w:r>
        </w:p>
      </w:docPartBody>
    </w:docPart>
    <w:docPart>
      <w:docPartPr>
        <w:name w:val="F7EA4512C1314546903BD91A84CA4FF6"/>
        <w:category>
          <w:name w:val="General"/>
          <w:gallery w:val="placeholder"/>
        </w:category>
        <w:types>
          <w:type w:val="bbPlcHdr"/>
        </w:types>
        <w:behaviors>
          <w:behavior w:val="content"/>
        </w:behaviors>
        <w:guid w:val="{A8940337-7FC7-47F2-B9B7-8A0296FBDA3C}"/>
      </w:docPartPr>
      <w:docPartBody>
        <w:p w:rsidR="00B21EA9" w:rsidRDefault="009B26BD" w:rsidP="009B26BD">
          <w:pPr>
            <w:pStyle w:val="F7EA4512C1314546903BD91A84CA4FF610"/>
          </w:pPr>
          <w:r w:rsidRPr="00943471">
            <w:rPr>
              <w:rStyle w:val="PlaceholderText"/>
            </w:rPr>
            <w:t>C</w:t>
          </w:r>
          <w:r w:rsidRPr="002F7D53">
            <w:rPr>
              <w:rStyle w:val="PlaceholderText"/>
            </w:rPr>
            <w:t>lick to insert</w:t>
          </w:r>
          <w:r w:rsidRPr="00943471">
            <w:rPr>
              <w:rStyle w:val="PlaceholderText"/>
            </w:rPr>
            <w:t>.</w:t>
          </w:r>
        </w:p>
      </w:docPartBody>
    </w:docPart>
    <w:docPart>
      <w:docPartPr>
        <w:name w:val="0E05943F8FC94700BC9E2C6E1D6F4A0C"/>
        <w:category>
          <w:name w:val="General"/>
          <w:gallery w:val="placeholder"/>
        </w:category>
        <w:types>
          <w:type w:val="bbPlcHdr"/>
        </w:types>
        <w:behaviors>
          <w:behavior w:val="content"/>
        </w:behaviors>
        <w:guid w:val="{9FA54964-1F17-4FA4-9CFA-D930606D9C4F}"/>
      </w:docPartPr>
      <w:docPartBody>
        <w:p w:rsidR="00B21EA9" w:rsidRDefault="009B26BD" w:rsidP="009B26BD">
          <w:pPr>
            <w:pStyle w:val="0E05943F8FC94700BC9E2C6E1D6F4A0C3"/>
          </w:pPr>
          <w:r w:rsidRPr="009278EC">
            <w:rPr>
              <w:rStyle w:val="PlaceholderText"/>
            </w:rPr>
            <w:t>Click to enter insert.</w:t>
          </w:r>
          <w:r w:rsidRPr="00943471">
            <w:rPr>
              <w:rStyle w:val="PlaceholderText"/>
            </w:rPr>
            <w:t>.</w:t>
          </w:r>
        </w:p>
      </w:docPartBody>
    </w:docPart>
    <w:docPart>
      <w:docPartPr>
        <w:name w:val="FB2AC4A89F7E42A7BACE9BE2EFC2CFCF"/>
        <w:category>
          <w:name w:val="General"/>
          <w:gallery w:val="placeholder"/>
        </w:category>
        <w:types>
          <w:type w:val="bbPlcHdr"/>
        </w:types>
        <w:behaviors>
          <w:behavior w:val="content"/>
        </w:behaviors>
        <w:guid w:val="{33F920CE-E548-4801-9191-B91169CA886C}"/>
      </w:docPartPr>
      <w:docPartBody>
        <w:p w:rsidR="00B21EA9" w:rsidRDefault="009B26BD" w:rsidP="009B26BD">
          <w:pPr>
            <w:pStyle w:val="FB2AC4A89F7E42A7BACE9BE2EFC2CFCF3"/>
          </w:pPr>
          <w:r w:rsidRPr="00943471">
            <w:rPr>
              <w:rStyle w:val="PlaceholderText"/>
            </w:rPr>
            <w:t>C</w:t>
          </w:r>
          <w:r w:rsidRPr="00324697">
            <w:rPr>
              <w:rStyle w:val="PlaceholderText"/>
            </w:rPr>
            <w:t>lick here</w:t>
          </w:r>
          <w:r>
            <w:rPr>
              <w:rStyle w:val="PlaceholderText"/>
            </w:rPr>
            <w:t>.</w:t>
          </w:r>
          <w:r w:rsidRPr="00943471">
            <w:rPr>
              <w:rStyle w:val="PlaceholderText"/>
            </w:rPr>
            <w:t xml:space="preserve"> </w:t>
          </w:r>
        </w:p>
      </w:docPartBody>
    </w:docPart>
    <w:docPart>
      <w:docPartPr>
        <w:name w:val="864F9746AD48479A94B4A394BC8F42B0"/>
        <w:category>
          <w:name w:val="General"/>
          <w:gallery w:val="placeholder"/>
        </w:category>
        <w:types>
          <w:type w:val="bbPlcHdr"/>
        </w:types>
        <w:behaviors>
          <w:behavior w:val="content"/>
        </w:behaviors>
        <w:guid w:val="{B7C3C79E-6A25-4BB8-AC47-89E6CA45D4FA}"/>
      </w:docPartPr>
      <w:docPartBody>
        <w:p w:rsidR="00B21EA9" w:rsidRDefault="00F86DC8" w:rsidP="00F86DC8">
          <w:pPr>
            <w:pStyle w:val="864F9746AD48479A94B4A394BC8F42B01"/>
          </w:pPr>
          <w:r w:rsidRPr="00943471">
            <w:rPr>
              <w:rStyle w:val="PlaceholderText"/>
            </w:rPr>
            <w:t>C</w:t>
          </w:r>
          <w:r w:rsidRPr="00324697">
            <w:rPr>
              <w:rStyle w:val="PlaceholderText"/>
            </w:rPr>
            <w:t>lick to insert</w:t>
          </w:r>
          <w:r w:rsidRPr="00943471">
            <w:rPr>
              <w:rStyle w:val="PlaceholderText"/>
            </w:rPr>
            <w:t>.</w:t>
          </w:r>
        </w:p>
      </w:docPartBody>
    </w:docPart>
    <w:docPart>
      <w:docPartPr>
        <w:name w:val="85F5BAEB364543188B9DA1BCD8429B84"/>
        <w:category>
          <w:name w:val="General"/>
          <w:gallery w:val="placeholder"/>
        </w:category>
        <w:types>
          <w:type w:val="bbPlcHdr"/>
        </w:types>
        <w:behaviors>
          <w:behavior w:val="content"/>
        </w:behaviors>
        <w:guid w:val="{B496CDEB-4DE5-4DC9-9ADC-CBF2435BFD4C}"/>
      </w:docPartPr>
      <w:docPartBody>
        <w:p w:rsidR="003A6FF5" w:rsidRDefault="00F86DC8" w:rsidP="00F86DC8">
          <w:pPr>
            <w:pStyle w:val="85F5BAEB364543188B9DA1BCD8429B842"/>
          </w:pPr>
          <w:r w:rsidRPr="00943471">
            <w:rPr>
              <w:rStyle w:val="PlaceholderText"/>
            </w:rPr>
            <w:t>Cli</w:t>
          </w:r>
          <w:r>
            <w:rPr>
              <w:rStyle w:val="PlaceholderText"/>
            </w:rPr>
            <w:t>ck to insert</w:t>
          </w:r>
          <w:r w:rsidRPr="00943471">
            <w:rPr>
              <w:rStyle w:val="PlaceholderText"/>
            </w:rPr>
            <w:t>.</w:t>
          </w:r>
        </w:p>
      </w:docPartBody>
    </w:docPart>
    <w:docPart>
      <w:docPartPr>
        <w:name w:val="E6079C269A17490D866A49D233B2CF14"/>
        <w:category>
          <w:name w:val="General"/>
          <w:gallery w:val="placeholder"/>
        </w:category>
        <w:types>
          <w:type w:val="bbPlcHdr"/>
        </w:types>
        <w:behaviors>
          <w:behavior w:val="content"/>
        </w:behaviors>
        <w:guid w:val="{A105DC9E-DA65-459A-AB5B-F1AA526B5C8A}"/>
      </w:docPartPr>
      <w:docPartBody>
        <w:p w:rsidR="003A6FF5" w:rsidRDefault="00F86DC8" w:rsidP="00F86DC8">
          <w:pPr>
            <w:pStyle w:val="E6079C269A17490D866A49D233B2CF142"/>
          </w:pPr>
          <w:r w:rsidRPr="00943471">
            <w:rPr>
              <w:rStyle w:val="PlaceholderText"/>
            </w:rPr>
            <w:t>Cli</w:t>
          </w:r>
          <w:r>
            <w:rPr>
              <w:rStyle w:val="PlaceholderText"/>
            </w:rPr>
            <w:t>ck to insert</w:t>
          </w:r>
          <w:r w:rsidRPr="00943471">
            <w:rPr>
              <w:rStyle w:val="PlaceholderText"/>
            </w:rPr>
            <w:t>.</w:t>
          </w:r>
        </w:p>
      </w:docPartBody>
    </w:docPart>
    <w:docPart>
      <w:docPartPr>
        <w:name w:val="050D0D5413864AADAD424CCD47D4C653"/>
        <w:category>
          <w:name w:val="General"/>
          <w:gallery w:val="placeholder"/>
        </w:category>
        <w:types>
          <w:type w:val="bbPlcHdr"/>
        </w:types>
        <w:behaviors>
          <w:behavior w:val="content"/>
        </w:behaviors>
        <w:guid w:val="{C95A54A9-EFD0-41F1-B70E-977650F3B519}"/>
      </w:docPartPr>
      <w:docPartBody>
        <w:p w:rsidR="003A6FF5" w:rsidRDefault="00F25F50" w:rsidP="00F25F50">
          <w:pPr>
            <w:pStyle w:val="050D0D5413864AADAD424CCD47D4C653"/>
          </w:pPr>
          <w:r w:rsidRPr="00943471">
            <w:rPr>
              <w:rStyle w:val="PlaceholderText"/>
              <w:lang w:val="en-US"/>
            </w:rPr>
            <w:t>Cli</w:t>
          </w:r>
          <w:r>
            <w:rPr>
              <w:rStyle w:val="PlaceholderText"/>
            </w:rPr>
            <w:t>ck to insert</w:t>
          </w:r>
          <w:r w:rsidRPr="00943471">
            <w:rPr>
              <w:rStyle w:val="PlaceholderText"/>
              <w:lang w:val="en-US"/>
            </w:rPr>
            <w:t>.</w:t>
          </w:r>
        </w:p>
      </w:docPartBody>
    </w:docPart>
    <w:docPart>
      <w:docPartPr>
        <w:name w:val="63351C8258B341F7BF106D8445D3313A"/>
        <w:category>
          <w:name w:val="General"/>
          <w:gallery w:val="placeholder"/>
        </w:category>
        <w:types>
          <w:type w:val="bbPlcHdr"/>
        </w:types>
        <w:behaviors>
          <w:behavior w:val="content"/>
        </w:behaviors>
        <w:guid w:val="{CFBF8B24-BB59-4B8F-8B3D-663EB63BF13E}"/>
      </w:docPartPr>
      <w:docPartBody>
        <w:p w:rsidR="003A6FF5" w:rsidRDefault="00F25F50" w:rsidP="00F25F50">
          <w:pPr>
            <w:pStyle w:val="63351C8258B341F7BF106D8445D3313A"/>
          </w:pPr>
          <w:r w:rsidRPr="00943471">
            <w:rPr>
              <w:rStyle w:val="PlaceholderText"/>
              <w:lang w:val="en-US"/>
            </w:rPr>
            <w:t>Cli</w:t>
          </w:r>
          <w:r>
            <w:rPr>
              <w:rStyle w:val="PlaceholderText"/>
            </w:rPr>
            <w:t>ck to insert</w:t>
          </w:r>
          <w:r w:rsidRPr="00943471">
            <w:rPr>
              <w:rStyle w:val="PlaceholderText"/>
              <w:lang w:val="en-US"/>
            </w:rPr>
            <w:t>.</w:t>
          </w:r>
        </w:p>
      </w:docPartBody>
    </w:docPart>
    <w:docPart>
      <w:docPartPr>
        <w:name w:val="FE3A8F1E47C34A42AF0307B43386D349"/>
        <w:category>
          <w:name w:val="General"/>
          <w:gallery w:val="placeholder"/>
        </w:category>
        <w:types>
          <w:type w:val="bbPlcHdr"/>
        </w:types>
        <w:behaviors>
          <w:behavior w:val="content"/>
        </w:behaviors>
        <w:guid w:val="{D2285786-57B7-4DCC-B4E0-411405B4BE61}"/>
      </w:docPartPr>
      <w:docPartBody>
        <w:p w:rsidR="000D756B" w:rsidRDefault="00F86DC8" w:rsidP="00F86DC8">
          <w:pPr>
            <w:pStyle w:val="FE3A8F1E47C34A42AF0307B43386D3491"/>
          </w:pPr>
          <w:r>
            <w:rPr>
              <w:rStyle w:val="PlaceholderText"/>
            </w:rPr>
            <w:t>Select</w:t>
          </w:r>
          <w:r w:rsidRPr="00EF09CA">
            <w:rPr>
              <w:rStyle w:val="PlaceholderText"/>
            </w:rPr>
            <w:t xml:space="preserve"> an item.</w:t>
          </w:r>
        </w:p>
      </w:docPartBody>
    </w:docPart>
    <w:docPart>
      <w:docPartPr>
        <w:name w:val="871E7240E58041099AB303102B908EED"/>
        <w:category>
          <w:name w:val="General"/>
          <w:gallery w:val="placeholder"/>
        </w:category>
        <w:types>
          <w:type w:val="bbPlcHdr"/>
        </w:types>
        <w:behaviors>
          <w:behavior w:val="content"/>
        </w:behaviors>
        <w:guid w:val="{D56338AE-6CEE-47EF-9701-169E25751640}"/>
      </w:docPartPr>
      <w:docPartBody>
        <w:p w:rsidR="000D756B" w:rsidRDefault="00F86DC8" w:rsidP="00F86DC8">
          <w:pPr>
            <w:pStyle w:val="871E7240E58041099AB303102B908EED"/>
          </w:pPr>
          <w:r w:rsidRPr="00ED2383">
            <w:rPr>
              <w:rStyle w:val="PlaceholderText"/>
            </w:rPr>
            <w:t>Click to enter a date.</w:t>
          </w:r>
        </w:p>
      </w:docPartBody>
    </w:docPart>
    <w:docPart>
      <w:docPartPr>
        <w:name w:val="A5266BE2D68E44B59670440C55FDE247"/>
        <w:category>
          <w:name w:val="General"/>
          <w:gallery w:val="placeholder"/>
        </w:category>
        <w:types>
          <w:type w:val="bbPlcHdr"/>
        </w:types>
        <w:behaviors>
          <w:behavior w:val="content"/>
        </w:behaviors>
        <w:guid w:val="{65B3AE91-CA46-4390-9025-622972E73517}"/>
      </w:docPartPr>
      <w:docPartBody>
        <w:p w:rsidR="000D756B" w:rsidRDefault="00F86DC8" w:rsidP="00F86DC8">
          <w:pPr>
            <w:pStyle w:val="A5266BE2D68E44B59670440C55FDE247"/>
          </w:pPr>
          <w:r w:rsidRPr="00ED2383">
            <w:rPr>
              <w:rStyle w:val="PlaceholderText"/>
            </w:rPr>
            <w:t>Click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8CE"/>
    <w:rsid w:val="000B6D70"/>
    <w:rsid w:val="000D756B"/>
    <w:rsid w:val="000F0F53"/>
    <w:rsid w:val="00166750"/>
    <w:rsid w:val="001E66FD"/>
    <w:rsid w:val="002B31EF"/>
    <w:rsid w:val="0031144C"/>
    <w:rsid w:val="003127D2"/>
    <w:rsid w:val="00323DBF"/>
    <w:rsid w:val="00334CA7"/>
    <w:rsid w:val="003A6FF5"/>
    <w:rsid w:val="005016BC"/>
    <w:rsid w:val="0051358D"/>
    <w:rsid w:val="005602E5"/>
    <w:rsid w:val="005927F2"/>
    <w:rsid w:val="00653D70"/>
    <w:rsid w:val="00826BC6"/>
    <w:rsid w:val="008A2788"/>
    <w:rsid w:val="00966712"/>
    <w:rsid w:val="00996925"/>
    <w:rsid w:val="009B26BD"/>
    <w:rsid w:val="009F61C8"/>
    <w:rsid w:val="00A14511"/>
    <w:rsid w:val="00AD3558"/>
    <w:rsid w:val="00AE524A"/>
    <w:rsid w:val="00B21EA9"/>
    <w:rsid w:val="00B34B43"/>
    <w:rsid w:val="00B3517A"/>
    <w:rsid w:val="00BD2FEA"/>
    <w:rsid w:val="00C22177"/>
    <w:rsid w:val="00C7752B"/>
    <w:rsid w:val="00C90D54"/>
    <w:rsid w:val="00D348CE"/>
    <w:rsid w:val="00E30827"/>
    <w:rsid w:val="00EA19E0"/>
    <w:rsid w:val="00F0213F"/>
    <w:rsid w:val="00F25F50"/>
    <w:rsid w:val="00F6397A"/>
    <w:rsid w:val="00F86DC8"/>
    <w:rsid w:val="00FF5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6DC8"/>
    <w:rPr>
      <w:color w:val="666666"/>
    </w:rPr>
  </w:style>
  <w:style w:type="paragraph" w:customStyle="1" w:styleId="F60E591C1DF54537A6BC4CDC58FC4A5710">
    <w:name w:val="F60E591C1DF54537A6BC4CDC58FC4A5710"/>
    <w:rsid w:val="009B26BD"/>
    <w:pPr>
      <w:spacing w:before="40" w:after="60"/>
      <w:jc w:val="both"/>
    </w:pPr>
    <w:rPr>
      <w:rFonts w:ascii="Bodoni MT" w:eastAsiaTheme="minorHAnsi" w:hAnsi="Bodoni MT"/>
      <w:lang w:eastAsia="en-US"/>
    </w:rPr>
  </w:style>
  <w:style w:type="paragraph" w:customStyle="1" w:styleId="0E05943F8FC94700BC9E2C6E1D6F4A0C3">
    <w:name w:val="0E05943F8FC94700BC9E2C6E1D6F4A0C3"/>
    <w:rsid w:val="009B26BD"/>
    <w:pPr>
      <w:widowControl w:val="0"/>
      <w:autoSpaceDE w:val="0"/>
      <w:autoSpaceDN w:val="0"/>
      <w:spacing w:after="0" w:line="240" w:lineRule="auto"/>
    </w:pPr>
    <w:rPr>
      <w:rFonts w:ascii="Calibri" w:eastAsia="Calibri" w:hAnsi="Calibri" w:cs="Calibri"/>
      <w:kern w:val="0"/>
      <w:sz w:val="24"/>
      <w:szCs w:val="24"/>
      <w:lang w:val="en-US" w:eastAsia="en-US" w:bidi="en-US"/>
      <w14:ligatures w14:val="none"/>
    </w:rPr>
  </w:style>
  <w:style w:type="paragraph" w:customStyle="1" w:styleId="FB2AC4A89F7E42A7BACE9BE2EFC2CFCF3">
    <w:name w:val="FB2AC4A89F7E42A7BACE9BE2EFC2CFCF3"/>
    <w:rsid w:val="009B26BD"/>
    <w:pPr>
      <w:widowControl w:val="0"/>
      <w:autoSpaceDE w:val="0"/>
      <w:autoSpaceDN w:val="0"/>
      <w:spacing w:after="0" w:line="240" w:lineRule="auto"/>
    </w:pPr>
    <w:rPr>
      <w:rFonts w:ascii="Calibri" w:eastAsia="Calibri" w:hAnsi="Calibri" w:cs="Calibri"/>
      <w:kern w:val="0"/>
      <w:sz w:val="24"/>
      <w:szCs w:val="24"/>
      <w:lang w:val="en-US" w:eastAsia="en-US" w:bidi="en-US"/>
      <w14:ligatures w14:val="none"/>
    </w:rPr>
  </w:style>
  <w:style w:type="paragraph" w:customStyle="1" w:styleId="D2B9351319F047D0BD02F256DA491E2D10">
    <w:name w:val="D2B9351319F047D0BD02F256DA491E2D10"/>
    <w:rsid w:val="009B26BD"/>
    <w:pPr>
      <w:widowControl w:val="0"/>
      <w:autoSpaceDE w:val="0"/>
      <w:autoSpaceDN w:val="0"/>
      <w:spacing w:after="0" w:line="240" w:lineRule="auto"/>
    </w:pPr>
    <w:rPr>
      <w:rFonts w:ascii="Calibri" w:eastAsia="Calibri" w:hAnsi="Calibri" w:cs="Calibri"/>
      <w:kern w:val="0"/>
      <w:sz w:val="24"/>
      <w:szCs w:val="24"/>
      <w:lang w:val="en-US" w:eastAsia="en-US" w:bidi="en-US"/>
      <w14:ligatures w14:val="none"/>
    </w:rPr>
  </w:style>
  <w:style w:type="paragraph" w:customStyle="1" w:styleId="7F9778BB7C8B447EB0324169B9CB9CF210">
    <w:name w:val="7F9778BB7C8B447EB0324169B9CB9CF210"/>
    <w:rsid w:val="009B26BD"/>
    <w:pPr>
      <w:widowControl w:val="0"/>
      <w:autoSpaceDE w:val="0"/>
      <w:autoSpaceDN w:val="0"/>
      <w:spacing w:after="0" w:line="240" w:lineRule="auto"/>
    </w:pPr>
    <w:rPr>
      <w:rFonts w:ascii="Calibri" w:eastAsia="Calibri" w:hAnsi="Calibri" w:cs="Calibri"/>
      <w:kern w:val="0"/>
      <w:sz w:val="24"/>
      <w:szCs w:val="24"/>
      <w:lang w:val="en-US" w:eastAsia="en-US" w:bidi="en-US"/>
      <w14:ligatures w14:val="none"/>
    </w:rPr>
  </w:style>
  <w:style w:type="paragraph" w:customStyle="1" w:styleId="8881FA79A74249BABACBD3777121061D10">
    <w:name w:val="8881FA79A74249BABACBD3777121061D10"/>
    <w:rsid w:val="009B26BD"/>
    <w:pPr>
      <w:widowControl w:val="0"/>
      <w:autoSpaceDE w:val="0"/>
      <w:autoSpaceDN w:val="0"/>
      <w:spacing w:after="0" w:line="240" w:lineRule="auto"/>
    </w:pPr>
    <w:rPr>
      <w:rFonts w:ascii="Calibri" w:eastAsia="Calibri" w:hAnsi="Calibri" w:cs="Calibri"/>
      <w:kern w:val="0"/>
      <w:sz w:val="24"/>
      <w:szCs w:val="24"/>
      <w:lang w:val="en-US" w:eastAsia="en-US" w:bidi="en-US"/>
      <w14:ligatures w14:val="none"/>
    </w:rPr>
  </w:style>
  <w:style w:type="paragraph" w:customStyle="1" w:styleId="508D1CC504D24F0EA2527089E149CBA610">
    <w:name w:val="508D1CC504D24F0EA2527089E149CBA610"/>
    <w:rsid w:val="009B26BD"/>
    <w:pPr>
      <w:widowControl w:val="0"/>
      <w:autoSpaceDE w:val="0"/>
      <w:autoSpaceDN w:val="0"/>
      <w:spacing w:after="0" w:line="240" w:lineRule="auto"/>
    </w:pPr>
    <w:rPr>
      <w:rFonts w:ascii="Calibri" w:eastAsia="Calibri" w:hAnsi="Calibri" w:cs="Calibri"/>
      <w:kern w:val="0"/>
      <w:sz w:val="24"/>
      <w:szCs w:val="24"/>
      <w:lang w:val="en-US" w:eastAsia="en-US" w:bidi="en-US"/>
      <w14:ligatures w14:val="none"/>
    </w:rPr>
  </w:style>
  <w:style w:type="paragraph" w:customStyle="1" w:styleId="4710ACFEB3B24DEE95D4ED23DA47EF4D10">
    <w:name w:val="4710ACFEB3B24DEE95D4ED23DA47EF4D10"/>
    <w:rsid w:val="009B26BD"/>
    <w:pPr>
      <w:widowControl w:val="0"/>
      <w:autoSpaceDE w:val="0"/>
      <w:autoSpaceDN w:val="0"/>
      <w:spacing w:after="0" w:line="240" w:lineRule="auto"/>
    </w:pPr>
    <w:rPr>
      <w:rFonts w:ascii="Calibri" w:eastAsia="Calibri" w:hAnsi="Calibri" w:cs="Calibri"/>
      <w:kern w:val="0"/>
      <w:sz w:val="24"/>
      <w:szCs w:val="24"/>
      <w:lang w:val="en-US" w:eastAsia="en-US" w:bidi="en-US"/>
      <w14:ligatures w14:val="none"/>
    </w:rPr>
  </w:style>
  <w:style w:type="paragraph" w:customStyle="1" w:styleId="F7EA4512C1314546903BD91A84CA4FF610">
    <w:name w:val="F7EA4512C1314546903BD91A84CA4FF610"/>
    <w:rsid w:val="009B26BD"/>
    <w:pPr>
      <w:widowControl w:val="0"/>
      <w:autoSpaceDE w:val="0"/>
      <w:autoSpaceDN w:val="0"/>
      <w:spacing w:after="0" w:line="240" w:lineRule="auto"/>
    </w:pPr>
    <w:rPr>
      <w:rFonts w:ascii="Calibri" w:eastAsia="Calibri" w:hAnsi="Calibri" w:cs="Calibri"/>
      <w:kern w:val="0"/>
      <w:sz w:val="24"/>
      <w:szCs w:val="24"/>
      <w:lang w:val="en-US" w:eastAsia="en-US" w:bidi="en-US"/>
      <w14:ligatures w14:val="none"/>
    </w:rPr>
  </w:style>
  <w:style w:type="paragraph" w:customStyle="1" w:styleId="050D0D5413864AADAD424CCD47D4C653">
    <w:name w:val="050D0D5413864AADAD424CCD47D4C653"/>
    <w:rsid w:val="00F25F50"/>
  </w:style>
  <w:style w:type="paragraph" w:customStyle="1" w:styleId="63351C8258B341F7BF106D8445D3313A">
    <w:name w:val="63351C8258B341F7BF106D8445D3313A"/>
    <w:rsid w:val="00F25F50"/>
  </w:style>
  <w:style w:type="paragraph" w:customStyle="1" w:styleId="871E7240E58041099AB303102B908EED">
    <w:name w:val="871E7240E58041099AB303102B908EED"/>
    <w:rsid w:val="00F86DC8"/>
    <w:pPr>
      <w:spacing w:line="278" w:lineRule="auto"/>
    </w:pPr>
    <w:rPr>
      <w:sz w:val="24"/>
      <w:szCs w:val="24"/>
    </w:rPr>
  </w:style>
  <w:style w:type="paragraph" w:customStyle="1" w:styleId="A5266BE2D68E44B59670440C55FDE247">
    <w:name w:val="A5266BE2D68E44B59670440C55FDE247"/>
    <w:rsid w:val="00F86DC8"/>
    <w:pPr>
      <w:spacing w:line="278" w:lineRule="auto"/>
    </w:pPr>
    <w:rPr>
      <w:sz w:val="24"/>
      <w:szCs w:val="24"/>
    </w:rPr>
  </w:style>
  <w:style w:type="paragraph" w:customStyle="1" w:styleId="66D2DF44F9F84643A975F55B8C140E881">
    <w:name w:val="66D2DF44F9F84643A975F55B8C140E881"/>
    <w:rsid w:val="00F86DC8"/>
    <w:pPr>
      <w:widowControl w:val="0"/>
      <w:autoSpaceDE w:val="0"/>
      <w:autoSpaceDN w:val="0"/>
      <w:spacing w:after="0" w:line="240" w:lineRule="auto"/>
    </w:pPr>
    <w:rPr>
      <w:rFonts w:ascii="Garamond" w:eastAsia="Calibri" w:hAnsi="Garamond" w:cs="Calibri"/>
      <w:kern w:val="0"/>
      <w:sz w:val="24"/>
      <w:szCs w:val="24"/>
      <w:lang w:val="en-US" w:eastAsia="en-US" w:bidi="en-US"/>
      <w14:ligatures w14:val="none"/>
    </w:rPr>
  </w:style>
  <w:style w:type="paragraph" w:customStyle="1" w:styleId="46CADF6D1F8341A2ABC4A99E8CABB4CA1">
    <w:name w:val="46CADF6D1F8341A2ABC4A99E8CABB4CA1"/>
    <w:rsid w:val="00F86DC8"/>
    <w:pPr>
      <w:widowControl w:val="0"/>
      <w:autoSpaceDE w:val="0"/>
      <w:autoSpaceDN w:val="0"/>
      <w:spacing w:after="0" w:line="240" w:lineRule="auto"/>
    </w:pPr>
    <w:rPr>
      <w:rFonts w:ascii="Garamond" w:eastAsia="Calibri" w:hAnsi="Garamond" w:cs="Calibri"/>
      <w:kern w:val="0"/>
      <w:sz w:val="24"/>
      <w:szCs w:val="24"/>
      <w:lang w:val="en-US" w:eastAsia="en-US" w:bidi="en-US"/>
      <w14:ligatures w14:val="none"/>
    </w:rPr>
  </w:style>
  <w:style w:type="paragraph" w:customStyle="1" w:styleId="D24D36C538E74FD4AF7A10BDB93168681">
    <w:name w:val="D24D36C538E74FD4AF7A10BDB93168681"/>
    <w:rsid w:val="00F86DC8"/>
    <w:pPr>
      <w:widowControl w:val="0"/>
      <w:autoSpaceDE w:val="0"/>
      <w:autoSpaceDN w:val="0"/>
      <w:spacing w:after="0" w:line="240" w:lineRule="auto"/>
    </w:pPr>
    <w:rPr>
      <w:rFonts w:ascii="Garamond" w:eastAsia="Calibri" w:hAnsi="Garamond" w:cs="Calibri"/>
      <w:kern w:val="0"/>
      <w:sz w:val="24"/>
      <w:szCs w:val="24"/>
      <w:lang w:val="en-US" w:eastAsia="en-US" w:bidi="en-US"/>
      <w14:ligatures w14:val="none"/>
    </w:rPr>
  </w:style>
  <w:style w:type="paragraph" w:customStyle="1" w:styleId="B3B96DBBD1E04A9397396625066D11AE1">
    <w:name w:val="B3B96DBBD1E04A9397396625066D11AE1"/>
    <w:rsid w:val="00F86DC8"/>
    <w:pPr>
      <w:widowControl w:val="0"/>
      <w:autoSpaceDE w:val="0"/>
      <w:autoSpaceDN w:val="0"/>
      <w:spacing w:after="0" w:line="240" w:lineRule="auto"/>
    </w:pPr>
    <w:rPr>
      <w:rFonts w:ascii="Garamond" w:eastAsia="Calibri" w:hAnsi="Garamond" w:cs="Calibri"/>
      <w:kern w:val="0"/>
      <w:sz w:val="24"/>
      <w:szCs w:val="24"/>
      <w:lang w:val="en-US" w:eastAsia="en-US" w:bidi="en-US"/>
      <w14:ligatures w14:val="none"/>
    </w:rPr>
  </w:style>
  <w:style w:type="paragraph" w:customStyle="1" w:styleId="9ED4A7CF86204E03A01A284A01B7325F1">
    <w:name w:val="9ED4A7CF86204E03A01A284A01B7325F1"/>
    <w:rsid w:val="00F86DC8"/>
    <w:pPr>
      <w:widowControl w:val="0"/>
      <w:autoSpaceDE w:val="0"/>
      <w:autoSpaceDN w:val="0"/>
      <w:spacing w:after="0" w:line="240" w:lineRule="auto"/>
    </w:pPr>
    <w:rPr>
      <w:rFonts w:ascii="Garamond" w:eastAsia="Calibri" w:hAnsi="Garamond" w:cs="Calibri"/>
      <w:kern w:val="0"/>
      <w:sz w:val="24"/>
      <w:szCs w:val="24"/>
      <w:lang w:val="en-US" w:eastAsia="en-US" w:bidi="en-US"/>
      <w14:ligatures w14:val="none"/>
    </w:rPr>
  </w:style>
  <w:style w:type="paragraph" w:customStyle="1" w:styleId="B2D55BF7DBEB4EC381147FDADCF1F0161">
    <w:name w:val="B2D55BF7DBEB4EC381147FDADCF1F0161"/>
    <w:rsid w:val="00F86DC8"/>
    <w:pPr>
      <w:widowControl w:val="0"/>
      <w:autoSpaceDE w:val="0"/>
      <w:autoSpaceDN w:val="0"/>
      <w:spacing w:after="0" w:line="240" w:lineRule="auto"/>
    </w:pPr>
    <w:rPr>
      <w:rFonts w:ascii="Garamond" w:eastAsia="Calibri" w:hAnsi="Garamond" w:cs="Calibri"/>
      <w:kern w:val="0"/>
      <w:sz w:val="24"/>
      <w:szCs w:val="24"/>
      <w:lang w:val="en-US" w:eastAsia="en-US" w:bidi="en-US"/>
      <w14:ligatures w14:val="none"/>
    </w:rPr>
  </w:style>
  <w:style w:type="paragraph" w:customStyle="1" w:styleId="954529748555444AAE7C54204F0244971">
    <w:name w:val="954529748555444AAE7C54204F0244971"/>
    <w:rsid w:val="00F86DC8"/>
    <w:pPr>
      <w:widowControl w:val="0"/>
      <w:autoSpaceDE w:val="0"/>
      <w:autoSpaceDN w:val="0"/>
      <w:spacing w:after="0" w:line="240" w:lineRule="auto"/>
    </w:pPr>
    <w:rPr>
      <w:rFonts w:ascii="Garamond" w:eastAsia="Calibri" w:hAnsi="Garamond" w:cs="Calibri"/>
      <w:kern w:val="0"/>
      <w:sz w:val="24"/>
      <w:szCs w:val="24"/>
      <w:lang w:val="en-US" w:eastAsia="en-US" w:bidi="en-US"/>
      <w14:ligatures w14:val="none"/>
    </w:rPr>
  </w:style>
  <w:style w:type="paragraph" w:customStyle="1" w:styleId="A2DDD34D61BE4FAE8209E8AB85CCB3681">
    <w:name w:val="A2DDD34D61BE4FAE8209E8AB85CCB3681"/>
    <w:rsid w:val="00F86DC8"/>
    <w:pPr>
      <w:widowControl w:val="0"/>
      <w:autoSpaceDE w:val="0"/>
      <w:autoSpaceDN w:val="0"/>
      <w:spacing w:after="0" w:line="240" w:lineRule="auto"/>
    </w:pPr>
    <w:rPr>
      <w:rFonts w:ascii="Garamond" w:eastAsia="Calibri" w:hAnsi="Garamond" w:cs="Calibri"/>
      <w:kern w:val="0"/>
      <w:sz w:val="24"/>
      <w:szCs w:val="24"/>
      <w:lang w:val="en-US" w:eastAsia="en-US" w:bidi="en-US"/>
      <w14:ligatures w14:val="none"/>
    </w:rPr>
  </w:style>
  <w:style w:type="paragraph" w:customStyle="1" w:styleId="ADDF09F767A34CEF9F9C69EDE124F1521">
    <w:name w:val="ADDF09F767A34CEF9F9C69EDE124F1521"/>
    <w:rsid w:val="00F86DC8"/>
    <w:pPr>
      <w:widowControl w:val="0"/>
      <w:autoSpaceDE w:val="0"/>
      <w:autoSpaceDN w:val="0"/>
      <w:spacing w:after="0" w:line="240" w:lineRule="auto"/>
    </w:pPr>
    <w:rPr>
      <w:rFonts w:ascii="Garamond" w:eastAsia="Calibri" w:hAnsi="Garamond" w:cs="Calibri"/>
      <w:kern w:val="0"/>
      <w:sz w:val="24"/>
      <w:szCs w:val="24"/>
      <w:lang w:val="en-US" w:eastAsia="en-US" w:bidi="en-US"/>
      <w14:ligatures w14:val="none"/>
    </w:rPr>
  </w:style>
  <w:style w:type="paragraph" w:customStyle="1" w:styleId="85F5BAEB364543188B9DA1BCD8429B842">
    <w:name w:val="85F5BAEB364543188B9DA1BCD8429B842"/>
    <w:rsid w:val="00F86DC8"/>
    <w:pPr>
      <w:widowControl w:val="0"/>
      <w:autoSpaceDE w:val="0"/>
      <w:autoSpaceDN w:val="0"/>
      <w:spacing w:after="0" w:line="240" w:lineRule="auto"/>
    </w:pPr>
    <w:rPr>
      <w:rFonts w:ascii="Garamond" w:eastAsia="Calibri" w:hAnsi="Garamond" w:cs="Calibri"/>
      <w:kern w:val="0"/>
      <w:sz w:val="24"/>
      <w:szCs w:val="24"/>
      <w:lang w:val="en-US" w:eastAsia="en-US" w:bidi="en-US"/>
      <w14:ligatures w14:val="none"/>
    </w:rPr>
  </w:style>
  <w:style w:type="paragraph" w:customStyle="1" w:styleId="E6079C269A17490D866A49D233B2CF142">
    <w:name w:val="E6079C269A17490D866A49D233B2CF142"/>
    <w:rsid w:val="00F86DC8"/>
    <w:pPr>
      <w:widowControl w:val="0"/>
      <w:autoSpaceDE w:val="0"/>
      <w:autoSpaceDN w:val="0"/>
      <w:spacing w:after="0" w:line="240" w:lineRule="auto"/>
    </w:pPr>
    <w:rPr>
      <w:rFonts w:ascii="Garamond" w:eastAsia="Calibri" w:hAnsi="Garamond" w:cs="Calibri"/>
      <w:kern w:val="0"/>
      <w:sz w:val="24"/>
      <w:szCs w:val="24"/>
      <w:lang w:val="en-US" w:eastAsia="en-US" w:bidi="en-US"/>
      <w14:ligatures w14:val="none"/>
    </w:rPr>
  </w:style>
  <w:style w:type="paragraph" w:customStyle="1" w:styleId="FE3A8F1E47C34A42AF0307B43386D3491">
    <w:name w:val="FE3A8F1E47C34A42AF0307B43386D3491"/>
    <w:rsid w:val="00F86DC8"/>
    <w:pPr>
      <w:widowControl w:val="0"/>
      <w:autoSpaceDE w:val="0"/>
      <w:autoSpaceDN w:val="0"/>
      <w:spacing w:after="0" w:line="240" w:lineRule="auto"/>
    </w:pPr>
    <w:rPr>
      <w:rFonts w:ascii="Garamond" w:eastAsia="Calibri" w:hAnsi="Garamond" w:cs="Calibri"/>
      <w:kern w:val="0"/>
      <w:sz w:val="24"/>
      <w:szCs w:val="24"/>
      <w:lang w:val="en-US" w:eastAsia="en-US" w:bidi="en-US"/>
      <w14:ligatures w14:val="none"/>
    </w:rPr>
  </w:style>
  <w:style w:type="paragraph" w:customStyle="1" w:styleId="864F9746AD48479A94B4A394BC8F42B01">
    <w:name w:val="864F9746AD48479A94B4A394BC8F42B01"/>
    <w:rsid w:val="00F86DC8"/>
    <w:pPr>
      <w:widowControl w:val="0"/>
      <w:autoSpaceDE w:val="0"/>
      <w:autoSpaceDN w:val="0"/>
      <w:spacing w:after="0" w:line="240" w:lineRule="auto"/>
    </w:pPr>
    <w:rPr>
      <w:rFonts w:ascii="Garamond" w:eastAsia="Calibri" w:hAnsi="Garamond" w:cs="Calibri"/>
      <w:kern w:val="0"/>
      <w:sz w:val="24"/>
      <w:szCs w:val="24"/>
      <w:lang w:val="en-US" w:eastAsia="en-US" w:bidi="en-US"/>
      <w14:ligatures w14:val="none"/>
    </w:rPr>
  </w:style>
  <w:style w:type="paragraph" w:customStyle="1" w:styleId="5F7A85E570E74F41B65D821EA716F4CE1">
    <w:name w:val="5F7A85E570E74F41B65D821EA716F4CE1"/>
    <w:rsid w:val="00F86DC8"/>
    <w:pPr>
      <w:widowControl w:val="0"/>
      <w:autoSpaceDE w:val="0"/>
      <w:autoSpaceDN w:val="0"/>
      <w:spacing w:before="82" w:after="0" w:line="240" w:lineRule="auto"/>
      <w:ind w:left="81"/>
    </w:pPr>
    <w:rPr>
      <w:rFonts w:ascii="Garamond" w:eastAsia="Arial" w:hAnsi="Garamond" w:cs="Arial"/>
      <w:i/>
      <w:iCs/>
      <w:color w:val="808080" w:themeColor="background1" w:themeShade="80"/>
      <w:kern w:val="0"/>
      <w:lang w:val="en-US" w:eastAsia="en-US" w:bidi="en-US"/>
      <w14:ligatures w14:val="none"/>
    </w:rPr>
  </w:style>
  <w:style w:type="paragraph" w:customStyle="1" w:styleId="0C8395FA7AE5483E81999E06150324181">
    <w:name w:val="0C8395FA7AE5483E81999E06150324181"/>
    <w:rsid w:val="00F86DC8"/>
    <w:pPr>
      <w:widowControl w:val="0"/>
      <w:autoSpaceDE w:val="0"/>
      <w:autoSpaceDN w:val="0"/>
      <w:spacing w:before="82" w:after="0" w:line="240" w:lineRule="auto"/>
      <w:ind w:left="81"/>
    </w:pPr>
    <w:rPr>
      <w:rFonts w:ascii="Garamond" w:eastAsia="Arial" w:hAnsi="Garamond" w:cs="Arial"/>
      <w:i/>
      <w:iCs/>
      <w:color w:val="808080" w:themeColor="background1" w:themeShade="80"/>
      <w:kern w:val="0"/>
      <w:lang w:val="en-US" w:eastAsia="en-US" w:bidi="en-US"/>
      <w14:ligatures w14:val="none"/>
    </w:rPr>
  </w:style>
  <w:style w:type="paragraph" w:customStyle="1" w:styleId="A2ABC855E3D84E0FBAFCFDDA75B470D01">
    <w:name w:val="A2ABC855E3D84E0FBAFCFDDA75B470D01"/>
    <w:rsid w:val="00F86DC8"/>
    <w:pPr>
      <w:spacing w:after="240"/>
      <w:jc w:val="both"/>
    </w:pPr>
    <w:rPr>
      <w:rFonts w:ascii="Garamond" w:eastAsia="Calibri" w:hAnsi="Garamond" w:cs="Calibri"/>
      <w:kern w:val="0"/>
      <w:lang w:eastAsia="en-US" w:bidi="en-US"/>
      <w14:ligatures w14:val="none"/>
    </w:rPr>
  </w:style>
  <w:style w:type="paragraph" w:customStyle="1" w:styleId="2AE8AAADED2749A4AA92248E48DE73561">
    <w:name w:val="2AE8AAADED2749A4AA92248E48DE73561"/>
    <w:rsid w:val="00F86DC8"/>
    <w:pPr>
      <w:spacing w:after="240"/>
      <w:jc w:val="both"/>
    </w:pPr>
    <w:rPr>
      <w:rFonts w:ascii="Garamond" w:eastAsia="Calibri" w:hAnsi="Garamond" w:cs="Calibri"/>
      <w:kern w:val="0"/>
      <w:lang w:eastAsia="en-US" w:bidi="en-US"/>
      <w14:ligatures w14:val="none"/>
    </w:rPr>
  </w:style>
  <w:style w:type="paragraph" w:customStyle="1" w:styleId="9DA65E9E84C148638DF4AF3B53B87CEC1">
    <w:name w:val="9DA65E9E84C148638DF4AF3B53B87CEC1"/>
    <w:rsid w:val="00F86DC8"/>
    <w:pPr>
      <w:spacing w:after="240"/>
      <w:jc w:val="both"/>
    </w:pPr>
    <w:rPr>
      <w:rFonts w:ascii="Garamond" w:eastAsia="Calibri" w:hAnsi="Garamond" w:cs="Calibri"/>
      <w:kern w:val="0"/>
      <w:lang w:eastAsia="en-US" w:bidi="en-US"/>
      <w14:ligatures w14:val="none"/>
    </w:rPr>
  </w:style>
  <w:style w:type="paragraph" w:customStyle="1" w:styleId="27801536CC58407A8990B11EC69A57471">
    <w:name w:val="27801536CC58407A8990B11EC69A57471"/>
    <w:rsid w:val="00F86DC8"/>
    <w:pPr>
      <w:widowControl w:val="0"/>
      <w:autoSpaceDE w:val="0"/>
      <w:autoSpaceDN w:val="0"/>
      <w:spacing w:before="82" w:after="0" w:line="240" w:lineRule="auto"/>
      <w:ind w:left="81"/>
    </w:pPr>
    <w:rPr>
      <w:rFonts w:ascii="Garamond" w:eastAsia="Arial" w:hAnsi="Garamond" w:cs="Arial"/>
      <w:i/>
      <w:iCs/>
      <w:color w:val="808080" w:themeColor="background1" w:themeShade="80"/>
      <w:kern w:val="0"/>
      <w:lang w:val="en-US" w:eastAsia="en-US" w:bidi="en-US"/>
      <w14:ligatures w14:val="none"/>
    </w:rPr>
  </w:style>
  <w:style w:type="paragraph" w:customStyle="1" w:styleId="BADBD8777BD74D97995B6D067573D1DB1">
    <w:name w:val="BADBD8777BD74D97995B6D067573D1DB1"/>
    <w:rsid w:val="00F86DC8"/>
    <w:pPr>
      <w:widowControl w:val="0"/>
      <w:autoSpaceDE w:val="0"/>
      <w:autoSpaceDN w:val="0"/>
      <w:spacing w:before="82" w:after="0" w:line="240" w:lineRule="auto"/>
      <w:ind w:left="81"/>
    </w:pPr>
    <w:rPr>
      <w:rFonts w:ascii="Garamond" w:eastAsia="Arial" w:hAnsi="Garamond" w:cs="Arial"/>
      <w:i/>
      <w:iCs/>
      <w:color w:val="808080" w:themeColor="background1" w:themeShade="80"/>
      <w:kern w:val="0"/>
      <w:lang w:val="en-US" w:eastAsia="en-US" w:bidi="en-US"/>
      <w14:ligatures w14:val="none"/>
    </w:rPr>
  </w:style>
  <w:style w:type="paragraph" w:customStyle="1" w:styleId="E3E70E366BAC46099A0519DE2C68D37D1">
    <w:name w:val="E3E70E366BAC46099A0519DE2C68D37D1"/>
    <w:rsid w:val="00F86DC8"/>
    <w:pPr>
      <w:widowControl w:val="0"/>
      <w:autoSpaceDE w:val="0"/>
      <w:autoSpaceDN w:val="0"/>
      <w:spacing w:before="82" w:after="0" w:line="240" w:lineRule="auto"/>
      <w:ind w:left="81"/>
    </w:pPr>
    <w:rPr>
      <w:rFonts w:ascii="Garamond" w:eastAsia="Arial" w:hAnsi="Garamond" w:cs="Arial"/>
      <w:i/>
      <w:iCs/>
      <w:color w:val="808080" w:themeColor="background1" w:themeShade="80"/>
      <w:kern w:val="0"/>
      <w:lang w:val="en-US" w:eastAsia="en-US" w:bidi="en-US"/>
      <w14:ligatures w14:val="none"/>
    </w:rPr>
  </w:style>
  <w:style w:type="paragraph" w:customStyle="1" w:styleId="5755D3C142F048BCA9D44E711309E3641">
    <w:name w:val="5755D3C142F048BCA9D44E711309E3641"/>
    <w:rsid w:val="00F86DC8"/>
    <w:pPr>
      <w:widowControl w:val="0"/>
      <w:autoSpaceDE w:val="0"/>
      <w:autoSpaceDN w:val="0"/>
      <w:spacing w:before="82" w:after="0" w:line="240" w:lineRule="auto"/>
      <w:ind w:left="81"/>
    </w:pPr>
    <w:rPr>
      <w:rFonts w:ascii="Garamond" w:eastAsia="Arial" w:hAnsi="Garamond" w:cs="Arial"/>
      <w:i/>
      <w:iCs/>
      <w:color w:val="808080" w:themeColor="background1" w:themeShade="80"/>
      <w:kern w:val="0"/>
      <w:lang w:val="en-US" w:eastAsia="en-US" w:bidi="en-US"/>
      <w14:ligatures w14:val="none"/>
    </w:rPr>
  </w:style>
  <w:style w:type="paragraph" w:customStyle="1" w:styleId="A073029711F94FDD8FC1C402E8B937101">
    <w:name w:val="A073029711F94FDD8FC1C402E8B937101"/>
    <w:rsid w:val="00F86DC8"/>
    <w:pPr>
      <w:spacing w:after="240"/>
      <w:jc w:val="both"/>
    </w:pPr>
    <w:rPr>
      <w:rFonts w:ascii="Garamond" w:eastAsia="Calibri" w:hAnsi="Garamond" w:cs="Calibri"/>
      <w:kern w:val="0"/>
      <w:lang w:eastAsia="en-US" w:bidi="en-US"/>
      <w14:ligatures w14:val="none"/>
    </w:rPr>
  </w:style>
  <w:style w:type="paragraph" w:customStyle="1" w:styleId="AE5D86EFFBDA4595B25CB1CB411D0CF81">
    <w:name w:val="AE5D86EFFBDA4595B25CB1CB411D0CF81"/>
    <w:rsid w:val="00F86DC8"/>
    <w:pPr>
      <w:spacing w:after="240"/>
      <w:jc w:val="both"/>
    </w:pPr>
    <w:rPr>
      <w:rFonts w:ascii="Garamond" w:eastAsia="Calibri" w:hAnsi="Garamond" w:cs="Calibri"/>
      <w:kern w:val="0"/>
      <w:lang w:eastAsia="en-US" w:bidi="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61E67-F31D-4F9B-92F0-1CDA2ED65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 5.dotx</Template>
  <TotalTime>1</TotalTime>
  <Pages>9</Pages>
  <Words>1103</Words>
  <Characters>6291</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[B88.235] NCNDA 25082701</vt:lpstr>
      <vt:lpstr>– Purpose</vt:lpstr>
      <vt:lpstr>– Confidentiality and Non-Disclosure</vt:lpstr>
      <vt:lpstr>– Non-Circumvention</vt:lpstr>
      <vt:lpstr>– Non-Solicitation</vt:lpstr>
      <vt:lpstr>– Commission and Compensation</vt:lpstr>
      <vt:lpstr>– Term and Renewal</vt:lpstr>
      <vt:lpstr>– Dispute Resolution and Arbitration</vt:lpstr>
      <vt:lpstr>– Binding Effect</vt:lpstr>
      <vt:lpstr>– Governing Law</vt:lpstr>
      <vt:lpstr>– Entire Agreement</vt:lpstr>
      <vt:lpstr>Appendix</vt:lpstr>
      <vt:lpstr>Appendix</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[B00.000] NCNDA 25082701</dc:title>
  <dc:subject/>
  <dc:creator>LUNYNS</dc:creator>
  <cp:keywords>NCNDA;Agreement</cp:keywords>
  <dc:description/>
  <cp:lastModifiedBy>Tshilombo Lubambu</cp:lastModifiedBy>
  <cp:revision>2</cp:revision>
  <cp:lastPrinted>2025-08-04T22:56:00Z</cp:lastPrinted>
  <dcterms:created xsi:type="dcterms:W3CDTF">2025-08-06T09:54:00Z</dcterms:created>
  <dcterms:modified xsi:type="dcterms:W3CDTF">2025-08-06T09:54:00Z</dcterms:modified>
</cp:coreProperties>
</file>