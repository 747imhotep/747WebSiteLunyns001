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944FE" w14:textId="2745F7C8" w:rsidR="00AD0DED" w:rsidRPr="00F07E84" w:rsidRDefault="00DF2FA2" w:rsidP="00370A6A">
      <w:r>
        <w:rPr>
          <w:noProof/>
        </w:rPr>
        <mc:AlternateContent>
          <mc:Choice Requires="wps">
            <w:drawing>
              <wp:anchor distT="0" distB="0" distL="114300" distR="114300" simplePos="0" relativeHeight="251664384" behindDoc="1" locked="0" layoutInCell="1" allowOverlap="1" wp14:anchorId="3DFFB5BD" wp14:editId="682B7F43">
                <wp:simplePos x="914400" y="1529715"/>
                <wp:positionH relativeFrom="margin">
                  <wp:align>center</wp:align>
                </wp:positionH>
                <wp:positionV relativeFrom="margin">
                  <wp:align>center</wp:align>
                </wp:positionV>
                <wp:extent cx="5715000" cy="1992630"/>
                <wp:effectExtent l="0" t="0" r="0" b="7620"/>
                <wp:wrapSquare wrapText="bothSides"/>
                <wp:docPr id="152144985" name="Text Box 3"/>
                <wp:cNvGraphicFramePr/>
                <a:graphic xmlns:a="http://schemas.openxmlformats.org/drawingml/2006/main">
                  <a:graphicData uri="http://schemas.microsoft.com/office/word/2010/wordprocessingShape">
                    <wps:wsp>
                      <wps:cNvSpPr txBox="1"/>
                      <wps:spPr>
                        <a:xfrm>
                          <a:off x="0" y="0"/>
                          <a:ext cx="5715000" cy="1992630"/>
                        </a:xfrm>
                        <a:prstGeom prst="rect">
                          <a:avLst/>
                        </a:prstGeom>
                        <a:noFill/>
                        <a:ln w="6350">
                          <a:noFill/>
                        </a:ln>
                      </wps:spPr>
                      <wps:txbx>
                        <w:txbxContent>
                          <w:p w14:paraId="060793B1" w14:textId="53727242" w:rsidR="00DF2FA2" w:rsidRPr="00760CF6" w:rsidRDefault="003B4894" w:rsidP="0001035F">
                            <w:pPr>
                              <w:pStyle w:val="Title"/>
                              <w:rPr>
                                <w:color w:val="002060"/>
                              </w:rPr>
                            </w:pPr>
                            <w:r w:rsidRPr="00760CF6">
                              <w:rPr>
                                <w:color w:val="002060"/>
                              </w:rPr>
                              <w:t>IMPFA</w:t>
                            </w:r>
                          </w:p>
                          <w:p w14:paraId="6BB9A006" w14:textId="5A21CE68" w:rsidR="00DF2FA2" w:rsidRPr="00760CF6" w:rsidRDefault="003B4894" w:rsidP="0001035F">
                            <w:pPr>
                              <w:pStyle w:val="Title"/>
                              <w:rPr>
                                <w:color w:val="002060"/>
                              </w:rPr>
                            </w:pPr>
                            <w:r w:rsidRPr="00760CF6">
                              <w:rPr>
                                <w:color w:val="002060"/>
                              </w:rPr>
                              <w:t>IRREVOCABLE MASTER FEE PROTECTION AGREEMENT</w:t>
                            </w:r>
                          </w:p>
                          <w:p w14:paraId="267FA25E" w14:textId="77777777" w:rsidR="00DF2FA2" w:rsidRPr="003B4894" w:rsidRDefault="00DF2FA2" w:rsidP="0001035F">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DFFB5BD" id="_x0000_t202" coordsize="21600,21600" o:spt="202" path="m,l,21600r21600,l21600,xe">
                <v:stroke joinstyle="miter"/>
                <v:path gradientshapeok="t" o:connecttype="rect"/>
              </v:shapetype>
              <v:shape id="Text Box 3" o:spid="_x0000_s1026" type="#_x0000_t202" style="position:absolute;left:0;text-align:left;margin-left:0;margin-top:0;width:450pt;height:156.9pt;z-index:-251652096;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" filled="f" stroked="f" strokeweight=".5pt">
                <v:textbox>
                  <w:txbxContent>
                    <w:p w14:paraId="060793B1" w14:textId="53727242" w:rsidR="00DF2FA2" w:rsidRPr="00760CF6" w:rsidRDefault="003B4894" w:rsidP="0001035F">
                      <w:pPr>
                        <w:pStyle w:val="Title"/>
                        <w:rPr>
                          <w:color w:val="002060"/>
                        </w:rPr>
                      </w:pPr>
                      <w:r w:rsidRPr="00760CF6">
                        <w:rPr>
                          <w:color w:val="002060"/>
                        </w:rPr>
                        <w:t>IMPFA</w:t>
                      </w:r>
                    </w:p>
                    <w:p w14:paraId="6BB9A006" w14:textId="5A21CE68" w:rsidR="00DF2FA2" w:rsidRPr="00760CF6" w:rsidRDefault="003B4894" w:rsidP="0001035F">
                      <w:pPr>
                        <w:pStyle w:val="Title"/>
                        <w:rPr>
                          <w:color w:val="002060"/>
                        </w:rPr>
                      </w:pPr>
                      <w:r w:rsidRPr="00760CF6">
                        <w:rPr>
                          <w:color w:val="002060"/>
                        </w:rPr>
                        <w:t>IRREVOCABLE MASTER FEE PROTECTION AGREEMENT</w:t>
                      </w:r>
                    </w:p>
                    <w:p w14:paraId="267FA25E" w14:textId="77777777" w:rsidR="00DF2FA2" w:rsidRPr="003B4894" w:rsidRDefault="00DF2FA2" w:rsidP="0001035F">
                      <w:pPr>
                        <w:pStyle w:val="Title"/>
                      </w:pPr>
                    </w:p>
                  </w:txbxContent>
                </v:textbox>
                <w10:wrap type="square" anchorx="margin" anchory="margin"/>
              </v:shape>
            </w:pict>
          </mc:Fallback>
        </mc:AlternateContent>
      </w:r>
    </w:p>
    <w:p w14:paraId="151337FD" w14:textId="77777777" w:rsidR="00480FC1" w:rsidRDefault="00480FC1" w:rsidP="00370A6A">
      <w:r>
        <w:br w:type="page"/>
      </w:r>
    </w:p>
    <w:p w14:paraId="5CD59699" w14:textId="77D41AE8" w:rsidR="00480402" w:rsidRPr="00DF2FA2" w:rsidRDefault="00480402" w:rsidP="00370A6A">
      <w:r w:rsidRPr="00DF2FA2">
        <w:lastRenderedPageBreak/>
        <w:t xml:space="preserve">This Agreement Is Made Effective on the </w:t>
      </w:r>
      <w:sdt>
        <w:sdtPr>
          <w:id w:val="69314166"/>
          <w:placeholder>
            <w:docPart w:val="F60E591C1DF54537A6BC4CDC58FC4A57"/>
          </w:placeholder>
          <w:showingPlcHdr/>
          <w:date w:fullDate="2025-08-04T00:00:00Z">
            <w:dateFormat w:val="d MMMM yyyy"/>
            <w:lid w:val="en-US"/>
            <w:storeMappedDataAs w:val="dateTime"/>
            <w:calendar w:val="gregorian"/>
          </w:date>
        </w:sdtPr>
        <w:sdtEndPr/>
        <w:sdtContent>
          <w:r w:rsidR="00852D30" w:rsidRPr="00ED2383">
            <w:rPr>
              <w:rStyle w:val="PlaceholderText"/>
            </w:rPr>
            <w:t>Click to enter a date.</w:t>
          </w:r>
        </w:sdtContent>
      </w:sdt>
    </w:p>
    <w:p w14:paraId="4C0047A6" w14:textId="77777777" w:rsidR="00480402" w:rsidRDefault="00480402" w:rsidP="00370A6A"/>
    <w:p w14:paraId="2E178AB5" w14:textId="77777777" w:rsidR="007F1040" w:rsidRPr="002F7D53" w:rsidRDefault="007F1040" w:rsidP="00370A6A"/>
    <w:p w14:paraId="4F252880" w14:textId="77777777" w:rsidR="008E5BDE" w:rsidRDefault="008E5BDE" w:rsidP="00370A6A"/>
    <w:p w14:paraId="1CA11C6C" w14:textId="77777777" w:rsidR="00CA4B96" w:rsidRDefault="00CA4B96" w:rsidP="00370A6A"/>
    <w:p w14:paraId="6CB1EC4B" w14:textId="78515E67" w:rsidR="00CA4B96" w:rsidRDefault="00CA4B96" w:rsidP="008E5BDE">
      <w:pPr>
        <w:pStyle w:val="Heading2"/>
      </w:pPr>
      <w:r>
        <w:t>EN590 10ppm – 200,000 MT</w:t>
      </w:r>
    </w:p>
    <w:p w14:paraId="213F6FAD" w14:textId="77777777" w:rsidR="008E5BDE" w:rsidRDefault="008E5BDE" w:rsidP="00CA4B96">
      <w:pPr>
        <w:pStyle w:val="BodyText"/>
      </w:pPr>
    </w:p>
    <w:p w14:paraId="00C2ECCA" w14:textId="77777777" w:rsidR="00CA4B96" w:rsidRDefault="00CA4B96" w:rsidP="00CA4B96"/>
    <w:p w14:paraId="5102B874" w14:textId="729B3BD3" w:rsidR="00CA4B96" w:rsidRDefault="00CA4B96" w:rsidP="00CA4B96">
      <w:r w:rsidRPr="003B4894">
        <w:rPr>
          <w:b/>
          <w:bCs/>
        </w:rPr>
        <w:t>This Agreement</w:t>
      </w:r>
      <w:r>
        <w:t xml:space="preserve"> is made and entered into as of </w:t>
      </w:r>
      <w:sdt>
        <w:sdtPr>
          <w:id w:val="-1721440909"/>
          <w:placeholder>
            <w:docPart w:val="A2A00FB23BB34CE1B71419C3E04DAD9C"/>
          </w:placeholder>
          <w:showingPlcHdr/>
          <w:date w:fullDate="2025-08-04T00:00:00Z">
            <w:dateFormat w:val="d MMMM yyyy"/>
            <w:lid w:val="en-US"/>
            <w:storeMappedDataAs w:val="dateTime"/>
            <w:calendar w:val="gregorian"/>
          </w:date>
        </w:sdtPr>
        <w:sdtEndPr/>
        <w:sdtContent>
          <w:r w:rsidR="00852D30" w:rsidRPr="00ED2383">
            <w:rPr>
              <w:rStyle w:val="PlaceholderText"/>
            </w:rPr>
            <w:t>Click to enter a date.</w:t>
          </w:r>
        </w:sdtContent>
      </w:sdt>
      <w:r>
        <w:t xml:space="preserve">, by and between the undersigned parties, collectively referred to as “the Parties,” for the sale and purchase of </w:t>
      </w:r>
      <w:r w:rsidRPr="003B4894">
        <w:rPr>
          <w:b/>
          <w:bCs/>
        </w:rPr>
        <w:t>Diesel Fuel EN590 10ppm Sulfur</w:t>
      </w:r>
      <w:r>
        <w:t xml:space="preserve">, quantity </w:t>
      </w:r>
      <w:r w:rsidRPr="003B4894">
        <w:rPr>
          <w:b/>
          <w:bCs/>
        </w:rPr>
        <w:t>200,000 Metric Tons (MT)</w:t>
      </w:r>
      <w:r>
        <w:t>, under the terms and conditions of the underlying contract(s).</w:t>
      </w:r>
    </w:p>
    <w:p w14:paraId="706B2762" w14:textId="77777777" w:rsidR="00CA4B96" w:rsidRDefault="00CA4B96" w:rsidP="00CA4B96"/>
    <w:p w14:paraId="2A11E509" w14:textId="77777777" w:rsidR="00CA4B96" w:rsidRDefault="00CA4B96" w:rsidP="00CA4B96"/>
    <w:p w14:paraId="59D2DFD3" w14:textId="77777777" w:rsidR="00CA4B96" w:rsidRDefault="00CA4B96" w:rsidP="00CA4B96">
      <w:r>
        <w:t>This Agreement is intended to guarantee the protection and irrevocable payment of commissions and fees to the intermediaries and agents involved in facilitating this transaction.</w:t>
      </w:r>
    </w:p>
    <w:p w14:paraId="0DEA32F7" w14:textId="77777777" w:rsidR="00CA4B96" w:rsidRDefault="00CA4B96" w:rsidP="00370A6A"/>
    <w:p w14:paraId="371B5FF1" w14:textId="77777777" w:rsidR="003B4894" w:rsidRDefault="003B4894">
      <w:pPr>
        <w:spacing w:after="160"/>
        <w:jc w:val="left"/>
      </w:pPr>
      <w:r>
        <w:br w:type="page"/>
      </w:r>
    </w:p>
    <w:p w14:paraId="455668BD" w14:textId="77777777" w:rsidR="005E6813" w:rsidRDefault="005E6813" w:rsidP="003B4894"/>
    <w:p w14:paraId="6AA6B506" w14:textId="702B7D67" w:rsidR="000F6D6A" w:rsidRDefault="000F6D6A" w:rsidP="000F6D6A">
      <w:pPr>
        <w:pStyle w:val="Heading1"/>
      </w:pPr>
      <w:r>
        <w:t>Parties to the agreement</w:t>
      </w:r>
    </w:p>
    <w:p w14:paraId="17AEF0AC" w14:textId="77777777" w:rsidR="000F6D6A" w:rsidRDefault="000F6D6A" w:rsidP="000F6D6A"/>
    <w:p w14:paraId="012A0BD3" w14:textId="77777777" w:rsidR="000F6D6A" w:rsidRPr="000F6D6A" w:rsidRDefault="000F6D6A" w:rsidP="000F6D6A"/>
    <w:tbl>
      <w:tblPr>
        <w:tblStyle w:val="TableGrid"/>
        <w:tblW w:w="0" w:type="auto"/>
        <w:jc w:val="center"/>
        <w:tblLook w:val="04A0" w:firstRow="1" w:lastRow="0" w:firstColumn="1" w:lastColumn="0" w:noHBand="0" w:noVBand="1"/>
      </w:tblPr>
      <w:tblGrid>
        <w:gridCol w:w="3456"/>
        <w:gridCol w:w="1440"/>
        <w:gridCol w:w="3456"/>
      </w:tblGrid>
      <w:tr w:rsidR="00760CF6" w:rsidRPr="009E244E" w14:paraId="6200B439" w14:textId="77777777" w:rsidTr="00760CF6">
        <w:trPr>
          <w:trHeight w:val="432"/>
          <w:jc w:val="center"/>
        </w:trPr>
        <w:tc>
          <w:tcPr>
            <w:tcW w:w="3456" w:type="dxa"/>
            <w:tcBorders>
              <w:top w:val="nil"/>
              <w:left w:val="nil"/>
              <w:bottom w:val="single" w:sz="4" w:space="0" w:color="auto"/>
              <w:right w:val="nil"/>
            </w:tcBorders>
            <w:shd w:val="clear" w:color="auto" w:fill="002060"/>
            <w:vAlign w:val="bottom"/>
          </w:tcPr>
          <w:p w14:paraId="3C5C42F9" w14:textId="03066E29" w:rsidR="003B4894" w:rsidRPr="009E244E" w:rsidRDefault="003B4894" w:rsidP="00760CF6">
            <w:pPr>
              <w:spacing w:before="120" w:after="120"/>
              <w:jc w:val="center"/>
              <w:rPr>
                <w:b/>
                <w:bCs/>
              </w:rPr>
            </w:pPr>
            <w:r w:rsidRPr="009E244E">
              <w:rPr>
                <w:b/>
                <w:bCs/>
              </w:rPr>
              <w:t>BUYER</w:t>
            </w:r>
          </w:p>
        </w:tc>
        <w:tc>
          <w:tcPr>
            <w:tcW w:w="1440" w:type="dxa"/>
            <w:tcBorders>
              <w:top w:val="nil"/>
              <w:left w:val="nil"/>
              <w:bottom w:val="nil"/>
              <w:right w:val="nil"/>
            </w:tcBorders>
            <w:vAlign w:val="bottom"/>
          </w:tcPr>
          <w:p w14:paraId="3A8216CF" w14:textId="77777777" w:rsidR="003B4894" w:rsidRPr="009E244E" w:rsidRDefault="003B4894" w:rsidP="005E6813">
            <w:pPr>
              <w:jc w:val="center"/>
              <w:rPr>
                <w:b/>
                <w:bCs/>
              </w:rPr>
            </w:pPr>
          </w:p>
        </w:tc>
        <w:tc>
          <w:tcPr>
            <w:tcW w:w="3456" w:type="dxa"/>
            <w:tcBorders>
              <w:top w:val="nil"/>
              <w:left w:val="nil"/>
              <w:bottom w:val="single" w:sz="4" w:space="0" w:color="auto"/>
              <w:right w:val="nil"/>
            </w:tcBorders>
            <w:shd w:val="clear" w:color="auto" w:fill="002060"/>
            <w:vAlign w:val="bottom"/>
          </w:tcPr>
          <w:p w14:paraId="2BB1E090" w14:textId="73520DB1" w:rsidR="003B4894" w:rsidRPr="009E244E" w:rsidRDefault="003B4894" w:rsidP="00760CF6">
            <w:pPr>
              <w:spacing w:before="120" w:after="120"/>
              <w:jc w:val="center"/>
              <w:rPr>
                <w:b/>
                <w:bCs/>
              </w:rPr>
            </w:pPr>
            <w:r w:rsidRPr="009E244E">
              <w:rPr>
                <w:b/>
                <w:bCs/>
              </w:rPr>
              <w:t>SELLER</w:t>
            </w:r>
          </w:p>
        </w:tc>
      </w:tr>
      <w:tr w:rsidR="003B4894" w:rsidRPr="001F6E74" w14:paraId="00EB37DF" w14:textId="77777777" w:rsidTr="00C15934">
        <w:trPr>
          <w:trHeight w:val="288"/>
          <w:jc w:val="center"/>
        </w:trPr>
        <w:tc>
          <w:tcPr>
            <w:tcW w:w="3456" w:type="dxa"/>
            <w:tcBorders>
              <w:top w:val="single" w:sz="4" w:space="0" w:color="auto"/>
              <w:left w:val="nil"/>
              <w:bottom w:val="nil"/>
              <w:right w:val="nil"/>
            </w:tcBorders>
          </w:tcPr>
          <w:p w14:paraId="500EEC96" w14:textId="77777777" w:rsidR="003B4894" w:rsidRPr="001F6E74" w:rsidRDefault="003B4894" w:rsidP="003B4894">
            <w:pPr>
              <w:jc w:val="center"/>
            </w:pPr>
          </w:p>
        </w:tc>
        <w:tc>
          <w:tcPr>
            <w:tcW w:w="1440" w:type="dxa"/>
            <w:tcBorders>
              <w:top w:val="nil"/>
              <w:left w:val="nil"/>
              <w:bottom w:val="nil"/>
              <w:right w:val="nil"/>
            </w:tcBorders>
          </w:tcPr>
          <w:p w14:paraId="67971653" w14:textId="77777777" w:rsidR="003B4894" w:rsidRPr="001F6E74" w:rsidRDefault="003B4894" w:rsidP="003B4894">
            <w:pPr>
              <w:jc w:val="center"/>
            </w:pPr>
          </w:p>
        </w:tc>
        <w:tc>
          <w:tcPr>
            <w:tcW w:w="3456" w:type="dxa"/>
            <w:tcBorders>
              <w:top w:val="single" w:sz="4" w:space="0" w:color="auto"/>
              <w:left w:val="nil"/>
              <w:bottom w:val="nil"/>
              <w:right w:val="nil"/>
            </w:tcBorders>
          </w:tcPr>
          <w:p w14:paraId="2A405435" w14:textId="77777777" w:rsidR="003B4894" w:rsidRPr="001F6E74" w:rsidRDefault="003B4894" w:rsidP="003B4894">
            <w:pPr>
              <w:jc w:val="center"/>
            </w:pPr>
          </w:p>
        </w:tc>
      </w:tr>
      <w:tr w:rsidR="00C90761" w:rsidRPr="001F6E74" w14:paraId="3735891E" w14:textId="77777777" w:rsidTr="00760CF6">
        <w:trPr>
          <w:trHeight w:val="300"/>
          <w:jc w:val="center"/>
        </w:trPr>
        <w:sdt>
          <w:sdtPr>
            <w:id w:val="2108848664"/>
            <w:placeholder>
              <w:docPart w:val="3DDF103130844CD2AE5F9602260B2718"/>
            </w:placeholder>
            <w:showingPlcHdr/>
          </w:sdtPr>
          <w:sdtEndPr/>
          <w:sdtContent>
            <w:tc>
              <w:tcPr>
                <w:tcW w:w="3456" w:type="dxa"/>
                <w:tcBorders>
                  <w:top w:val="nil"/>
                  <w:left w:val="nil"/>
                  <w:bottom w:val="dashed" w:sz="4" w:space="0" w:color="auto"/>
                  <w:right w:val="nil"/>
                </w:tcBorders>
                <w:vAlign w:val="bottom"/>
              </w:tcPr>
              <w:p w14:paraId="5ACB057B" w14:textId="102759E3" w:rsidR="00C90761" w:rsidRPr="001F6E74" w:rsidRDefault="00C90761" w:rsidP="00760CF6">
                <w:pPr>
                  <w:jc w:val="left"/>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L. Name</w:t>
                </w:r>
                <w:r w:rsidRPr="006C1951">
                  <w:rPr>
                    <w:rStyle w:val="PlaceholderText"/>
                  </w:rPr>
                  <w:t>.</w:t>
                </w:r>
              </w:p>
            </w:tc>
          </w:sdtContent>
        </w:sdt>
        <w:tc>
          <w:tcPr>
            <w:tcW w:w="1440" w:type="dxa"/>
            <w:vMerge w:val="restart"/>
            <w:tcBorders>
              <w:top w:val="nil"/>
              <w:left w:val="nil"/>
              <w:right w:val="nil"/>
            </w:tcBorders>
            <w:vAlign w:val="bottom"/>
          </w:tcPr>
          <w:p w14:paraId="399E249D" w14:textId="77777777" w:rsidR="00C90761" w:rsidRPr="001F6E74" w:rsidRDefault="00C90761" w:rsidP="00760CF6">
            <w:pPr>
              <w:jc w:val="left"/>
            </w:pPr>
          </w:p>
        </w:tc>
        <w:sdt>
          <w:sdtPr>
            <w:id w:val="1053042421"/>
            <w:placeholder>
              <w:docPart w:val="13DA0D12941A4E149C3E9B55D3A9B96D"/>
            </w:placeholder>
            <w:showingPlcHdr/>
          </w:sdtPr>
          <w:sdtEndPr/>
          <w:sdtContent>
            <w:tc>
              <w:tcPr>
                <w:tcW w:w="3456" w:type="dxa"/>
                <w:tcBorders>
                  <w:top w:val="nil"/>
                  <w:left w:val="nil"/>
                  <w:bottom w:val="dashed" w:sz="4" w:space="0" w:color="auto"/>
                  <w:right w:val="nil"/>
                </w:tcBorders>
                <w:vAlign w:val="bottom"/>
              </w:tcPr>
              <w:p w14:paraId="02EF73AE" w14:textId="660E288A" w:rsidR="00C90761" w:rsidRPr="001F6E74" w:rsidRDefault="00C90761" w:rsidP="00760CF6">
                <w:pPr>
                  <w:jc w:val="left"/>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L. Name</w:t>
                </w:r>
                <w:r w:rsidRPr="006C1951">
                  <w:rPr>
                    <w:rStyle w:val="PlaceholderText"/>
                  </w:rPr>
                  <w:t>.</w:t>
                </w:r>
              </w:p>
            </w:tc>
          </w:sdtContent>
        </w:sdt>
      </w:tr>
      <w:tr w:rsidR="00C90761" w:rsidRPr="001F6E74" w14:paraId="41F7856F" w14:textId="77777777" w:rsidTr="00760CF6">
        <w:trPr>
          <w:trHeight w:val="299"/>
          <w:jc w:val="center"/>
        </w:trPr>
        <w:sdt>
          <w:sdtPr>
            <w:id w:val="-1249414613"/>
            <w:placeholder>
              <w:docPart w:val="5AC45CD5AC424D45B0F20001378FF78C"/>
            </w:placeholder>
            <w:showingPlcHdr/>
          </w:sdtPr>
          <w:sdtEndPr/>
          <w:sdtContent>
            <w:tc>
              <w:tcPr>
                <w:tcW w:w="3456" w:type="dxa"/>
                <w:tcBorders>
                  <w:top w:val="dashed" w:sz="4" w:space="0" w:color="auto"/>
                  <w:left w:val="nil"/>
                  <w:bottom w:val="dotted" w:sz="4" w:space="0" w:color="auto"/>
                  <w:right w:val="nil"/>
                </w:tcBorders>
                <w:vAlign w:val="bottom"/>
              </w:tcPr>
              <w:p w14:paraId="32BDE5BE" w14:textId="1D59E8D2" w:rsidR="00C90761" w:rsidRDefault="00C90761" w:rsidP="00760CF6">
                <w:pPr>
                  <w:jc w:val="left"/>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F. Name</w:t>
                </w:r>
                <w:r w:rsidRPr="006C1951">
                  <w:rPr>
                    <w:rStyle w:val="PlaceholderText"/>
                  </w:rPr>
                  <w:t>.</w:t>
                </w:r>
              </w:p>
            </w:tc>
          </w:sdtContent>
        </w:sdt>
        <w:tc>
          <w:tcPr>
            <w:tcW w:w="1440" w:type="dxa"/>
            <w:vMerge/>
            <w:tcBorders>
              <w:left w:val="nil"/>
              <w:bottom w:val="nil"/>
              <w:right w:val="nil"/>
            </w:tcBorders>
            <w:vAlign w:val="bottom"/>
          </w:tcPr>
          <w:p w14:paraId="3A2372B4" w14:textId="77777777" w:rsidR="00C90761" w:rsidRPr="001F6E74" w:rsidRDefault="00C90761" w:rsidP="00760CF6">
            <w:pPr>
              <w:jc w:val="left"/>
            </w:pPr>
          </w:p>
        </w:tc>
        <w:sdt>
          <w:sdtPr>
            <w:id w:val="-1587602677"/>
            <w:placeholder>
              <w:docPart w:val="C2B50DAD000E4E50839DAC6151A5C6E2"/>
            </w:placeholder>
            <w:showingPlcHdr/>
          </w:sdtPr>
          <w:sdtEndPr/>
          <w:sdtContent>
            <w:tc>
              <w:tcPr>
                <w:tcW w:w="3456" w:type="dxa"/>
                <w:tcBorders>
                  <w:top w:val="dashed" w:sz="4" w:space="0" w:color="auto"/>
                  <w:left w:val="nil"/>
                  <w:bottom w:val="dotted" w:sz="4" w:space="0" w:color="auto"/>
                  <w:right w:val="nil"/>
                </w:tcBorders>
                <w:vAlign w:val="bottom"/>
              </w:tcPr>
              <w:p w14:paraId="7CF44492" w14:textId="5AFF8F4D" w:rsidR="00C90761" w:rsidRPr="001F6E74" w:rsidRDefault="00C90761" w:rsidP="00760CF6">
                <w:pPr>
                  <w:jc w:val="left"/>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F. Name</w:t>
                </w:r>
                <w:r w:rsidRPr="006C1951">
                  <w:rPr>
                    <w:rStyle w:val="PlaceholderText"/>
                  </w:rPr>
                  <w:t>.</w:t>
                </w:r>
              </w:p>
            </w:tc>
          </w:sdtContent>
        </w:sdt>
      </w:tr>
      <w:tr w:rsidR="003B4894" w:rsidRPr="001F6E74" w14:paraId="772C764F" w14:textId="77777777" w:rsidTr="00C15934">
        <w:trPr>
          <w:trHeight w:val="288"/>
          <w:jc w:val="center"/>
        </w:trPr>
        <w:tc>
          <w:tcPr>
            <w:tcW w:w="3456" w:type="dxa"/>
            <w:tcBorders>
              <w:top w:val="dotted" w:sz="4" w:space="0" w:color="auto"/>
              <w:left w:val="nil"/>
              <w:bottom w:val="nil"/>
              <w:right w:val="nil"/>
            </w:tcBorders>
          </w:tcPr>
          <w:p w14:paraId="1BDA1281" w14:textId="77777777" w:rsidR="003B4894" w:rsidRPr="003B4894" w:rsidRDefault="003B4894" w:rsidP="00852D30">
            <w:pPr>
              <w:pStyle w:val="Quote"/>
            </w:pPr>
            <w:r w:rsidRPr="00852D30">
              <w:t>Name</w:t>
            </w:r>
            <w:r w:rsidRPr="003B4894">
              <w:t>:</w:t>
            </w:r>
          </w:p>
        </w:tc>
        <w:tc>
          <w:tcPr>
            <w:tcW w:w="1440" w:type="dxa"/>
            <w:tcBorders>
              <w:top w:val="nil"/>
              <w:left w:val="nil"/>
              <w:bottom w:val="nil"/>
              <w:right w:val="nil"/>
            </w:tcBorders>
          </w:tcPr>
          <w:p w14:paraId="180497BD" w14:textId="77777777" w:rsidR="003B4894" w:rsidRPr="001F6E74" w:rsidRDefault="003B4894" w:rsidP="003B4894">
            <w:pPr>
              <w:jc w:val="center"/>
            </w:pPr>
          </w:p>
        </w:tc>
        <w:tc>
          <w:tcPr>
            <w:tcW w:w="3456" w:type="dxa"/>
            <w:tcBorders>
              <w:top w:val="dotted" w:sz="4" w:space="0" w:color="auto"/>
              <w:left w:val="nil"/>
              <w:bottom w:val="nil"/>
              <w:right w:val="nil"/>
            </w:tcBorders>
          </w:tcPr>
          <w:p w14:paraId="033DDBF8" w14:textId="77777777" w:rsidR="003B4894" w:rsidRPr="003B4894" w:rsidRDefault="003B4894" w:rsidP="00852D30">
            <w:pPr>
              <w:pStyle w:val="Quote"/>
            </w:pPr>
            <w:r w:rsidRPr="00852D30">
              <w:t>Name</w:t>
            </w:r>
            <w:r w:rsidRPr="003B4894">
              <w:t>:</w:t>
            </w:r>
          </w:p>
        </w:tc>
      </w:tr>
      <w:tr w:rsidR="00C15934" w:rsidRPr="001F6E74" w14:paraId="60EF540E" w14:textId="77777777" w:rsidTr="00C15934">
        <w:trPr>
          <w:trHeight w:val="720"/>
          <w:jc w:val="center"/>
        </w:trPr>
        <w:sdt>
          <w:sdtPr>
            <w:rPr>
              <w:color w:val="767171" w:themeColor="background2" w:themeShade="80"/>
              <w:sz w:val="18"/>
              <w:szCs w:val="18"/>
            </w:rPr>
            <w:id w:val="1340118786"/>
            <w:placeholder>
              <w:docPart w:val="00AD46331BE24D569CB756D647280E8C"/>
            </w:placeholder>
            <w:showingPlcHdr/>
          </w:sdtPr>
          <w:sdtEndPr/>
          <w:sdtContent>
            <w:tc>
              <w:tcPr>
                <w:tcW w:w="3456" w:type="dxa"/>
                <w:tcBorders>
                  <w:top w:val="nil"/>
                  <w:left w:val="nil"/>
                  <w:bottom w:val="dotted" w:sz="4" w:space="0" w:color="auto"/>
                  <w:right w:val="nil"/>
                </w:tcBorders>
                <w:vAlign w:val="bottom"/>
              </w:tcPr>
              <w:p w14:paraId="7FC39DE6" w14:textId="3DEADA5F" w:rsidR="00C15934" w:rsidRPr="003B4894" w:rsidRDefault="00C15934" w:rsidP="00C15934">
                <w:pPr>
                  <w:spacing w:before="240" w:after="0"/>
                  <w:jc w:val="left"/>
                  <w:rPr>
                    <w:color w:val="767171" w:themeColor="background2" w:themeShade="80"/>
                    <w:sz w:val="18"/>
                    <w:szCs w:val="18"/>
                  </w:rPr>
                </w:pPr>
                <w:r>
                  <w:rPr>
                    <w:rStyle w:val="PlaceholderText"/>
                  </w:rPr>
                  <w:t>Insert Company Name</w:t>
                </w:r>
                <w:r w:rsidRPr="006C1951">
                  <w:rPr>
                    <w:rStyle w:val="PlaceholderText"/>
                  </w:rPr>
                  <w:t>.</w:t>
                </w:r>
              </w:p>
            </w:tc>
          </w:sdtContent>
        </w:sdt>
        <w:tc>
          <w:tcPr>
            <w:tcW w:w="1440" w:type="dxa"/>
            <w:tcBorders>
              <w:top w:val="nil"/>
              <w:left w:val="nil"/>
              <w:bottom w:val="nil"/>
              <w:right w:val="nil"/>
            </w:tcBorders>
          </w:tcPr>
          <w:p w14:paraId="0E8D7260" w14:textId="77777777" w:rsidR="00C15934" w:rsidRPr="001F6E74" w:rsidRDefault="00C15934" w:rsidP="00C15934">
            <w:pPr>
              <w:spacing w:before="240" w:after="0"/>
              <w:jc w:val="center"/>
            </w:pPr>
          </w:p>
        </w:tc>
        <w:sdt>
          <w:sdtPr>
            <w:rPr>
              <w:color w:val="767171" w:themeColor="background2" w:themeShade="80"/>
              <w:sz w:val="18"/>
              <w:szCs w:val="18"/>
            </w:rPr>
            <w:id w:val="1344678201"/>
            <w:placeholder>
              <w:docPart w:val="76F693A020CD4AC18EBD48B02B0545D9"/>
            </w:placeholder>
            <w:showingPlcHdr/>
          </w:sdtPr>
          <w:sdtEndPr/>
          <w:sdtContent>
            <w:tc>
              <w:tcPr>
                <w:tcW w:w="3456" w:type="dxa"/>
                <w:tcBorders>
                  <w:top w:val="nil"/>
                  <w:left w:val="nil"/>
                  <w:bottom w:val="dotted" w:sz="4" w:space="0" w:color="auto"/>
                  <w:right w:val="nil"/>
                </w:tcBorders>
                <w:vAlign w:val="bottom"/>
              </w:tcPr>
              <w:p w14:paraId="63697D0D" w14:textId="4F0CBACE" w:rsidR="00C15934" w:rsidRPr="003B4894" w:rsidRDefault="00C15934" w:rsidP="00C15934">
                <w:pPr>
                  <w:spacing w:before="240" w:after="0"/>
                  <w:jc w:val="left"/>
                  <w:rPr>
                    <w:color w:val="767171" w:themeColor="background2" w:themeShade="80"/>
                    <w:sz w:val="18"/>
                    <w:szCs w:val="18"/>
                  </w:rPr>
                </w:pPr>
                <w:r>
                  <w:rPr>
                    <w:rStyle w:val="PlaceholderText"/>
                  </w:rPr>
                  <w:t>Insert Company Name</w:t>
                </w:r>
                <w:r w:rsidRPr="006C1951">
                  <w:rPr>
                    <w:rStyle w:val="PlaceholderText"/>
                  </w:rPr>
                  <w:t>.</w:t>
                </w:r>
              </w:p>
            </w:tc>
          </w:sdtContent>
        </w:sdt>
      </w:tr>
      <w:tr w:rsidR="00C15934" w:rsidRPr="001F6E74" w14:paraId="05E26072" w14:textId="77777777" w:rsidTr="00C15934">
        <w:trPr>
          <w:trHeight w:val="288"/>
          <w:jc w:val="center"/>
        </w:trPr>
        <w:tc>
          <w:tcPr>
            <w:tcW w:w="3456" w:type="dxa"/>
            <w:tcBorders>
              <w:top w:val="dotted" w:sz="4" w:space="0" w:color="auto"/>
              <w:left w:val="nil"/>
              <w:bottom w:val="nil"/>
              <w:right w:val="nil"/>
            </w:tcBorders>
          </w:tcPr>
          <w:p w14:paraId="58789259" w14:textId="678334CC" w:rsidR="00C15934" w:rsidRPr="003B4894" w:rsidRDefault="00C15934" w:rsidP="00852D30">
            <w:pPr>
              <w:pStyle w:val="Quote"/>
            </w:pPr>
            <w:r w:rsidRPr="003B4894">
              <w:t>Company:</w:t>
            </w:r>
          </w:p>
        </w:tc>
        <w:tc>
          <w:tcPr>
            <w:tcW w:w="1440" w:type="dxa"/>
            <w:tcBorders>
              <w:top w:val="nil"/>
              <w:left w:val="nil"/>
              <w:bottom w:val="nil"/>
              <w:right w:val="nil"/>
            </w:tcBorders>
          </w:tcPr>
          <w:p w14:paraId="24934470" w14:textId="77777777" w:rsidR="00C15934" w:rsidRPr="001F6E74" w:rsidRDefault="00C15934" w:rsidP="00C15934">
            <w:pPr>
              <w:jc w:val="center"/>
            </w:pPr>
          </w:p>
        </w:tc>
        <w:tc>
          <w:tcPr>
            <w:tcW w:w="3456" w:type="dxa"/>
            <w:tcBorders>
              <w:top w:val="dotted" w:sz="4" w:space="0" w:color="auto"/>
              <w:left w:val="nil"/>
              <w:bottom w:val="nil"/>
              <w:right w:val="nil"/>
            </w:tcBorders>
          </w:tcPr>
          <w:p w14:paraId="40B549F0" w14:textId="611D6B70" w:rsidR="00C15934" w:rsidRPr="003B4894" w:rsidRDefault="00C15934" w:rsidP="00852D30">
            <w:pPr>
              <w:pStyle w:val="Quote"/>
            </w:pPr>
            <w:r w:rsidRPr="003B4894">
              <w:t>Company:</w:t>
            </w:r>
          </w:p>
        </w:tc>
      </w:tr>
      <w:tr w:rsidR="00C15934" w:rsidRPr="001F6E74" w14:paraId="046E4BB5" w14:textId="77777777" w:rsidTr="00760CF6">
        <w:trPr>
          <w:trHeight w:val="720"/>
          <w:jc w:val="center"/>
        </w:trPr>
        <w:sdt>
          <w:sdtPr>
            <w:rPr>
              <w:color w:val="767171" w:themeColor="background2" w:themeShade="80"/>
              <w:sz w:val="18"/>
              <w:szCs w:val="18"/>
            </w:rPr>
            <w:id w:val="841125697"/>
            <w:placeholder>
              <w:docPart w:val="4CB8E6915FD34CE3AB7DD1D49CB91F5D"/>
            </w:placeholder>
            <w:showingPlcHdr/>
          </w:sdtPr>
          <w:sdtEndPr/>
          <w:sdtContent>
            <w:tc>
              <w:tcPr>
                <w:tcW w:w="3456" w:type="dxa"/>
                <w:tcBorders>
                  <w:top w:val="nil"/>
                  <w:left w:val="nil"/>
                  <w:bottom w:val="dotted" w:sz="4" w:space="0" w:color="auto"/>
                  <w:right w:val="nil"/>
                </w:tcBorders>
                <w:vAlign w:val="bottom"/>
              </w:tcPr>
              <w:p w14:paraId="589AAA3D" w14:textId="7F74CAF0" w:rsidR="00C15934" w:rsidRPr="003B4894" w:rsidRDefault="00760CF6" w:rsidP="00760CF6">
                <w:pPr>
                  <w:jc w:val="left"/>
                  <w:rPr>
                    <w:color w:val="767171" w:themeColor="background2" w:themeShade="80"/>
                    <w:sz w:val="18"/>
                    <w:szCs w:val="18"/>
                  </w:rPr>
                </w:pPr>
                <w:r>
                  <w:rPr>
                    <w:rStyle w:val="PlaceholderText"/>
                  </w:rPr>
                  <w:t>Insert Authorized Repr</w:t>
                </w:r>
                <w:r w:rsidRPr="006C1951">
                  <w:rPr>
                    <w:rStyle w:val="PlaceholderText"/>
                  </w:rPr>
                  <w:t>.</w:t>
                </w:r>
              </w:p>
            </w:tc>
          </w:sdtContent>
        </w:sdt>
        <w:tc>
          <w:tcPr>
            <w:tcW w:w="1440" w:type="dxa"/>
            <w:tcBorders>
              <w:top w:val="nil"/>
              <w:left w:val="nil"/>
              <w:bottom w:val="nil"/>
              <w:right w:val="nil"/>
            </w:tcBorders>
            <w:vAlign w:val="bottom"/>
          </w:tcPr>
          <w:p w14:paraId="4081C22C" w14:textId="77777777" w:rsidR="00C15934" w:rsidRPr="001F6E74" w:rsidRDefault="00C15934" w:rsidP="00760CF6">
            <w:pPr>
              <w:jc w:val="left"/>
            </w:pPr>
          </w:p>
        </w:tc>
        <w:sdt>
          <w:sdtPr>
            <w:rPr>
              <w:color w:val="767171" w:themeColor="background2" w:themeShade="80"/>
              <w:sz w:val="18"/>
              <w:szCs w:val="18"/>
            </w:rPr>
            <w:id w:val="-221904754"/>
            <w:placeholder>
              <w:docPart w:val="E27CA5FDC7A44B04BAF32F734E222982"/>
            </w:placeholder>
            <w:showingPlcHdr/>
          </w:sdtPr>
          <w:sdtEndPr/>
          <w:sdtContent>
            <w:tc>
              <w:tcPr>
                <w:tcW w:w="3456" w:type="dxa"/>
                <w:tcBorders>
                  <w:top w:val="nil"/>
                  <w:left w:val="nil"/>
                  <w:bottom w:val="dotted" w:sz="4" w:space="0" w:color="auto"/>
                  <w:right w:val="nil"/>
                </w:tcBorders>
                <w:vAlign w:val="bottom"/>
              </w:tcPr>
              <w:p w14:paraId="4D02EDEC" w14:textId="49170924" w:rsidR="00C15934" w:rsidRPr="003B4894" w:rsidRDefault="00760CF6" w:rsidP="00760CF6">
                <w:pPr>
                  <w:jc w:val="left"/>
                  <w:rPr>
                    <w:color w:val="767171" w:themeColor="background2" w:themeShade="80"/>
                    <w:sz w:val="18"/>
                    <w:szCs w:val="18"/>
                  </w:rPr>
                </w:pPr>
                <w:r>
                  <w:rPr>
                    <w:rStyle w:val="PlaceholderText"/>
                  </w:rPr>
                  <w:t>Insert Authorized Repr</w:t>
                </w:r>
                <w:r w:rsidRPr="006C1951">
                  <w:rPr>
                    <w:rStyle w:val="PlaceholderText"/>
                  </w:rPr>
                  <w:t>.</w:t>
                </w:r>
              </w:p>
            </w:tc>
          </w:sdtContent>
        </w:sdt>
      </w:tr>
      <w:tr w:rsidR="00C15934" w:rsidRPr="001F6E74" w14:paraId="15D88CBA" w14:textId="77777777" w:rsidTr="00C15934">
        <w:trPr>
          <w:trHeight w:val="288"/>
          <w:jc w:val="center"/>
        </w:trPr>
        <w:tc>
          <w:tcPr>
            <w:tcW w:w="3456" w:type="dxa"/>
            <w:tcBorders>
              <w:top w:val="dotted" w:sz="4" w:space="0" w:color="auto"/>
              <w:left w:val="nil"/>
              <w:bottom w:val="nil"/>
              <w:right w:val="nil"/>
            </w:tcBorders>
          </w:tcPr>
          <w:p w14:paraId="165B117C" w14:textId="68F90865" w:rsidR="00C15934" w:rsidRPr="003B4894" w:rsidRDefault="00C15934" w:rsidP="00852D30">
            <w:pPr>
              <w:pStyle w:val="Quote"/>
            </w:pPr>
            <w:r w:rsidRPr="003B4894">
              <w:t>Authorized Representative</w:t>
            </w:r>
          </w:p>
        </w:tc>
        <w:tc>
          <w:tcPr>
            <w:tcW w:w="1440" w:type="dxa"/>
            <w:tcBorders>
              <w:top w:val="nil"/>
              <w:left w:val="nil"/>
              <w:bottom w:val="nil"/>
              <w:right w:val="nil"/>
            </w:tcBorders>
          </w:tcPr>
          <w:p w14:paraId="3EBA7466" w14:textId="77777777" w:rsidR="00C15934" w:rsidRPr="001F6E74" w:rsidRDefault="00C15934" w:rsidP="00C15934">
            <w:pPr>
              <w:jc w:val="center"/>
            </w:pPr>
          </w:p>
        </w:tc>
        <w:tc>
          <w:tcPr>
            <w:tcW w:w="3456" w:type="dxa"/>
            <w:tcBorders>
              <w:top w:val="dotted" w:sz="4" w:space="0" w:color="auto"/>
              <w:left w:val="nil"/>
              <w:bottom w:val="nil"/>
              <w:right w:val="nil"/>
            </w:tcBorders>
          </w:tcPr>
          <w:p w14:paraId="1210494B" w14:textId="163B7F8E" w:rsidR="00C15934" w:rsidRPr="003B4894" w:rsidRDefault="00C15934" w:rsidP="00852D30">
            <w:pPr>
              <w:pStyle w:val="Quote"/>
            </w:pPr>
            <w:r w:rsidRPr="003B4894">
              <w:t xml:space="preserve">Authorized </w:t>
            </w:r>
            <w:r w:rsidR="00852D30">
              <w:t xml:space="preserve"> R</w:t>
            </w:r>
            <w:r w:rsidR="00852D30" w:rsidRPr="003B4894">
              <w:t>epresentative</w:t>
            </w:r>
          </w:p>
        </w:tc>
      </w:tr>
      <w:tr w:rsidR="00C15934" w:rsidRPr="001F6E74" w14:paraId="6BEC2016" w14:textId="77777777" w:rsidTr="00C15934">
        <w:trPr>
          <w:trHeight w:val="720"/>
          <w:jc w:val="center"/>
        </w:trPr>
        <w:tc>
          <w:tcPr>
            <w:tcW w:w="3456" w:type="dxa"/>
            <w:tcBorders>
              <w:top w:val="nil"/>
              <w:left w:val="nil"/>
              <w:bottom w:val="dotted" w:sz="4" w:space="0" w:color="auto"/>
              <w:right w:val="nil"/>
            </w:tcBorders>
          </w:tcPr>
          <w:p w14:paraId="2F9B842D" w14:textId="77777777" w:rsidR="00C15934" w:rsidRPr="003B4894" w:rsidRDefault="00C15934" w:rsidP="00C15934">
            <w:pPr>
              <w:jc w:val="center"/>
              <w:rPr>
                <w:color w:val="767171" w:themeColor="background2" w:themeShade="80"/>
                <w:sz w:val="18"/>
                <w:szCs w:val="18"/>
              </w:rPr>
            </w:pPr>
          </w:p>
        </w:tc>
        <w:tc>
          <w:tcPr>
            <w:tcW w:w="1440" w:type="dxa"/>
            <w:tcBorders>
              <w:top w:val="nil"/>
              <w:left w:val="nil"/>
              <w:bottom w:val="nil"/>
              <w:right w:val="nil"/>
            </w:tcBorders>
          </w:tcPr>
          <w:p w14:paraId="7C2A8C8F" w14:textId="77777777" w:rsidR="00C15934" w:rsidRPr="001F6E74" w:rsidRDefault="00C15934" w:rsidP="00C15934">
            <w:pPr>
              <w:jc w:val="center"/>
            </w:pPr>
          </w:p>
        </w:tc>
        <w:tc>
          <w:tcPr>
            <w:tcW w:w="3456" w:type="dxa"/>
            <w:tcBorders>
              <w:top w:val="nil"/>
              <w:left w:val="nil"/>
              <w:bottom w:val="dotted" w:sz="4" w:space="0" w:color="auto"/>
              <w:right w:val="nil"/>
            </w:tcBorders>
          </w:tcPr>
          <w:p w14:paraId="075F3E77" w14:textId="77777777" w:rsidR="00C15934" w:rsidRPr="003B4894" w:rsidRDefault="00C15934" w:rsidP="00C15934">
            <w:pPr>
              <w:jc w:val="center"/>
              <w:rPr>
                <w:color w:val="767171" w:themeColor="background2" w:themeShade="80"/>
                <w:sz w:val="18"/>
                <w:szCs w:val="18"/>
              </w:rPr>
            </w:pPr>
          </w:p>
        </w:tc>
      </w:tr>
      <w:tr w:rsidR="00C15934" w:rsidRPr="001F6E74" w14:paraId="3D6724DB" w14:textId="77777777" w:rsidTr="00C15934">
        <w:trPr>
          <w:trHeight w:val="288"/>
          <w:jc w:val="center"/>
        </w:trPr>
        <w:tc>
          <w:tcPr>
            <w:tcW w:w="3456" w:type="dxa"/>
            <w:tcBorders>
              <w:top w:val="dotted" w:sz="4" w:space="0" w:color="auto"/>
              <w:left w:val="nil"/>
              <w:bottom w:val="nil"/>
              <w:right w:val="nil"/>
            </w:tcBorders>
          </w:tcPr>
          <w:p w14:paraId="5C97E96C" w14:textId="77777777" w:rsidR="00C15934" w:rsidRPr="003B4894" w:rsidRDefault="00C15934" w:rsidP="00852D30">
            <w:pPr>
              <w:pStyle w:val="Quote"/>
            </w:pPr>
            <w:r w:rsidRPr="003B4894">
              <w:t>Signature:</w:t>
            </w:r>
          </w:p>
        </w:tc>
        <w:tc>
          <w:tcPr>
            <w:tcW w:w="1440" w:type="dxa"/>
            <w:tcBorders>
              <w:top w:val="nil"/>
              <w:left w:val="nil"/>
              <w:bottom w:val="nil"/>
              <w:right w:val="nil"/>
            </w:tcBorders>
          </w:tcPr>
          <w:p w14:paraId="4AE2B0C5" w14:textId="77777777" w:rsidR="00C15934" w:rsidRPr="001F6E74" w:rsidRDefault="00C15934" w:rsidP="00C15934">
            <w:pPr>
              <w:jc w:val="center"/>
            </w:pPr>
          </w:p>
        </w:tc>
        <w:tc>
          <w:tcPr>
            <w:tcW w:w="3456" w:type="dxa"/>
            <w:tcBorders>
              <w:top w:val="dotted" w:sz="4" w:space="0" w:color="auto"/>
              <w:left w:val="nil"/>
              <w:bottom w:val="nil"/>
              <w:right w:val="nil"/>
            </w:tcBorders>
          </w:tcPr>
          <w:p w14:paraId="75A45BEA" w14:textId="77777777" w:rsidR="00C15934" w:rsidRPr="003B4894" w:rsidRDefault="00C15934" w:rsidP="00852D30">
            <w:pPr>
              <w:pStyle w:val="Quote"/>
            </w:pPr>
            <w:r w:rsidRPr="003B4894">
              <w:t>Signature:</w:t>
            </w:r>
          </w:p>
        </w:tc>
      </w:tr>
      <w:tr w:rsidR="00C15934" w:rsidRPr="001F6E74" w14:paraId="0F7BCDF1" w14:textId="77777777" w:rsidTr="00760CF6">
        <w:trPr>
          <w:trHeight w:val="720"/>
          <w:jc w:val="center"/>
        </w:trPr>
        <w:tc>
          <w:tcPr>
            <w:tcW w:w="3456" w:type="dxa"/>
            <w:tcBorders>
              <w:top w:val="nil"/>
              <w:left w:val="nil"/>
              <w:bottom w:val="dotted" w:sz="4" w:space="0" w:color="auto"/>
              <w:right w:val="nil"/>
            </w:tcBorders>
            <w:vAlign w:val="bottom"/>
          </w:tcPr>
          <w:sdt>
            <w:sdtPr>
              <w:rPr>
                <w:color w:val="767171" w:themeColor="background2" w:themeShade="80"/>
                <w:sz w:val="18"/>
                <w:szCs w:val="18"/>
              </w:rPr>
              <w:id w:val="185419811"/>
              <w:placeholder>
                <w:docPart w:val="FF67840F558E4A47AEFBB461D657022B"/>
              </w:placeholder>
              <w:showingPlcHdr/>
              <w:date>
                <w:dateFormat w:val="dd-MMM-yyyy"/>
                <w:lid w:val="en-US"/>
                <w:storeMappedDataAs w:val="dateTime"/>
                <w:calendar w:val="gregorian"/>
              </w:date>
            </w:sdtPr>
            <w:sdtEndPr/>
            <w:sdtContent>
              <w:p w14:paraId="38FDC159" w14:textId="13DDA088" w:rsidR="00C15934" w:rsidRPr="003B4894" w:rsidRDefault="00760CF6" w:rsidP="00760CF6">
                <w:pPr>
                  <w:rPr>
                    <w:color w:val="767171" w:themeColor="background2" w:themeShade="80"/>
                    <w:sz w:val="18"/>
                    <w:szCs w:val="18"/>
                  </w:rPr>
                </w:pPr>
                <w:r w:rsidRPr="006C1951">
                  <w:rPr>
                    <w:rStyle w:val="PlaceholderText"/>
                  </w:rPr>
                  <w:t xml:space="preserve">Click </w:t>
                </w:r>
                <w:r>
                  <w:rPr>
                    <w:rStyle w:val="PlaceholderText"/>
                  </w:rPr>
                  <w:t>to select</w:t>
                </w:r>
                <w:r w:rsidRPr="006C1951">
                  <w:rPr>
                    <w:rStyle w:val="PlaceholderText"/>
                  </w:rPr>
                  <w:t xml:space="preserve"> a date.</w:t>
                </w:r>
              </w:p>
            </w:sdtContent>
          </w:sdt>
        </w:tc>
        <w:tc>
          <w:tcPr>
            <w:tcW w:w="1440" w:type="dxa"/>
            <w:tcBorders>
              <w:top w:val="nil"/>
              <w:left w:val="nil"/>
              <w:bottom w:val="nil"/>
              <w:right w:val="nil"/>
            </w:tcBorders>
            <w:vAlign w:val="bottom"/>
          </w:tcPr>
          <w:p w14:paraId="79EF3A5C" w14:textId="77777777" w:rsidR="00C15934" w:rsidRPr="001F6E74" w:rsidRDefault="00C15934" w:rsidP="00760CF6">
            <w:pPr>
              <w:jc w:val="center"/>
            </w:pPr>
          </w:p>
        </w:tc>
        <w:tc>
          <w:tcPr>
            <w:tcW w:w="3456" w:type="dxa"/>
            <w:tcBorders>
              <w:top w:val="nil"/>
              <w:left w:val="nil"/>
              <w:bottom w:val="dotted" w:sz="4" w:space="0" w:color="auto"/>
              <w:right w:val="nil"/>
            </w:tcBorders>
            <w:vAlign w:val="bottom"/>
          </w:tcPr>
          <w:sdt>
            <w:sdtPr>
              <w:rPr>
                <w:color w:val="767171" w:themeColor="background2" w:themeShade="80"/>
                <w:sz w:val="18"/>
                <w:szCs w:val="18"/>
              </w:rPr>
              <w:id w:val="1892218032"/>
              <w:placeholder>
                <w:docPart w:val="CEDEBCDAB54540C1A7E6737B56465CC2"/>
              </w:placeholder>
              <w:showingPlcHdr/>
              <w:date>
                <w:dateFormat w:val="dd-MMM-yyyy"/>
                <w:lid w:val="en-US"/>
                <w:storeMappedDataAs w:val="dateTime"/>
                <w:calendar w:val="gregorian"/>
              </w:date>
            </w:sdtPr>
            <w:sdtEndPr/>
            <w:sdtContent>
              <w:p w14:paraId="699EE31D" w14:textId="78BE5BEC" w:rsidR="00C15934" w:rsidRPr="003B4894" w:rsidRDefault="00760CF6" w:rsidP="00760CF6">
                <w:pPr>
                  <w:rPr>
                    <w:color w:val="767171" w:themeColor="background2" w:themeShade="80"/>
                    <w:sz w:val="18"/>
                    <w:szCs w:val="18"/>
                  </w:rPr>
                </w:pPr>
                <w:r w:rsidRPr="006C1951">
                  <w:rPr>
                    <w:rStyle w:val="PlaceholderText"/>
                  </w:rPr>
                  <w:t xml:space="preserve">Click </w:t>
                </w:r>
                <w:r>
                  <w:rPr>
                    <w:rStyle w:val="PlaceholderText"/>
                  </w:rPr>
                  <w:t>to select</w:t>
                </w:r>
                <w:r w:rsidRPr="006C1951">
                  <w:rPr>
                    <w:rStyle w:val="PlaceholderText"/>
                  </w:rPr>
                  <w:t xml:space="preserve"> a date.</w:t>
                </w:r>
              </w:p>
            </w:sdtContent>
          </w:sdt>
        </w:tc>
      </w:tr>
      <w:tr w:rsidR="00C15934" w:rsidRPr="001F6E74" w14:paraId="0409C226" w14:textId="77777777" w:rsidTr="00C15934">
        <w:trPr>
          <w:trHeight w:val="288"/>
          <w:jc w:val="center"/>
        </w:trPr>
        <w:tc>
          <w:tcPr>
            <w:tcW w:w="3456" w:type="dxa"/>
            <w:tcBorders>
              <w:top w:val="dotted" w:sz="4" w:space="0" w:color="auto"/>
              <w:left w:val="nil"/>
              <w:bottom w:val="nil"/>
              <w:right w:val="nil"/>
            </w:tcBorders>
          </w:tcPr>
          <w:p w14:paraId="1B985A70" w14:textId="77777777" w:rsidR="00C15934" w:rsidRPr="003B4894" w:rsidRDefault="00C15934" w:rsidP="00852D30">
            <w:pPr>
              <w:pStyle w:val="Quote"/>
            </w:pPr>
            <w:r w:rsidRPr="003B4894">
              <w:t>Date:</w:t>
            </w:r>
          </w:p>
        </w:tc>
        <w:tc>
          <w:tcPr>
            <w:tcW w:w="1440" w:type="dxa"/>
            <w:tcBorders>
              <w:top w:val="nil"/>
              <w:left w:val="nil"/>
              <w:bottom w:val="nil"/>
              <w:right w:val="nil"/>
            </w:tcBorders>
          </w:tcPr>
          <w:p w14:paraId="3ED243E5" w14:textId="77777777" w:rsidR="00C15934" w:rsidRPr="001F6E74" w:rsidRDefault="00C15934" w:rsidP="00C15934">
            <w:pPr>
              <w:jc w:val="center"/>
            </w:pPr>
          </w:p>
        </w:tc>
        <w:tc>
          <w:tcPr>
            <w:tcW w:w="3456" w:type="dxa"/>
            <w:tcBorders>
              <w:top w:val="dotted" w:sz="4" w:space="0" w:color="auto"/>
              <w:left w:val="nil"/>
              <w:bottom w:val="nil"/>
              <w:right w:val="nil"/>
            </w:tcBorders>
          </w:tcPr>
          <w:p w14:paraId="23836D6D" w14:textId="77777777" w:rsidR="00C15934" w:rsidRPr="003B4894" w:rsidRDefault="00C15934" w:rsidP="00852D30">
            <w:pPr>
              <w:pStyle w:val="Quote"/>
            </w:pPr>
            <w:r w:rsidRPr="003B4894">
              <w:t>Date:</w:t>
            </w:r>
          </w:p>
        </w:tc>
      </w:tr>
    </w:tbl>
    <w:p w14:paraId="1924F78A" w14:textId="77777777" w:rsidR="003B4894" w:rsidRPr="00CE762C" w:rsidRDefault="003B4894" w:rsidP="00370A6A"/>
    <w:p w14:paraId="65B114D1" w14:textId="1DD54D45" w:rsidR="003B4894" w:rsidRDefault="003B4894">
      <w:pPr>
        <w:spacing w:after="160"/>
        <w:jc w:val="left"/>
      </w:pPr>
      <w:r>
        <w:br w:type="page"/>
      </w:r>
    </w:p>
    <w:p w14:paraId="543F4071" w14:textId="6324F89A" w:rsidR="007E4398" w:rsidRPr="007E4398" w:rsidRDefault="007E4398" w:rsidP="007E4398">
      <w:pPr>
        <w:pStyle w:val="Heading2"/>
      </w:pPr>
      <w:r w:rsidRPr="007E4398">
        <w:lastRenderedPageBreak/>
        <w:t>Mandates / Intermediaries / Agents</w:t>
      </w:r>
    </w:p>
    <w:p w14:paraId="1B022543" w14:textId="0CB4C34B" w:rsidR="00CE762C" w:rsidRDefault="007E4398" w:rsidP="007E4398">
      <w:r>
        <w:t>Insert full names and companies of all intermediaries to be paid</w:t>
      </w:r>
    </w:p>
    <w:p w14:paraId="3EEA4762" w14:textId="77777777" w:rsidR="007E4398" w:rsidRDefault="007E4398" w:rsidP="00370A6A"/>
    <w:tbl>
      <w:tblPr>
        <w:tblStyle w:val="TableGrid"/>
        <w:tblW w:w="0" w:type="auto"/>
        <w:tblLook w:val="04A0" w:firstRow="1" w:lastRow="0" w:firstColumn="1" w:lastColumn="0" w:noHBand="0" w:noVBand="1"/>
      </w:tblPr>
      <w:tblGrid>
        <w:gridCol w:w="715"/>
        <w:gridCol w:w="2520"/>
        <w:gridCol w:w="1749"/>
        <w:gridCol w:w="2610"/>
        <w:gridCol w:w="1191"/>
      </w:tblGrid>
      <w:tr w:rsidR="005E6813" w:rsidRPr="005E6813" w14:paraId="09D1FBEC" w14:textId="77777777" w:rsidTr="009E244E">
        <w:tc>
          <w:tcPr>
            <w:tcW w:w="715" w:type="dxa"/>
            <w:tcBorders>
              <w:top w:val="single" w:sz="8" w:space="0" w:color="auto"/>
              <w:left w:val="single" w:sz="8" w:space="0" w:color="auto"/>
              <w:bottom w:val="single" w:sz="8" w:space="0" w:color="auto"/>
              <w:right w:val="single" w:sz="8" w:space="0" w:color="auto"/>
            </w:tcBorders>
            <w:shd w:val="clear" w:color="auto" w:fill="002060"/>
            <w:vAlign w:val="bottom"/>
          </w:tcPr>
          <w:p w14:paraId="79E765B1" w14:textId="17A46EC9" w:rsidR="005E6813" w:rsidRPr="009E244E" w:rsidRDefault="005E6813" w:rsidP="009E244E">
            <w:pPr>
              <w:spacing w:before="120" w:after="180"/>
              <w:jc w:val="center"/>
              <w:rPr>
                <w:b/>
                <w:bCs/>
                <w:color w:val="F2F2F2" w:themeColor="background1" w:themeShade="F2"/>
              </w:rPr>
            </w:pPr>
            <w:r w:rsidRPr="009E244E">
              <w:rPr>
                <w:b/>
                <w:bCs/>
                <w:color w:val="F2F2F2" w:themeColor="background1" w:themeShade="F2"/>
              </w:rPr>
              <w:t>No</w:t>
            </w:r>
          </w:p>
        </w:tc>
        <w:tc>
          <w:tcPr>
            <w:tcW w:w="2520" w:type="dxa"/>
            <w:tcBorders>
              <w:top w:val="single" w:sz="8" w:space="0" w:color="auto"/>
              <w:left w:val="single" w:sz="8" w:space="0" w:color="auto"/>
              <w:bottom w:val="single" w:sz="8" w:space="0" w:color="auto"/>
              <w:right w:val="single" w:sz="8" w:space="0" w:color="auto"/>
            </w:tcBorders>
            <w:shd w:val="clear" w:color="auto" w:fill="002060"/>
            <w:vAlign w:val="bottom"/>
          </w:tcPr>
          <w:p w14:paraId="74F3B49C" w14:textId="27F6D153" w:rsidR="005E6813" w:rsidRPr="009E244E" w:rsidRDefault="005E6813" w:rsidP="009E244E">
            <w:pPr>
              <w:spacing w:before="120" w:after="180"/>
              <w:jc w:val="center"/>
              <w:rPr>
                <w:b/>
                <w:bCs/>
                <w:color w:val="F2F2F2" w:themeColor="background1" w:themeShade="F2"/>
              </w:rPr>
            </w:pPr>
            <w:r w:rsidRPr="009E244E">
              <w:rPr>
                <w:b/>
                <w:bCs/>
                <w:color w:val="F2F2F2" w:themeColor="background1" w:themeShade="F2"/>
              </w:rPr>
              <w:t>Name</w:t>
            </w:r>
          </w:p>
        </w:tc>
        <w:tc>
          <w:tcPr>
            <w:tcW w:w="1749" w:type="dxa"/>
            <w:tcBorders>
              <w:top w:val="single" w:sz="8" w:space="0" w:color="auto"/>
              <w:left w:val="single" w:sz="8" w:space="0" w:color="auto"/>
              <w:bottom w:val="single" w:sz="8" w:space="0" w:color="auto"/>
              <w:right w:val="single" w:sz="8" w:space="0" w:color="auto"/>
            </w:tcBorders>
            <w:shd w:val="clear" w:color="auto" w:fill="002060"/>
            <w:vAlign w:val="bottom"/>
          </w:tcPr>
          <w:p w14:paraId="70517076" w14:textId="6F1AF590" w:rsidR="005E6813" w:rsidRPr="009E244E" w:rsidRDefault="005E6813" w:rsidP="009E244E">
            <w:pPr>
              <w:spacing w:before="120" w:after="180"/>
              <w:jc w:val="center"/>
              <w:rPr>
                <w:b/>
                <w:bCs/>
                <w:color w:val="F2F2F2" w:themeColor="background1" w:themeShade="F2"/>
              </w:rPr>
            </w:pPr>
            <w:r w:rsidRPr="009E244E">
              <w:rPr>
                <w:b/>
                <w:bCs/>
                <w:color w:val="F2F2F2" w:themeColor="background1" w:themeShade="F2"/>
              </w:rPr>
              <w:t>Role</w:t>
            </w:r>
          </w:p>
        </w:tc>
        <w:tc>
          <w:tcPr>
            <w:tcW w:w="2610" w:type="dxa"/>
            <w:tcBorders>
              <w:top w:val="single" w:sz="8" w:space="0" w:color="auto"/>
              <w:left w:val="single" w:sz="8" w:space="0" w:color="auto"/>
              <w:bottom w:val="single" w:sz="8" w:space="0" w:color="auto"/>
              <w:right w:val="single" w:sz="8" w:space="0" w:color="auto"/>
            </w:tcBorders>
            <w:shd w:val="clear" w:color="auto" w:fill="002060"/>
            <w:vAlign w:val="bottom"/>
          </w:tcPr>
          <w:p w14:paraId="7F544238" w14:textId="2802C2F4" w:rsidR="005E6813" w:rsidRPr="009E244E" w:rsidRDefault="005E6813" w:rsidP="009E244E">
            <w:pPr>
              <w:spacing w:before="120" w:after="180"/>
              <w:jc w:val="center"/>
              <w:rPr>
                <w:b/>
                <w:bCs/>
                <w:color w:val="F2F2F2" w:themeColor="background1" w:themeShade="F2"/>
              </w:rPr>
            </w:pPr>
            <w:r w:rsidRPr="009E244E">
              <w:rPr>
                <w:b/>
                <w:bCs/>
                <w:color w:val="F2F2F2" w:themeColor="background1" w:themeShade="F2"/>
              </w:rPr>
              <w:t>Email</w:t>
            </w:r>
          </w:p>
        </w:tc>
        <w:tc>
          <w:tcPr>
            <w:tcW w:w="1191" w:type="dxa"/>
            <w:tcBorders>
              <w:top w:val="single" w:sz="8" w:space="0" w:color="auto"/>
              <w:left w:val="single" w:sz="8" w:space="0" w:color="auto"/>
              <w:bottom w:val="single" w:sz="8" w:space="0" w:color="auto"/>
              <w:right w:val="single" w:sz="8" w:space="0" w:color="auto"/>
            </w:tcBorders>
            <w:shd w:val="clear" w:color="auto" w:fill="002060"/>
            <w:vAlign w:val="bottom"/>
          </w:tcPr>
          <w:p w14:paraId="5E7D5926" w14:textId="6D72667C" w:rsidR="005E6813" w:rsidRPr="009E244E" w:rsidRDefault="005E6813" w:rsidP="007E4398">
            <w:pPr>
              <w:spacing w:before="120" w:after="120"/>
              <w:jc w:val="center"/>
              <w:rPr>
                <w:color w:val="F2F2F2" w:themeColor="background1" w:themeShade="F2"/>
              </w:rPr>
            </w:pPr>
            <w:r w:rsidRPr="009E244E">
              <w:rPr>
                <w:color w:val="F2F2F2" w:themeColor="background1" w:themeShade="F2"/>
                <w:sz w:val="20"/>
                <w:szCs w:val="20"/>
              </w:rPr>
              <w:t>Bank detail</w:t>
            </w:r>
            <w:r w:rsidR="009E244E" w:rsidRPr="009E244E">
              <w:rPr>
                <w:color w:val="F2F2F2" w:themeColor="background1" w:themeShade="F2"/>
                <w:sz w:val="20"/>
                <w:szCs w:val="20"/>
              </w:rPr>
              <w:t>s</w:t>
            </w:r>
            <w:r w:rsidRPr="009E244E">
              <w:rPr>
                <w:color w:val="F2F2F2" w:themeColor="background1" w:themeShade="F2"/>
                <w:sz w:val="20"/>
                <w:szCs w:val="20"/>
              </w:rPr>
              <w:t xml:space="preserve"> provided</w:t>
            </w:r>
          </w:p>
        </w:tc>
      </w:tr>
      <w:tr w:rsidR="007E4398" w14:paraId="61E152B8" w14:textId="77777777" w:rsidTr="007E4398">
        <w:trPr>
          <w:trHeight w:val="332"/>
        </w:trPr>
        <w:tc>
          <w:tcPr>
            <w:tcW w:w="715" w:type="dxa"/>
            <w:vMerge w:val="restart"/>
            <w:tcBorders>
              <w:top w:val="single" w:sz="8" w:space="0" w:color="auto"/>
            </w:tcBorders>
            <w:vAlign w:val="bottom"/>
          </w:tcPr>
          <w:p w14:paraId="3F205048" w14:textId="77777777" w:rsidR="007E4398" w:rsidRDefault="007E4398" w:rsidP="007E4398">
            <w:pPr>
              <w:pStyle w:val="ListParagraph"/>
              <w:numPr>
                <w:ilvl w:val="0"/>
                <w:numId w:val="12"/>
              </w:numPr>
              <w:spacing w:before="120" w:after="120"/>
              <w:ind w:left="331"/>
            </w:pPr>
          </w:p>
        </w:tc>
        <w:sdt>
          <w:sdtPr>
            <w:id w:val="319471471"/>
            <w:placeholder>
              <w:docPart w:val="059A471AB9334C638FC17B4E58A5CDEB"/>
            </w:placeholder>
            <w:showingPlcHdr/>
          </w:sdtPr>
          <w:sdtEndPr/>
          <w:sdtContent>
            <w:tc>
              <w:tcPr>
                <w:tcW w:w="2520" w:type="dxa"/>
                <w:tcBorders>
                  <w:top w:val="single" w:sz="8" w:space="0" w:color="auto"/>
                  <w:bottom w:val="dashSmallGap" w:sz="4" w:space="0" w:color="auto"/>
                </w:tcBorders>
                <w:vAlign w:val="bottom"/>
              </w:tcPr>
              <w:p w14:paraId="678E6661" w14:textId="3199D5BF" w:rsidR="007E4398" w:rsidRDefault="00DD3759" w:rsidP="005E6813">
                <w:pPr>
                  <w:spacing w:before="240" w:after="0"/>
                  <w:jc w:val="left"/>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L. Name</w:t>
                </w:r>
                <w:r w:rsidRPr="006C1951">
                  <w:rPr>
                    <w:rStyle w:val="PlaceholderText"/>
                  </w:rPr>
                  <w:t>.</w:t>
                </w:r>
              </w:p>
            </w:tc>
          </w:sdtContent>
        </w:sdt>
        <w:sdt>
          <w:sdtPr>
            <w:alias w:val="Role"/>
            <w:tag w:val="Role"/>
            <w:id w:val="948890807"/>
            <w:placeholder>
              <w:docPart w:val="AC68181AFD204100BB3CFCF4E73DFA95"/>
            </w:placeholder>
            <w:showingPlcHdr/>
            <w:comboBox>
              <w:listItem w:value="Select your role"/>
              <w:listItem w:displayText="End Seller" w:value="End Seller"/>
              <w:listItem w:displayText="End Buyer" w:value="End Buyer"/>
              <w:listItem w:displayText="Intermediary" w:value="Intermediary"/>
              <w:listItem w:displayText="Buyer Mandate" w:value="Buyer Mandate"/>
              <w:listItem w:displayText="Seller Mandate" w:value="Seller Mandate"/>
            </w:comboBox>
          </w:sdtPr>
          <w:sdtEndPr/>
          <w:sdtContent>
            <w:tc>
              <w:tcPr>
                <w:tcW w:w="1749" w:type="dxa"/>
                <w:vMerge w:val="restart"/>
                <w:tcBorders>
                  <w:top w:val="single" w:sz="8" w:space="0" w:color="auto"/>
                </w:tcBorders>
                <w:vAlign w:val="bottom"/>
              </w:tcPr>
              <w:p w14:paraId="57BA3C8A" w14:textId="46A30E8E" w:rsidR="007E4398" w:rsidRDefault="007E4398" w:rsidP="007E4398">
                <w:pPr>
                  <w:spacing w:before="120" w:after="120"/>
                  <w:jc w:val="left"/>
                </w:pPr>
                <w:r w:rsidRPr="006C1951">
                  <w:rPr>
                    <w:rStyle w:val="PlaceholderText"/>
                  </w:rPr>
                  <w:t>Choose an item.</w:t>
                </w:r>
              </w:p>
            </w:tc>
          </w:sdtContent>
        </w:sdt>
        <w:sdt>
          <w:sdtPr>
            <w:rPr>
              <w:sz w:val="20"/>
              <w:szCs w:val="20"/>
            </w:rPr>
            <w:id w:val="-1602256325"/>
            <w:placeholder>
              <w:docPart w:val="60AB2DE6A1BC443FB71988FD26B66AAB"/>
            </w:placeholder>
            <w:showingPlcHdr/>
          </w:sdtPr>
          <w:sdtEndPr/>
          <w:sdtContent>
            <w:tc>
              <w:tcPr>
                <w:tcW w:w="2610" w:type="dxa"/>
                <w:vMerge w:val="restart"/>
                <w:tcBorders>
                  <w:top w:val="single" w:sz="8" w:space="0" w:color="auto"/>
                </w:tcBorders>
                <w:vAlign w:val="bottom"/>
              </w:tcPr>
              <w:p w14:paraId="1EB14FA1" w14:textId="4A55B3CE" w:rsidR="007E4398" w:rsidRPr="007E4398" w:rsidRDefault="007E4398" w:rsidP="007E4398">
                <w:pPr>
                  <w:spacing w:before="120" w:after="120"/>
                  <w:jc w:val="left"/>
                  <w:rPr>
                    <w:sz w:val="20"/>
                    <w:szCs w:val="20"/>
                  </w:rPr>
                </w:pPr>
                <w:r w:rsidRPr="007E4398">
                  <w:rPr>
                    <w:rStyle w:val="PlaceholderText"/>
                    <w:sz w:val="20"/>
                    <w:szCs w:val="20"/>
                  </w:rPr>
                  <w:t>Click to insert your email.</w:t>
                </w:r>
              </w:p>
            </w:tc>
          </w:sdtContent>
        </w:sdt>
        <w:tc>
          <w:tcPr>
            <w:tcW w:w="1191" w:type="dxa"/>
            <w:vMerge w:val="restart"/>
            <w:tcBorders>
              <w:top w:val="single" w:sz="8" w:space="0" w:color="auto"/>
            </w:tcBorders>
            <w:vAlign w:val="bottom"/>
          </w:tcPr>
          <w:p w14:paraId="134890A2" w14:textId="3D879A34" w:rsidR="007E4398" w:rsidRDefault="00C90761" w:rsidP="005E6813">
            <w:pPr>
              <w:spacing w:before="240" w:after="0"/>
              <w:jc w:val="left"/>
            </w:pPr>
            <w:r>
              <w:object w:dxaOrig="1440" w:dyaOrig="1440" w14:anchorId="2488FD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2.5pt;height:18.5pt" o:ole="">
                  <v:imagedata r:id="rId8" o:title=""/>
                </v:shape>
                <w:control r:id="rId9" w:name="OptBtn1" w:shapeid="_x0000_i1045"/>
              </w:object>
            </w:r>
            <w:r>
              <w:object w:dxaOrig="1440" w:dyaOrig="1440" w14:anchorId="0245166B">
                <v:shape id="_x0000_i1047" type="#_x0000_t75" style="width:32.5pt;height:18.5pt" o:ole="">
                  <v:imagedata r:id="rId10" o:title=""/>
                </v:shape>
                <w:control r:id="rId11" w:name="OptBtn" w:shapeid="_x0000_i1047"/>
              </w:object>
            </w:r>
          </w:p>
        </w:tc>
      </w:tr>
      <w:tr w:rsidR="007E4398" w14:paraId="3397B8B1" w14:textId="77777777" w:rsidTr="007E4398">
        <w:trPr>
          <w:trHeight w:val="331"/>
        </w:trPr>
        <w:tc>
          <w:tcPr>
            <w:tcW w:w="715" w:type="dxa"/>
            <w:vMerge/>
            <w:vAlign w:val="bottom"/>
          </w:tcPr>
          <w:p w14:paraId="26066B6F" w14:textId="77777777" w:rsidR="007E4398" w:rsidRDefault="007E4398" w:rsidP="007E4398">
            <w:pPr>
              <w:pStyle w:val="ListParagraph"/>
              <w:numPr>
                <w:ilvl w:val="0"/>
                <w:numId w:val="12"/>
              </w:numPr>
              <w:spacing w:before="120" w:after="120"/>
              <w:ind w:left="331"/>
            </w:pPr>
          </w:p>
        </w:tc>
        <w:sdt>
          <w:sdtPr>
            <w:id w:val="-1510207211"/>
            <w:placeholder>
              <w:docPart w:val="087C5E1B9C614FB493A614E6517DCA8C"/>
            </w:placeholder>
            <w:showingPlcHdr/>
          </w:sdtPr>
          <w:sdtEndPr/>
          <w:sdtContent>
            <w:tc>
              <w:tcPr>
                <w:tcW w:w="2520" w:type="dxa"/>
                <w:tcBorders>
                  <w:top w:val="dashSmallGap" w:sz="4" w:space="0" w:color="auto"/>
                  <w:bottom w:val="single" w:sz="4" w:space="0" w:color="auto"/>
                </w:tcBorders>
                <w:vAlign w:val="bottom"/>
              </w:tcPr>
              <w:p w14:paraId="5F543B04" w14:textId="666B44DB" w:rsidR="007E4398" w:rsidRDefault="00DD3759" w:rsidP="005E6813">
                <w:pPr>
                  <w:spacing w:before="240" w:after="0"/>
                  <w:jc w:val="left"/>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F. Name</w:t>
                </w:r>
                <w:r w:rsidRPr="006C1951">
                  <w:rPr>
                    <w:rStyle w:val="PlaceholderText"/>
                  </w:rPr>
                  <w:t>.</w:t>
                </w:r>
              </w:p>
            </w:tc>
          </w:sdtContent>
        </w:sdt>
        <w:tc>
          <w:tcPr>
            <w:tcW w:w="1749" w:type="dxa"/>
            <w:vMerge/>
            <w:vAlign w:val="bottom"/>
          </w:tcPr>
          <w:p w14:paraId="3D690369" w14:textId="77777777" w:rsidR="007E4398" w:rsidRDefault="007E4398" w:rsidP="007E4398">
            <w:pPr>
              <w:spacing w:before="120" w:after="120"/>
              <w:jc w:val="left"/>
            </w:pPr>
          </w:p>
        </w:tc>
        <w:tc>
          <w:tcPr>
            <w:tcW w:w="2610" w:type="dxa"/>
            <w:vMerge/>
            <w:vAlign w:val="bottom"/>
          </w:tcPr>
          <w:p w14:paraId="00B4AFC3" w14:textId="77777777" w:rsidR="007E4398" w:rsidRPr="007E4398" w:rsidRDefault="007E4398" w:rsidP="007E4398">
            <w:pPr>
              <w:spacing w:before="120" w:after="120"/>
              <w:jc w:val="left"/>
              <w:rPr>
                <w:sz w:val="20"/>
                <w:szCs w:val="20"/>
              </w:rPr>
            </w:pPr>
          </w:p>
        </w:tc>
        <w:tc>
          <w:tcPr>
            <w:tcW w:w="1191" w:type="dxa"/>
            <w:vMerge/>
            <w:vAlign w:val="bottom"/>
          </w:tcPr>
          <w:p w14:paraId="2EC76C6F" w14:textId="77777777" w:rsidR="007E4398" w:rsidRDefault="007E4398" w:rsidP="005E6813">
            <w:pPr>
              <w:spacing w:before="240" w:after="0"/>
              <w:jc w:val="left"/>
            </w:pPr>
          </w:p>
        </w:tc>
      </w:tr>
      <w:tr w:rsidR="007E4398" w14:paraId="6908029A" w14:textId="77777777" w:rsidTr="007E4398">
        <w:trPr>
          <w:trHeight w:val="332"/>
        </w:trPr>
        <w:tc>
          <w:tcPr>
            <w:tcW w:w="715" w:type="dxa"/>
            <w:vMerge w:val="restart"/>
            <w:vAlign w:val="bottom"/>
          </w:tcPr>
          <w:p w14:paraId="0F1F7E2F" w14:textId="77777777" w:rsidR="007E4398" w:rsidRDefault="007E4398" w:rsidP="007E4398">
            <w:pPr>
              <w:pStyle w:val="ListParagraph"/>
              <w:numPr>
                <w:ilvl w:val="0"/>
                <w:numId w:val="12"/>
              </w:numPr>
              <w:spacing w:before="120" w:after="120"/>
              <w:ind w:left="331"/>
            </w:pPr>
          </w:p>
        </w:tc>
        <w:sdt>
          <w:sdtPr>
            <w:id w:val="-1442069265"/>
            <w:placeholder>
              <w:docPart w:val="AD1BD49E7C7F4CE48707949D8BAE93B9"/>
            </w:placeholder>
            <w:showingPlcHdr/>
          </w:sdtPr>
          <w:sdtEndPr/>
          <w:sdtContent>
            <w:tc>
              <w:tcPr>
                <w:tcW w:w="2520" w:type="dxa"/>
                <w:tcBorders>
                  <w:bottom w:val="dashSmallGap" w:sz="4" w:space="0" w:color="auto"/>
                </w:tcBorders>
                <w:vAlign w:val="bottom"/>
              </w:tcPr>
              <w:p w14:paraId="13AD85F1" w14:textId="2F4C2347" w:rsidR="007E4398" w:rsidRDefault="00DD3759" w:rsidP="005E6813">
                <w:pPr>
                  <w:spacing w:before="240" w:after="0"/>
                  <w:jc w:val="left"/>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L. Name</w:t>
                </w:r>
                <w:r w:rsidRPr="006C1951">
                  <w:rPr>
                    <w:rStyle w:val="PlaceholderText"/>
                  </w:rPr>
                  <w:t>.</w:t>
                </w:r>
              </w:p>
            </w:tc>
          </w:sdtContent>
        </w:sdt>
        <w:sdt>
          <w:sdtPr>
            <w:alias w:val="Role"/>
            <w:tag w:val="Role"/>
            <w:id w:val="318548487"/>
            <w:placeholder>
              <w:docPart w:val="CDCFAED49C9B4B37AF59C90D59A70FE9"/>
            </w:placeholder>
            <w:showingPlcHdr/>
            <w:comboBox>
              <w:listItem w:value="Select your role"/>
              <w:listItem w:displayText="End Seller" w:value="End Seller"/>
              <w:listItem w:displayText="End Buyer" w:value="End Buyer"/>
              <w:listItem w:displayText="Intermediary" w:value="Intermediary"/>
              <w:listItem w:displayText="Buyer Mandate" w:value="Buyer Mandate"/>
              <w:listItem w:displayText="Seller Mandate" w:value="Seller Mandate"/>
            </w:comboBox>
          </w:sdtPr>
          <w:sdtEndPr/>
          <w:sdtContent>
            <w:tc>
              <w:tcPr>
                <w:tcW w:w="1749" w:type="dxa"/>
                <w:vMerge w:val="restart"/>
                <w:vAlign w:val="bottom"/>
              </w:tcPr>
              <w:p w14:paraId="1C2F3BB5" w14:textId="200F72AF" w:rsidR="007E4398" w:rsidRDefault="007E4398" w:rsidP="007E4398">
                <w:pPr>
                  <w:spacing w:before="120" w:after="120"/>
                  <w:jc w:val="left"/>
                </w:pPr>
                <w:r w:rsidRPr="006C1951">
                  <w:rPr>
                    <w:rStyle w:val="PlaceholderText"/>
                  </w:rPr>
                  <w:t>Choose an item.</w:t>
                </w:r>
              </w:p>
            </w:tc>
          </w:sdtContent>
        </w:sdt>
        <w:sdt>
          <w:sdtPr>
            <w:rPr>
              <w:sz w:val="20"/>
              <w:szCs w:val="20"/>
            </w:rPr>
            <w:id w:val="96538560"/>
            <w:placeholder>
              <w:docPart w:val="111EE24011F144B086F987D7FB8D8AF3"/>
            </w:placeholder>
            <w:showingPlcHdr/>
          </w:sdtPr>
          <w:sdtEndPr/>
          <w:sdtContent>
            <w:tc>
              <w:tcPr>
                <w:tcW w:w="2610" w:type="dxa"/>
                <w:vMerge w:val="restart"/>
                <w:vAlign w:val="bottom"/>
              </w:tcPr>
              <w:p w14:paraId="5B124094" w14:textId="448CF314" w:rsidR="007E4398" w:rsidRPr="007E4398" w:rsidRDefault="007E4398" w:rsidP="007E4398">
                <w:pPr>
                  <w:spacing w:before="120" w:after="120"/>
                  <w:jc w:val="left"/>
                  <w:rPr>
                    <w:sz w:val="20"/>
                    <w:szCs w:val="20"/>
                  </w:rPr>
                </w:pPr>
                <w:r w:rsidRPr="007E4398">
                  <w:rPr>
                    <w:rStyle w:val="PlaceholderText"/>
                    <w:sz w:val="20"/>
                    <w:szCs w:val="20"/>
                  </w:rPr>
                  <w:t>Click to insert your email.</w:t>
                </w:r>
              </w:p>
            </w:tc>
          </w:sdtContent>
        </w:sdt>
        <w:tc>
          <w:tcPr>
            <w:tcW w:w="1191" w:type="dxa"/>
            <w:vMerge w:val="restart"/>
            <w:vAlign w:val="bottom"/>
          </w:tcPr>
          <w:p w14:paraId="664465F3" w14:textId="7EC4B8B9" w:rsidR="007E4398" w:rsidRDefault="007E4398" w:rsidP="005E6813">
            <w:pPr>
              <w:spacing w:before="240" w:after="0"/>
              <w:jc w:val="left"/>
            </w:pPr>
            <w:r>
              <w:object w:dxaOrig="1440" w:dyaOrig="1440" w14:anchorId="7609B221">
                <v:shape id="_x0000_i1049" type="#_x0000_t75" style="width:32.5pt;height:18.5pt" o:ole="">
                  <v:imagedata r:id="rId12" o:title=""/>
                </v:shape>
                <w:control r:id="rId13" w:name="OptBtn3" w:shapeid="_x0000_i1049"/>
              </w:object>
            </w:r>
            <w:r>
              <w:object w:dxaOrig="1440" w:dyaOrig="1440" w14:anchorId="413828B0">
                <v:shape id="_x0000_i1051" type="#_x0000_t75" style="width:32.5pt;height:18.5pt" o:ole="">
                  <v:imagedata r:id="rId10" o:title=""/>
                </v:shape>
                <w:control r:id="rId14" w:name="OptBtn4" w:shapeid="_x0000_i1051"/>
              </w:object>
            </w:r>
          </w:p>
        </w:tc>
      </w:tr>
      <w:tr w:rsidR="007E4398" w14:paraId="6857EA96" w14:textId="77777777" w:rsidTr="007E4398">
        <w:trPr>
          <w:trHeight w:val="331"/>
        </w:trPr>
        <w:tc>
          <w:tcPr>
            <w:tcW w:w="715" w:type="dxa"/>
            <w:vMerge/>
            <w:vAlign w:val="bottom"/>
          </w:tcPr>
          <w:p w14:paraId="5DE1D537" w14:textId="77777777" w:rsidR="007E4398" w:rsidRDefault="007E4398" w:rsidP="007E4398">
            <w:pPr>
              <w:pStyle w:val="ListParagraph"/>
              <w:numPr>
                <w:ilvl w:val="0"/>
                <w:numId w:val="12"/>
              </w:numPr>
              <w:spacing w:before="120" w:after="120"/>
              <w:ind w:left="331"/>
            </w:pPr>
          </w:p>
        </w:tc>
        <w:sdt>
          <w:sdtPr>
            <w:id w:val="-1295746028"/>
            <w:placeholder>
              <w:docPart w:val="16E286C0E8154177BC87E5782AB88546"/>
            </w:placeholder>
            <w:showingPlcHdr/>
          </w:sdtPr>
          <w:sdtEndPr/>
          <w:sdtContent>
            <w:tc>
              <w:tcPr>
                <w:tcW w:w="2520" w:type="dxa"/>
                <w:tcBorders>
                  <w:top w:val="dashSmallGap" w:sz="4" w:space="0" w:color="auto"/>
                  <w:bottom w:val="single" w:sz="4" w:space="0" w:color="auto"/>
                </w:tcBorders>
                <w:vAlign w:val="bottom"/>
              </w:tcPr>
              <w:p w14:paraId="3BBD74B3" w14:textId="4955E2C2" w:rsidR="007E4398" w:rsidRDefault="00DD3759" w:rsidP="005E6813">
                <w:pPr>
                  <w:spacing w:before="240" w:after="0"/>
                  <w:jc w:val="left"/>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F. Name</w:t>
                </w:r>
                <w:r w:rsidRPr="006C1951">
                  <w:rPr>
                    <w:rStyle w:val="PlaceholderText"/>
                  </w:rPr>
                  <w:t>.</w:t>
                </w:r>
              </w:p>
            </w:tc>
          </w:sdtContent>
        </w:sdt>
        <w:tc>
          <w:tcPr>
            <w:tcW w:w="1749" w:type="dxa"/>
            <w:vMerge/>
            <w:vAlign w:val="bottom"/>
          </w:tcPr>
          <w:p w14:paraId="6E32C912" w14:textId="77777777" w:rsidR="007E4398" w:rsidRDefault="007E4398" w:rsidP="007E4398">
            <w:pPr>
              <w:spacing w:before="120" w:after="120"/>
              <w:jc w:val="left"/>
            </w:pPr>
          </w:p>
        </w:tc>
        <w:tc>
          <w:tcPr>
            <w:tcW w:w="2610" w:type="dxa"/>
            <w:vMerge/>
            <w:vAlign w:val="bottom"/>
          </w:tcPr>
          <w:p w14:paraId="2D58B3C6" w14:textId="77777777" w:rsidR="007E4398" w:rsidRPr="007E4398" w:rsidRDefault="007E4398" w:rsidP="007E4398">
            <w:pPr>
              <w:spacing w:before="120" w:after="120"/>
              <w:jc w:val="left"/>
              <w:rPr>
                <w:sz w:val="20"/>
                <w:szCs w:val="20"/>
              </w:rPr>
            </w:pPr>
          </w:p>
        </w:tc>
        <w:tc>
          <w:tcPr>
            <w:tcW w:w="1191" w:type="dxa"/>
            <w:vMerge/>
            <w:vAlign w:val="bottom"/>
          </w:tcPr>
          <w:p w14:paraId="3EF56CB3" w14:textId="77777777" w:rsidR="007E4398" w:rsidRDefault="007E4398" w:rsidP="005E6813">
            <w:pPr>
              <w:spacing w:before="240" w:after="0"/>
              <w:jc w:val="left"/>
            </w:pPr>
          </w:p>
        </w:tc>
      </w:tr>
      <w:tr w:rsidR="007E4398" w14:paraId="7CBE0A11" w14:textId="77777777" w:rsidTr="007E4398">
        <w:trPr>
          <w:trHeight w:val="332"/>
        </w:trPr>
        <w:tc>
          <w:tcPr>
            <w:tcW w:w="715" w:type="dxa"/>
            <w:vMerge w:val="restart"/>
            <w:vAlign w:val="bottom"/>
          </w:tcPr>
          <w:p w14:paraId="47366C8A" w14:textId="77777777" w:rsidR="007E4398" w:rsidRDefault="007E4398" w:rsidP="007E4398">
            <w:pPr>
              <w:pStyle w:val="ListParagraph"/>
              <w:numPr>
                <w:ilvl w:val="0"/>
                <w:numId w:val="12"/>
              </w:numPr>
              <w:spacing w:before="120" w:after="120"/>
              <w:ind w:left="331"/>
            </w:pPr>
          </w:p>
        </w:tc>
        <w:sdt>
          <w:sdtPr>
            <w:id w:val="-885252696"/>
            <w:placeholder>
              <w:docPart w:val="AB5230E1900D452F98FF2554FFB7F570"/>
            </w:placeholder>
            <w:showingPlcHdr/>
          </w:sdtPr>
          <w:sdtEndPr/>
          <w:sdtContent>
            <w:tc>
              <w:tcPr>
                <w:tcW w:w="2520" w:type="dxa"/>
                <w:tcBorders>
                  <w:bottom w:val="dashSmallGap" w:sz="4" w:space="0" w:color="auto"/>
                </w:tcBorders>
                <w:vAlign w:val="bottom"/>
              </w:tcPr>
              <w:p w14:paraId="0DEEC15A" w14:textId="09EDD8D0" w:rsidR="007E4398" w:rsidRDefault="00DD3759" w:rsidP="005E6813">
                <w:pPr>
                  <w:spacing w:before="240" w:after="0"/>
                  <w:jc w:val="left"/>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L. Name</w:t>
                </w:r>
                <w:r w:rsidRPr="006C1951">
                  <w:rPr>
                    <w:rStyle w:val="PlaceholderText"/>
                  </w:rPr>
                  <w:t>.</w:t>
                </w:r>
              </w:p>
            </w:tc>
          </w:sdtContent>
        </w:sdt>
        <w:sdt>
          <w:sdtPr>
            <w:alias w:val="Role"/>
            <w:tag w:val="Role"/>
            <w:id w:val="1926535434"/>
            <w:placeholder>
              <w:docPart w:val="499A79394B694C9A9FC1C77EB6C75448"/>
            </w:placeholder>
            <w:showingPlcHdr/>
            <w:comboBox>
              <w:listItem w:value="Select your role"/>
              <w:listItem w:displayText="End Seller" w:value="End Seller"/>
              <w:listItem w:displayText="End Buyer" w:value="End Buyer"/>
              <w:listItem w:displayText="Intermediary" w:value="Intermediary"/>
              <w:listItem w:displayText="Buyer Mandate" w:value="Buyer Mandate"/>
              <w:listItem w:displayText="Seller Mandate" w:value="Seller Mandate"/>
            </w:comboBox>
          </w:sdtPr>
          <w:sdtEndPr/>
          <w:sdtContent>
            <w:tc>
              <w:tcPr>
                <w:tcW w:w="1749" w:type="dxa"/>
                <w:vMerge w:val="restart"/>
                <w:vAlign w:val="bottom"/>
              </w:tcPr>
              <w:p w14:paraId="1B7C5DA8" w14:textId="352F6FB6" w:rsidR="007E4398" w:rsidRDefault="007E4398" w:rsidP="007E4398">
                <w:pPr>
                  <w:spacing w:before="120" w:after="120"/>
                  <w:jc w:val="left"/>
                </w:pPr>
                <w:r w:rsidRPr="006C1951">
                  <w:rPr>
                    <w:rStyle w:val="PlaceholderText"/>
                  </w:rPr>
                  <w:t>Choose an item.</w:t>
                </w:r>
              </w:p>
            </w:tc>
          </w:sdtContent>
        </w:sdt>
        <w:sdt>
          <w:sdtPr>
            <w:rPr>
              <w:sz w:val="20"/>
              <w:szCs w:val="20"/>
            </w:rPr>
            <w:id w:val="-158012905"/>
            <w:placeholder>
              <w:docPart w:val="9237301C5134427E8E5EBC7E402F9B09"/>
            </w:placeholder>
            <w:showingPlcHdr/>
          </w:sdtPr>
          <w:sdtEndPr/>
          <w:sdtContent>
            <w:tc>
              <w:tcPr>
                <w:tcW w:w="2610" w:type="dxa"/>
                <w:vMerge w:val="restart"/>
                <w:vAlign w:val="bottom"/>
              </w:tcPr>
              <w:p w14:paraId="0D21C635" w14:textId="6E946F8C" w:rsidR="007E4398" w:rsidRPr="007E4398" w:rsidRDefault="007E4398" w:rsidP="007E4398">
                <w:pPr>
                  <w:spacing w:before="120" w:after="120"/>
                  <w:jc w:val="left"/>
                  <w:rPr>
                    <w:sz w:val="20"/>
                    <w:szCs w:val="20"/>
                  </w:rPr>
                </w:pPr>
                <w:r w:rsidRPr="007E4398">
                  <w:rPr>
                    <w:rStyle w:val="PlaceholderText"/>
                    <w:sz w:val="20"/>
                    <w:szCs w:val="20"/>
                  </w:rPr>
                  <w:t>Click to insert your email.</w:t>
                </w:r>
              </w:p>
            </w:tc>
          </w:sdtContent>
        </w:sdt>
        <w:tc>
          <w:tcPr>
            <w:tcW w:w="1191" w:type="dxa"/>
            <w:vMerge w:val="restart"/>
            <w:vAlign w:val="bottom"/>
          </w:tcPr>
          <w:p w14:paraId="63BDA05D" w14:textId="57A739E4" w:rsidR="007E4398" w:rsidRDefault="007E4398" w:rsidP="005E6813">
            <w:pPr>
              <w:spacing w:before="240" w:after="0"/>
              <w:jc w:val="left"/>
            </w:pPr>
            <w:r>
              <w:object w:dxaOrig="1440" w:dyaOrig="1440" w14:anchorId="36EA3E87">
                <v:shape id="_x0000_i1053" type="#_x0000_t75" style="width:32.5pt;height:18.5pt" o:ole="">
                  <v:imagedata r:id="rId12" o:title=""/>
                </v:shape>
                <w:control r:id="rId15" w:name="OptBtn5" w:shapeid="_x0000_i1053"/>
              </w:object>
            </w:r>
            <w:r>
              <w:object w:dxaOrig="1440" w:dyaOrig="1440" w14:anchorId="68C9F228">
                <v:shape id="_x0000_i1055" type="#_x0000_t75" style="width:32.5pt;height:18.5pt" o:ole="">
                  <v:imagedata r:id="rId12" o:title=""/>
                </v:shape>
                <w:control r:id="rId16" w:name="OptBtn6" w:shapeid="_x0000_i1055"/>
              </w:object>
            </w:r>
          </w:p>
        </w:tc>
      </w:tr>
      <w:tr w:rsidR="007E4398" w14:paraId="0EAE0503" w14:textId="77777777" w:rsidTr="007E4398">
        <w:trPr>
          <w:trHeight w:val="331"/>
        </w:trPr>
        <w:tc>
          <w:tcPr>
            <w:tcW w:w="715" w:type="dxa"/>
            <w:vMerge/>
            <w:vAlign w:val="bottom"/>
          </w:tcPr>
          <w:p w14:paraId="610F117C" w14:textId="77777777" w:rsidR="007E4398" w:rsidRDefault="007E4398" w:rsidP="007E4398">
            <w:pPr>
              <w:pStyle w:val="ListParagraph"/>
              <w:numPr>
                <w:ilvl w:val="0"/>
                <w:numId w:val="12"/>
              </w:numPr>
              <w:spacing w:before="120" w:after="120"/>
              <w:ind w:left="331"/>
            </w:pPr>
          </w:p>
        </w:tc>
        <w:sdt>
          <w:sdtPr>
            <w:id w:val="1196734312"/>
            <w:placeholder>
              <w:docPart w:val="91CB17F2FA874C379BF44D767E589B62"/>
            </w:placeholder>
            <w:showingPlcHdr/>
          </w:sdtPr>
          <w:sdtEndPr/>
          <w:sdtContent>
            <w:tc>
              <w:tcPr>
                <w:tcW w:w="2520" w:type="dxa"/>
                <w:tcBorders>
                  <w:top w:val="dashSmallGap" w:sz="4" w:space="0" w:color="auto"/>
                  <w:bottom w:val="single" w:sz="4" w:space="0" w:color="auto"/>
                </w:tcBorders>
                <w:vAlign w:val="bottom"/>
              </w:tcPr>
              <w:p w14:paraId="1A1EA4CE" w14:textId="6B531AF5" w:rsidR="007E4398" w:rsidRDefault="00DD3759" w:rsidP="005E6813">
                <w:pPr>
                  <w:spacing w:before="240" w:after="0"/>
                  <w:jc w:val="left"/>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F. Name</w:t>
                </w:r>
                <w:r w:rsidRPr="006C1951">
                  <w:rPr>
                    <w:rStyle w:val="PlaceholderText"/>
                  </w:rPr>
                  <w:t>.</w:t>
                </w:r>
              </w:p>
            </w:tc>
          </w:sdtContent>
        </w:sdt>
        <w:tc>
          <w:tcPr>
            <w:tcW w:w="1749" w:type="dxa"/>
            <w:vMerge/>
            <w:vAlign w:val="bottom"/>
          </w:tcPr>
          <w:p w14:paraId="24A535C0" w14:textId="77777777" w:rsidR="007E4398" w:rsidRDefault="007E4398" w:rsidP="007E4398">
            <w:pPr>
              <w:spacing w:before="120" w:after="120"/>
              <w:jc w:val="left"/>
            </w:pPr>
          </w:p>
        </w:tc>
        <w:tc>
          <w:tcPr>
            <w:tcW w:w="2610" w:type="dxa"/>
            <w:vMerge/>
            <w:vAlign w:val="bottom"/>
          </w:tcPr>
          <w:p w14:paraId="710BC217" w14:textId="77777777" w:rsidR="007E4398" w:rsidRPr="007E4398" w:rsidRDefault="007E4398" w:rsidP="007E4398">
            <w:pPr>
              <w:spacing w:before="120" w:after="120"/>
              <w:jc w:val="left"/>
              <w:rPr>
                <w:sz w:val="20"/>
                <w:szCs w:val="20"/>
              </w:rPr>
            </w:pPr>
          </w:p>
        </w:tc>
        <w:tc>
          <w:tcPr>
            <w:tcW w:w="1191" w:type="dxa"/>
            <w:vMerge/>
            <w:vAlign w:val="bottom"/>
          </w:tcPr>
          <w:p w14:paraId="6B21E729" w14:textId="77777777" w:rsidR="007E4398" w:rsidRDefault="007E4398" w:rsidP="005E6813">
            <w:pPr>
              <w:spacing w:before="240" w:after="0"/>
              <w:jc w:val="left"/>
            </w:pPr>
          </w:p>
        </w:tc>
      </w:tr>
      <w:tr w:rsidR="007E4398" w14:paraId="199786E7" w14:textId="77777777" w:rsidTr="007E4398">
        <w:trPr>
          <w:trHeight w:val="332"/>
        </w:trPr>
        <w:tc>
          <w:tcPr>
            <w:tcW w:w="715" w:type="dxa"/>
            <w:vMerge w:val="restart"/>
            <w:vAlign w:val="bottom"/>
          </w:tcPr>
          <w:p w14:paraId="219518CD" w14:textId="77777777" w:rsidR="007E4398" w:rsidRDefault="007E4398" w:rsidP="007E4398">
            <w:pPr>
              <w:pStyle w:val="ListParagraph"/>
              <w:numPr>
                <w:ilvl w:val="0"/>
                <w:numId w:val="12"/>
              </w:numPr>
              <w:spacing w:before="120" w:after="120"/>
              <w:ind w:left="331"/>
            </w:pPr>
          </w:p>
        </w:tc>
        <w:sdt>
          <w:sdtPr>
            <w:id w:val="1953512631"/>
            <w:placeholder>
              <w:docPart w:val="A1D3979FA5D445AD8520D885655A52F5"/>
            </w:placeholder>
            <w:showingPlcHdr/>
          </w:sdtPr>
          <w:sdtEndPr/>
          <w:sdtContent>
            <w:tc>
              <w:tcPr>
                <w:tcW w:w="2520" w:type="dxa"/>
                <w:tcBorders>
                  <w:bottom w:val="dashSmallGap" w:sz="4" w:space="0" w:color="auto"/>
                </w:tcBorders>
                <w:vAlign w:val="bottom"/>
              </w:tcPr>
              <w:p w14:paraId="6FE5363A" w14:textId="4962755A" w:rsidR="007E4398" w:rsidRDefault="00DD3759" w:rsidP="005E6813">
                <w:pPr>
                  <w:spacing w:before="240" w:after="0"/>
                  <w:jc w:val="left"/>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L. Name</w:t>
                </w:r>
                <w:r w:rsidRPr="006C1951">
                  <w:rPr>
                    <w:rStyle w:val="PlaceholderText"/>
                  </w:rPr>
                  <w:t>.</w:t>
                </w:r>
              </w:p>
            </w:tc>
          </w:sdtContent>
        </w:sdt>
        <w:sdt>
          <w:sdtPr>
            <w:alias w:val="Role"/>
            <w:tag w:val="Role"/>
            <w:id w:val="1345980322"/>
            <w:placeholder>
              <w:docPart w:val="A495DFEF7DEE474D8AB9FC0DA2ED95F2"/>
            </w:placeholder>
            <w:showingPlcHdr/>
            <w:comboBox>
              <w:listItem w:value="Select your role"/>
              <w:listItem w:displayText="End Seller" w:value="End Seller"/>
              <w:listItem w:displayText="End Buyer" w:value="End Buyer"/>
              <w:listItem w:displayText="Intermediary" w:value="Intermediary"/>
              <w:listItem w:displayText="Buyer Mandate" w:value="Buyer Mandate"/>
              <w:listItem w:displayText="Seller Mandate" w:value="Seller Mandate"/>
            </w:comboBox>
          </w:sdtPr>
          <w:sdtEndPr/>
          <w:sdtContent>
            <w:tc>
              <w:tcPr>
                <w:tcW w:w="1749" w:type="dxa"/>
                <w:vMerge w:val="restart"/>
                <w:vAlign w:val="bottom"/>
              </w:tcPr>
              <w:p w14:paraId="475E5365" w14:textId="060FD8D3" w:rsidR="007E4398" w:rsidRDefault="007E4398" w:rsidP="007E4398">
                <w:pPr>
                  <w:spacing w:before="120" w:after="120"/>
                  <w:jc w:val="left"/>
                </w:pPr>
                <w:r w:rsidRPr="006C1951">
                  <w:rPr>
                    <w:rStyle w:val="PlaceholderText"/>
                  </w:rPr>
                  <w:t>Choose an item.</w:t>
                </w:r>
              </w:p>
            </w:tc>
          </w:sdtContent>
        </w:sdt>
        <w:sdt>
          <w:sdtPr>
            <w:rPr>
              <w:sz w:val="20"/>
              <w:szCs w:val="20"/>
            </w:rPr>
            <w:id w:val="1496461105"/>
            <w:placeholder>
              <w:docPart w:val="62B7D08FFF384FA4AA4D65ED0BDEF360"/>
            </w:placeholder>
            <w:showingPlcHdr/>
          </w:sdtPr>
          <w:sdtEndPr/>
          <w:sdtContent>
            <w:tc>
              <w:tcPr>
                <w:tcW w:w="2610" w:type="dxa"/>
                <w:vMerge w:val="restart"/>
                <w:vAlign w:val="bottom"/>
              </w:tcPr>
              <w:p w14:paraId="08B21B24" w14:textId="59479F16" w:rsidR="007E4398" w:rsidRPr="007E4398" w:rsidRDefault="007E4398" w:rsidP="007E4398">
                <w:pPr>
                  <w:spacing w:before="120" w:after="120"/>
                  <w:jc w:val="left"/>
                  <w:rPr>
                    <w:sz w:val="20"/>
                    <w:szCs w:val="20"/>
                  </w:rPr>
                </w:pPr>
                <w:r w:rsidRPr="007E4398">
                  <w:rPr>
                    <w:rStyle w:val="PlaceholderText"/>
                    <w:sz w:val="20"/>
                    <w:szCs w:val="20"/>
                  </w:rPr>
                  <w:t>Click to insert your email.</w:t>
                </w:r>
              </w:p>
            </w:tc>
          </w:sdtContent>
        </w:sdt>
        <w:tc>
          <w:tcPr>
            <w:tcW w:w="1191" w:type="dxa"/>
            <w:vMerge w:val="restart"/>
            <w:vAlign w:val="bottom"/>
          </w:tcPr>
          <w:p w14:paraId="33C7F890" w14:textId="794F7EAD" w:rsidR="007E4398" w:rsidRDefault="007E4398" w:rsidP="005E6813">
            <w:pPr>
              <w:spacing w:before="240" w:after="0"/>
              <w:jc w:val="left"/>
            </w:pPr>
            <w:r>
              <w:object w:dxaOrig="1440" w:dyaOrig="1440" w14:anchorId="6D5CC16C">
                <v:shape id="_x0000_i1057" type="#_x0000_t75" style="width:32.5pt;height:18.5pt" o:ole="">
                  <v:imagedata r:id="rId10" o:title=""/>
                </v:shape>
                <w:control r:id="rId17" w:name="OptBtn7" w:shapeid="_x0000_i1057"/>
              </w:object>
            </w:r>
            <w:r>
              <w:object w:dxaOrig="1440" w:dyaOrig="1440" w14:anchorId="37387B5B">
                <v:shape id="_x0000_i1059" type="#_x0000_t75" style="width:32.5pt;height:18.5pt" o:ole="">
                  <v:imagedata r:id="rId12" o:title=""/>
                </v:shape>
                <w:control r:id="rId18" w:name="OptBtn8" w:shapeid="_x0000_i1059"/>
              </w:object>
            </w:r>
          </w:p>
        </w:tc>
      </w:tr>
      <w:tr w:rsidR="007E4398" w14:paraId="255B19AD" w14:textId="77777777" w:rsidTr="007E4398">
        <w:trPr>
          <w:trHeight w:val="331"/>
        </w:trPr>
        <w:tc>
          <w:tcPr>
            <w:tcW w:w="715" w:type="dxa"/>
            <w:vMerge/>
            <w:vAlign w:val="bottom"/>
          </w:tcPr>
          <w:p w14:paraId="05D15C4E" w14:textId="77777777" w:rsidR="007E4398" w:rsidRDefault="007E4398" w:rsidP="007E4398">
            <w:pPr>
              <w:pStyle w:val="ListParagraph"/>
              <w:numPr>
                <w:ilvl w:val="0"/>
                <w:numId w:val="12"/>
              </w:numPr>
              <w:spacing w:before="120" w:after="120"/>
              <w:ind w:left="331"/>
            </w:pPr>
          </w:p>
        </w:tc>
        <w:sdt>
          <w:sdtPr>
            <w:id w:val="1691104936"/>
            <w:placeholder>
              <w:docPart w:val="94F19042C54B49B9946DF08DE0A2BC71"/>
            </w:placeholder>
            <w:showingPlcHdr/>
          </w:sdtPr>
          <w:sdtEndPr/>
          <w:sdtContent>
            <w:tc>
              <w:tcPr>
                <w:tcW w:w="2520" w:type="dxa"/>
                <w:tcBorders>
                  <w:top w:val="dashSmallGap" w:sz="4" w:space="0" w:color="auto"/>
                  <w:bottom w:val="single" w:sz="4" w:space="0" w:color="auto"/>
                </w:tcBorders>
                <w:vAlign w:val="bottom"/>
              </w:tcPr>
              <w:p w14:paraId="4BCED727" w14:textId="406153A6" w:rsidR="007E4398" w:rsidRDefault="00DD3759" w:rsidP="005E6813">
                <w:pPr>
                  <w:spacing w:before="240" w:after="0"/>
                  <w:jc w:val="left"/>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F. Name</w:t>
                </w:r>
                <w:r w:rsidRPr="006C1951">
                  <w:rPr>
                    <w:rStyle w:val="PlaceholderText"/>
                  </w:rPr>
                  <w:t>.</w:t>
                </w:r>
              </w:p>
            </w:tc>
          </w:sdtContent>
        </w:sdt>
        <w:tc>
          <w:tcPr>
            <w:tcW w:w="1749" w:type="dxa"/>
            <w:vMerge/>
            <w:vAlign w:val="bottom"/>
          </w:tcPr>
          <w:p w14:paraId="5920E38F" w14:textId="77777777" w:rsidR="007E4398" w:rsidRDefault="007E4398" w:rsidP="007E4398">
            <w:pPr>
              <w:spacing w:before="120" w:after="120"/>
              <w:jc w:val="left"/>
            </w:pPr>
          </w:p>
        </w:tc>
        <w:tc>
          <w:tcPr>
            <w:tcW w:w="2610" w:type="dxa"/>
            <w:vMerge/>
            <w:vAlign w:val="bottom"/>
          </w:tcPr>
          <w:p w14:paraId="5DC6D078" w14:textId="77777777" w:rsidR="007E4398" w:rsidRPr="007E4398" w:rsidRDefault="007E4398" w:rsidP="007E4398">
            <w:pPr>
              <w:spacing w:before="120" w:after="120"/>
              <w:jc w:val="left"/>
              <w:rPr>
                <w:sz w:val="20"/>
                <w:szCs w:val="20"/>
              </w:rPr>
            </w:pPr>
          </w:p>
        </w:tc>
        <w:tc>
          <w:tcPr>
            <w:tcW w:w="1191" w:type="dxa"/>
            <w:vMerge/>
            <w:vAlign w:val="bottom"/>
          </w:tcPr>
          <w:p w14:paraId="2F387E89" w14:textId="77777777" w:rsidR="007E4398" w:rsidRDefault="007E4398" w:rsidP="005E6813">
            <w:pPr>
              <w:spacing w:before="240" w:after="0"/>
              <w:jc w:val="left"/>
            </w:pPr>
          </w:p>
        </w:tc>
      </w:tr>
      <w:tr w:rsidR="007E4398" w14:paraId="3A3E2761" w14:textId="77777777" w:rsidTr="007E4398">
        <w:trPr>
          <w:trHeight w:val="332"/>
        </w:trPr>
        <w:tc>
          <w:tcPr>
            <w:tcW w:w="715" w:type="dxa"/>
            <w:vMerge w:val="restart"/>
            <w:vAlign w:val="bottom"/>
          </w:tcPr>
          <w:p w14:paraId="651F168B" w14:textId="77777777" w:rsidR="007E4398" w:rsidRDefault="007E4398" w:rsidP="007E4398">
            <w:pPr>
              <w:pStyle w:val="ListParagraph"/>
              <w:numPr>
                <w:ilvl w:val="0"/>
                <w:numId w:val="12"/>
              </w:numPr>
              <w:spacing w:before="120" w:after="120"/>
              <w:ind w:left="331"/>
            </w:pPr>
          </w:p>
        </w:tc>
        <w:sdt>
          <w:sdtPr>
            <w:id w:val="-1148745265"/>
            <w:placeholder>
              <w:docPart w:val="5CB50F158B384EFB9825763DF5DBB332"/>
            </w:placeholder>
            <w:showingPlcHdr/>
          </w:sdtPr>
          <w:sdtEndPr/>
          <w:sdtContent>
            <w:tc>
              <w:tcPr>
                <w:tcW w:w="2520" w:type="dxa"/>
                <w:tcBorders>
                  <w:bottom w:val="dashSmallGap" w:sz="4" w:space="0" w:color="auto"/>
                </w:tcBorders>
                <w:vAlign w:val="bottom"/>
              </w:tcPr>
              <w:p w14:paraId="74B0CF66" w14:textId="1B1C2ABE" w:rsidR="007E4398" w:rsidRDefault="00DD3759" w:rsidP="005E6813">
                <w:pPr>
                  <w:spacing w:before="240" w:after="0"/>
                  <w:jc w:val="left"/>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L. Name</w:t>
                </w:r>
                <w:r w:rsidRPr="006C1951">
                  <w:rPr>
                    <w:rStyle w:val="PlaceholderText"/>
                  </w:rPr>
                  <w:t>.</w:t>
                </w:r>
              </w:p>
            </w:tc>
          </w:sdtContent>
        </w:sdt>
        <w:sdt>
          <w:sdtPr>
            <w:alias w:val="Role"/>
            <w:tag w:val="Role"/>
            <w:id w:val="-343711157"/>
            <w:placeholder>
              <w:docPart w:val="645DE0082BF34F51869D1C4E9D62CC73"/>
            </w:placeholder>
            <w:showingPlcHdr/>
            <w:comboBox>
              <w:listItem w:value="Select your role"/>
              <w:listItem w:displayText="End Seller" w:value="End Seller"/>
              <w:listItem w:displayText="End Buyer" w:value="End Buyer"/>
              <w:listItem w:displayText="Intermediary" w:value="Intermediary"/>
              <w:listItem w:displayText="Buyer Mandate" w:value="Buyer Mandate"/>
              <w:listItem w:displayText="Seller Mandate" w:value="Seller Mandate"/>
            </w:comboBox>
          </w:sdtPr>
          <w:sdtEndPr/>
          <w:sdtContent>
            <w:tc>
              <w:tcPr>
                <w:tcW w:w="1749" w:type="dxa"/>
                <w:vMerge w:val="restart"/>
                <w:vAlign w:val="bottom"/>
              </w:tcPr>
              <w:p w14:paraId="3E117464" w14:textId="134EA3C2" w:rsidR="007E4398" w:rsidRDefault="007E4398" w:rsidP="007E4398">
                <w:pPr>
                  <w:spacing w:before="120" w:after="120"/>
                  <w:jc w:val="left"/>
                </w:pPr>
                <w:r w:rsidRPr="006C1951">
                  <w:rPr>
                    <w:rStyle w:val="PlaceholderText"/>
                  </w:rPr>
                  <w:t>Choose an item.</w:t>
                </w:r>
              </w:p>
            </w:tc>
          </w:sdtContent>
        </w:sdt>
        <w:sdt>
          <w:sdtPr>
            <w:rPr>
              <w:sz w:val="20"/>
              <w:szCs w:val="20"/>
            </w:rPr>
            <w:id w:val="404817421"/>
            <w:placeholder>
              <w:docPart w:val="685222FD98954913A814007DC983DE5E"/>
            </w:placeholder>
            <w:showingPlcHdr/>
          </w:sdtPr>
          <w:sdtEndPr/>
          <w:sdtContent>
            <w:tc>
              <w:tcPr>
                <w:tcW w:w="2610" w:type="dxa"/>
                <w:vMerge w:val="restart"/>
                <w:vAlign w:val="bottom"/>
              </w:tcPr>
              <w:p w14:paraId="3EAAEF61" w14:textId="3B5FC895" w:rsidR="007E4398" w:rsidRPr="007E4398" w:rsidRDefault="007E4398" w:rsidP="007E4398">
                <w:pPr>
                  <w:spacing w:before="120" w:after="120"/>
                  <w:jc w:val="left"/>
                  <w:rPr>
                    <w:sz w:val="20"/>
                    <w:szCs w:val="20"/>
                  </w:rPr>
                </w:pPr>
                <w:r w:rsidRPr="007E4398">
                  <w:rPr>
                    <w:rStyle w:val="PlaceholderText"/>
                    <w:sz w:val="20"/>
                    <w:szCs w:val="20"/>
                  </w:rPr>
                  <w:t>Click to insert your email.</w:t>
                </w:r>
              </w:p>
            </w:tc>
          </w:sdtContent>
        </w:sdt>
        <w:tc>
          <w:tcPr>
            <w:tcW w:w="1191" w:type="dxa"/>
            <w:vMerge w:val="restart"/>
            <w:vAlign w:val="bottom"/>
          </w:tcPr>
          <w:p w14:paraId="3EAE27EB" w14:textId="6BC5CEE5" w:rsidR="007E4398" w:rsidRDefault="007E4398" w:rsidP="005E6813">
            <w:pPr>
              <w:spacing w:before="240" w:after="0"/>
              <w:jc w:val="left"/>
            </w:pPr>
            <w:r>
              <w:object w:dxaOrig="1440" w:dyaOrig="1440" w14:anchorId="67D1BDF6">
                <v:shape id="_x0000_i1061" type="#_x0000_t75" style="width:32.5pt;height:18.5pt" o:ole="">
                  <v:imagedata r:id="rId19" o:title=""/>
                </v:shape>
                <w:control r:id="rId20" w:name="OptBtn9" w:shapeid="_x0000_i1061"/>
              </w:object>
            </w:r>
            <w:r>
              <w:object w:dxaOrig="1440" w:dyaOrig="1440" w14:anchorId="5F091236">
                <v:shape id="_x0000_i1063" type="#_x0000_t75" style="width:32.5pt;height:18.5pt" o:ole="">
                  <v:imagedata r:id="rId12" o:title=""/>
                </v:shape>
                <w:control r:id="rId21" w:name="OptBtn10" w:shapeid="_x0000_i1063"/>
              </w:object>
            </w:r>
          </w:p>
        </w:tc>
      </w:tr>
      <w:tr w:rsidR="007E4398" w14:paraId="78EEC552" w14:textId="77777777" w:rsidTr="007E4398">
        <w:trPr>
          <w:trHeight w:val="331"/>
        </w:trPr>
        <w:tc>
          <w:tcPr>
            <w:tcW w:w="715" w:type="dxa"/>
            <w:vMerge/>
            <w:vAlign w:val="bottom"/>
          </w:tcPr>
          <w:p w14:paraId="344CBA4B" w14:textId="77777777" w:rsidR="007E4398" w:rsidRDefault="007E4398" w:rsidP="005E6813">
            <w:pPr>
              <w:pStyle w:val="ListParagraph"/>
              <w:numPr>
                <w:ilvl w:val="0"/>
                <w:numId w:val="12"/>
              </w:numPr>
              <w:spacing w:before="240" w:after="0"/>
              <w:ind w:left="337"/>
            </w:pPr>
          </w:p>
        </w:tc>
        <w:sdt>
          <w:sdtPr>
            <w:id w:val="-982076313"/>
            <w:placeholder>
              <w:docPart w:val="52A9B5C3124041E3B6D2815EA01F8F4D"/>
            </w:placeholder>
            <w:showingPlcHdr/>
          </w:sdtPr>
          <w:sdtEndPr/>
          <w:sdtContent>
            <w:tc>
              <w:tcPr>
                <w:tcW w:w="2520" w:type="dxa"/>
                <w:tcBorders>
                  <w:top w:val="dashSmallGap" w:sz="4" w:space="0" w:color="auto"/>
                </w:tcBorders>
                <w:vAlign w:val="bottom"/>
              </w:tcPr>
              <w:p w14:paraId="7E93B18C" w14:textId="3279EC03" w:rsidR="007E4398" w:rsidRDefault="00DD3759" w:rsidP="005E6813">
                <w:pPr>
                  <w:spacing w:before="240" w:after="0"/>
                  <w:jc w:val="left"/>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F. Name</w:t>
                </w:r>
                <w:r w:rsidRPr="006C1951">
                  <w:rPr>
                    <w:rStyle w:val="PlaceholderText"/>
                  </w:rPr>
                  <w:t>.</w:t>
                </w:r>
              </w:p>
            </w:tc>
          </w:sdtContent>
        </w:sdt>
        <w:tc>
          <w:tcPr>
            <w:tcW w:w="1749" w:type="dxa"/>
            <w:vMerge/>
            <w:vAlign w:val="bottom"/>
          </w:tcPr>
          <w:p w14:paraId="030F540E" w14:textId="77777777" w:rsidR="007E4398" w:rsidRDefault="007E4398" w:rsidP="007E4398">
            <w:pPr>
              <w:spacing w:before="120" w:after="120"/>
              <w:jc w:val="left"/>
            </w:pPr>
          </w:p>
        </w:tc>
        <w:tc>
          <w:tcPr>
            <w:tcW w:w="2610" w:type="dxa"/>
            <w:vMerge/>
            <w:vAlign w:val="bottom"/>
          </w:tcPr>
          <w:p w14:paraId="7E184ADD" w14:textId="77777777" w:rsidR="007E4398" w:rsidRDefault="007E4398" w:rsidP="005E6813">
            <w:pPr>
              <w:spacing w:before="240" w:after="0"/>
              <w:jc w:val="left"/>
            </w:pPr>
          </w:p>
        </w:tc>
        <w:tc>
          <w:tcPr>
            <w:tcW w:w="1191" w:type="dxa"/>
            <w:vMerge/>
            <w:vAlign w:val="bottom"/>
          </w:tcPr>
          <w:p w14:paraId="04FCFFD2" w14:textId="77777777" w:rsidR="007E4398" w:rsidRDefault="007E4398" w:rsidP="005E6813">
            <w:pPr>
              <w:spacing w:before="240" w:after="0"/>
              <w:jc w:val="left"/>
            </w:pPr>
          </w:p>
        </w:tc>
      </w:tr>
    </w:tbl>
    <w:p w14:paraId="0F4671F4" w14:textId="77777777" w:rsidR="005E6813" w:rsidRDefault="005E6813" w:rsidP="00370A6A"/>
    <w:p w14:paraId="6F8C0640" w14:textId="77777777" w:rsidR="000F6D6A" w:rsidRDefault="000F6D6A" w:rsidP="00370A6A"/>
    <w:p w14:paraId="636803DD" w14:textId="350F2C78" w:rsidR="000F6D6A" w:rsidRDefault="000F6D6A" w:rsidP="000F6D6A">
      <w:pPr>
        <w:pStyle w:val="Heading1"/>
      </w:pPr>
      <w:r>
        <w:t>PRODUCT SPECIFICATION</w:t>
      </w:r>
    </w:p>
    <w:p w14:paraId="08C835A8" w14:textId="77777777" w:rsidR="009E244E" w:rsidRPr="009E244E" w:rsidRDefault="009E244E" w:rsidP="009E244E"/>
    <w:p w14:paraId="4CFB255C" w14:textId="77777777" w:rsidR="000F6D6A" w:rsidRPr="009E244E" w:rsidRDefault="000F6D6A" w:rsidP="009E244E">
      <w:pPr>
        <w:pStyle w:val="Heading3"/>
      </w:pPr>
      <w:r w:rsidRPr="009E244E">
        <w:t>PRODUCT SPECIFICATION</w:t>
      </w:r>
    </w:p>
    <w:p w14:paraId="5DC7C7E6" w14:textId="77777777" w:rsidR="000F6D6A" w:rsidRDefault="000F6D6A" w:rsidP="009E244E">
      <w:pPr>
        <w:pStyle w:val="ListParagraph"/>
        <w:numPr>
          <w:ilvl w:val="0"/>
          <w:numId w:val="16"/>
        </w:numPr>
        <w:spacing w:after="60"/>
        <w:ind w:left="360"/>
        <w:jc w:val="left"/>
      </w:pPr>
      <w:r w:rsidRPr="009E244E">
        <w:rPr>
          <w:b/>
          <w:bCs/>
        </w:rPr>
        <w:t>Product</w:t>
      </w:r>
      <w:r>
        <w:t>: Diesel Fuel EN590 10ppm</w:t>
      </w:r>
    </w:p>
    <w:p w14:paraId="544CB126" w14:textId="77777777" w:rsidR="000F6D6A" w:rsidRDefault="000F6D6A" w:rsidP="009E244E">
      <w:pPr>
        <w:pStyle w:val="ListParagraph"/>
        <w:numPr>
          <w:ilvl w:val="0"/>
          <w:numId w:val="16"/>
        </w:numPr>
        <w:spacing w:after="60"/>
        <w:ind w:left="360"/>
        <w:jc w:val="left"/>
      </w:pPr>
      <w:r w:rsidRPr="009E244E">
        <w:rPr>
          <w:b/>
          <w:bCs/>
        </w:rPr>
        <w:t>Quantity</w:t>
      </w:r>
      <w:r>
        <w:t>: 200,000 Metric Tons (MT)</w:t>
      </w:r>
    </w:p>
    <w:p w14:paraId="1D34DC8B" w14:textId="74B5EF22" w:rsidR="000F6D6A" w:rsidRDefault="000F6D6A" w:rsidP="009E244E">
      <w:pPr>
        <w:pStyle w:val="ListParagraph"/>
        <w:numPr>
          <w:ilvl w:val="0"/>
          <w:numId w:val="16"/>
        </w:numPr>
        <w:spacing w:after="60"/>
        <w:ind w:left="360"/>
        <w:jc w:val="left"/>
      </w:pPr>
      <w:r w:rsidRPr="009E244E">
        <w:rPr>
          <w:b/>
          <w:bCs/>
        </w:rPr>
        <w:t>Delivery Terms</w:t>
      </w:r>
      <w:r>
        <w:t xml:space="preserve">: </w:t>
      </w:r>
      <w:r w:rsidR="009E244E">
        <w:t>TTO</w:t>
      </w:r>
    </w:p>
    <w:p w14:paraId="0FFD7CE4" w14:textId="429EEC1D" w:rsidR="000F6D6A" w:rsidRDefault="000F6D6A" w:rsidP="009E244E">
      <w:pPr>
        <w:pStyle w:val="ListParagraph"/>
        <w:numPr>
          <w:ilvl w:val="0"/>
          <w:numId w:val="16"/>
        </w:numPr>
        <w:spacing w:after="60"/>
        <w:ind w:left="360"/>
        <w:jc w:val="left"/>
      </w:pPr>
      <w:r w:rsidRPr="009E244E">
        <w:rPr>
          <w:b/>
          <w:bCs/>
        </w:rPr>
        <w:t>Contract Value</w:t>
      </w:r>
      <w:r>
        <w:t xml:space="preserve">:  </w:t>
      </w:r>
      <w:r w:rsidR="009E244E">
        <w:t xml:space="preserve">Gross $590/ Net $580 </w:t>
      </w:r>
      <w:r>
        <w:t xml:space="preserve">USD </w:t>
      </w:r>
    </w:p>
    <w:p w14:paraId="47885C85" w14:textId="3C62D849" w:rsidR="000F6D6A" w:rsidRDefault="000F6D6A" w:rsidP="009E244E">
      <w:pPr>
        <w:pStyle w:val="ListParagraph"/>
        <w:numPr>
          <w:ilvl w:val="0"/>
          <w:numId w:val="16"/>
        </w:numPr>
        <w:spacing w:after="60"/>
        <w:ind w:left="360"/>
        <w:jc w:val="left"/>
      </w:pPr>
      <w:r w:rsidRPr="009E244E">
        <w:rPr>
          <w:b/>
          <w:bCs/>
        </w:rPr>
        <w:t>Contract Duration</w:t>
      </w:r>
      <w:r>
        <w:t xml:space="preserve">: 12-Month </w:t>
      </w:r>
      <w:r w:rsidR="00B1378B">
        <w:t>rollovers</w:t>
      </w:r>
    </w:p>
    <w:p w14:paraId="6A1CDA15" w14:textId="53C85597" w:rsidR="005E6813" w:rsidRDefault="000F6D6A" w:rsidP="000F6D6A">
      <w:pPr>
        <w:spacing w:after="160"/>
        <w:jc w:val="left"/>
      </w:pPr>
      <w:r>
        <w:t xml:space="preserve"> </w:t>
      </w:r>
      <w:r w:rsidR="005E6813">
        <w:br w:type="page"/>
      </w:r>
    </w:p>
    <w:p w14:paraId="2A7C8422" w14:textId="77777777" w:rsidR="00CE762C" w:rsidRPr="00CE762C" w:rsidRDefault="00CE762C" w:rsidP="00370A6A"/>
    <w:p w14:paraId="7E86B7B1" w14:textId="2A007841" w:rsidR="000F6D6A" w:rsidRPr="000F6D6A" w:rsidRDefault="000F6D6A" w:rsidP="000F6D6A">
      <w:pPr>
        <w:pStyle w:val="Heading1"/>
      </w:pPr>
      <w:r w:rsidRPr="000F6D6A">
        <w:t>COMMISSION STRUCTURE</w:t>
      </w:r>
    </w:p>
    <w:p w14:paraId="37E4F24E" w14:textId="40D9CDF6" w:rsidR="000F6D6A" w:rsidRPr="000F6D6A" w:rsidRDefault="000F6D6A" w:rsidP="000F6D6A">
      <w:r w:rsidRPr="000F6D6A">
        <w:t xml:space="preserve">The Seller agrees to pay, via bank transfer, total </w:t>
      </w:r>
      <w:r w:rsidRPr="009E244E">
        <w:rPr>
          <w:b/>
          <w:bCs/>
        </w:rPr>
        <w:t>commissions</w:t>
      </w:r>
      <w:r w:rsidRPr="000F6D6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6"/>
        <w:gridCol w:w="874"/>
        <w:gridCol w:w="3634"/>
      </w:tblGrid>
      <w:tr w:rsidR="000F6D6A" w:rsidRPr="000F6D6A" w14:paraId="3CB29668" w14:textId="77777777" w:rsidTr="0028455A">
        <w:tc>
          <w:tcPr>
            <w:tcW w:w="3510" w:type="dxa"/>
            <w:gridSpan w:val="2"/>
          </w:tcPr>
          <w:p w14:paraId="2A99F4EA" w14:textId="77777777" w:rsidR="000F6D6A" w:rsidRPr="000F6D6A" w:rsidRDefault="000F6D6A" w:rsidP="0028455A">
            <w:pPr>
              <w:pStyle w:val="ListParagraph"/>
              <w:numPr>
                <w:ilvl w:val="0"/>
                <w:numId w:val="15"/>
              </w:numPr>
              <w:spacing w:before="240" w:after="0"/>
              <w:ind w:left="255"/>
            </w:pPr>
            <w:r w:rsidRPr="0028455A">
              <w:rPr>
                <w:b/>
                <w:bCs/>
              </w:rPr>
              <w:t>Total Commission</w:t>
            </w:r>
            <w:r w:rsidRPr="000F6D6A">
              <w:t>: USD $</w:t>
            </w:r>
          </w:p>
        </w:tc>
        <w:tc>
          <w:tcPr>
            <w:tcW w:w="3634" w:type="dxa"/>
            <w:tcBorders>
              <w:bottom w:val="dashSmallGap" w:sz="4" w:space="0" w:color="auto"/>
            </w:tcBorders>
          </w:tcPr>
          <w:p w14:paraId="6F557691" w14:textId="12071E4C" w:rsidR="000F6D6A" w:rsidRPr="000F6D6A" w:rsidRDefault="000F6D6A" w:rsidP="00821EE3"/>
        </w:tc>
      </w:tr>
      <w:tr w:rsidR="000F6D6A" w:rsidRPr="000F6D6A" w14:paraId="2316E65A" w14:textId="77777777" w:rsidTr="0028455A">
        <w:trPr>
          <w:trHeight w:val="20"/>
        </w:trPr>
        <w:tc>
          <w:tcPr>
            <w:tcW w:w="2636" w:type="dxa"/>
          </w:tcPr>
          <w:p w14:paraId="44F600B4" w14:textId="77777777" w:rsidR="000F6D6A" w:rsidRPr="000F6D6A" w:rsidRDefault="000F6D6A" w:rsidP="0028455A">
            <w:pPr>
              <w:spacing w:after="0"/>
            </w:pPr>
          </w:p>
        </w:tc>
        <w:tc>
          <w:tcPr>
            <w:tcW w:w="4508" w:type="dxa"/>
            <w:gridSpan w:val="2"/>
            <w:tcBorders>
              <w:top w:val="dashSmallGap" w:sz="4" w:space="0" w:color="auto"/>
            </w:tcBorders>
          </w:tcPr>
          <w:p w14:paraId="2C85C658" w14:textId="36221510" w:rsidR="000F6D6A" w:rsidRPr="000F6D6A" w:rsidRDefault="000F6D6A" w:rsidP="0028455A">
            <w:pPr>
              <w:spacing w:after="0"/>
            </w:pPr>
            <w:r w:rsidRPr="000F6D6A">
              <w:rPr>
                <w:color w:val="767171" w:themeColor="background2" w:themeShade="80"/>
                <w:sz w:val="18"/>
                <w:szCs w:val="18"/>
              </w:rPr>
              <w:t>[Total Commission Amount or Percentage]</w:t>
            </w:r>
          </w:p>
        </w:tc>
      </w:tr>
    </w:tbl>
    <w:p w14:paraId="0F8C6C86" w14:textId="43A3A9FF" w:rsidR="000F6D6A" w:rsidRPr="000F6D6A" w:rsidRDefault="000F6D6A" w:rsidP="0028455A">
      <w:pPr>
        <w:pStyle w:val="ListParagraph"/>
        <w:numPr>
          <w:ilvl w:val="0"/>
          <w:numId w:val="13"/>
        </w:numPr>
        <w:ind w:left="360"/>
      </w:pPr>
      <w:r w:rsidRPr="0028455A">
        <w:rPr>
          <w:b/>
          <w:bCs/>
        </w:rPr>
        <w:t>Split</w:t>
      </w:r>
      <w:r w:rsidRPr="000F6D6A">
        <w:t>: To be distributed as per the internal agreement between the intermediaries. (</w:t>
      </w:r>
      <w:r w:rsidRPr="009E244E">
        <w:rPr>
          <w:i/>
          <w:iCs/>
        </w:rPr>
        <w:t>Attach schedule or annex if needed</w:t>
      </w:r>
      <w:r w:rsidRPr="000F6D6A">
        <w:t>.)</w:t>
      </w:r>
    </w:p>
    <w:p w14:paraId="192BFADE" w14:textId="09580E70" w:rsidR="000F6D6A" w:rsidRPr="000F6D6A" w:rsidRDefault="000F6D6A" w:rsidP="0028455A">
      <w:pPr>
        <w:pStyle w:val="ListParagraph"/>
        <w:numPr>
          <w:ilvl w:val="0"/>
          <w:numId w:val="13"/>
        </w:numPr>
        <w:ind w:left="360"/>
      </w:pPr>
      <w:r w:rsidRPr="0028455A">
        <w:rPr>
          <w:b/>
          <w:bCs/>
        </w:rPr>
        <w:t>Payment Currency</w:t>
      </w:r>
      <w:r w:rsidRPr="000F6D6A">
        <w:t>: United States Dollars (USD)</w:t>
      </w:r>
    </w:p>
    <w:p w14:paraId="407A4E9D" w14:textId="122E838E" w:rsidR="00CE762C" w:rsidRPr="00CE762C" w:rsidRDefault="000F6D6A" w:rsidP="0028455A">
      <w:pPr>
        <w:pStyle w:val="ListParagraph"/>
        <w:numPr>
          <w:ilvl w:val="0"/>
          <w:numId w:val="13"/>
        </w:numPr>
        <w:ind w:left="360"/>
      </w:pPr>
      <w:r w:rsidRPr="0028455A">
        <w:rPr>
          <w:b/>
          <w:bCs/>
        </w:rPr>
        <w:t>Payment Method</w:t>
      </w:r>
      <w:r w:rsidRPr="000F6D6A">
        <w:t>: SWIFT wire transfer</w:t>
      </w:r>
    </w:p>
    <w:p w14:paraId="2F26A8F0" w14:textId="77777777" w:rsidR="00CE762C" w:rsidRDefault="00CE762C" w:rsidP="00370A6A"/>
    <w:p w14:paraId="716532FF" w14:textId="2020CE4C" w:rsidR="0028455A" w:rsidRDefault="0028455A" w:rsidP="0028455A">
      <w:pPr>
        <w:pStyle w:val="Heading1"/>
      </w:pPr>
      <w:r>
        <w:t>PAYMENT TERMS</w:t>
      </w:r>
    </w:p>
    <w:p w14:paraId="1F4A368C" w14:textId="77777777" w:rsidR="0028455A" w:rsidRDefault="0028455A" w:rsidP="0028455A">
      <w:pPr>
        <w:pStyle w:val="ListParagraph"/>
        <w:numPr>
          <w:ilvl w:val="0"/>
          <w:numId w:val="14"/>
        </w:numPr>
        <w:ind w:left="360"/>
      </w:pPr>
      <w:r>
        <w:t>Payment of the agreed commissions shall be made simultaneously with each tranche of payment from the Buyer to the Seller, upon delivery or shipment, unless otherwise agreed.</w:t>
      </w:r>
    </w:p>
    <w:p w14:paraId="1DAAD5A1" w14:textId="77777777" w:rsidR="0028455A" w:rsidRDefault="0028455A" w:rsidP="0028455A">
      <w:pPr>
        <w:pStyle w:val="ListParagraph"/>
        <w:numPr>
          <w:ilvl w:val="0"/>
          <w:numId w:val="14"/>
        </w:numPr>
        <w:ind w:left="360"/>
      </w:pPr>
      <w:r>
        <w:t>The commissions are irrevocably guaranteed and protected as part of the final transaction price agreed by the Seller and Buyer.</w:t>
      </w:r>
    </w:p>
    <w:p w14:paraId="4A3F40BD" w14:textId="4623E3EF" w:rsidR="0028455A" w:rsidRPr="00CE762C" w:rsidRDefault="0028455A" w:rsidP="0028455A">
      <w:pPr>
        <w:pStyle w:val="ListParagraph"/>
        <w:numPr>
          <w:ilvl w:val="0"/>
          <w:numId w:val="14"/>
        </w:numPr>
        <w:ind w:left="360"/>
      </w:pPr>
      <w:r>
        <w:t>All commissions are to be paid within 72 hours after the receipt of the Buyer’s payment to the Seller.</w:t>
      </w:r>
    </w:p>
    <w:p w14:paraId="792BD919" w14:textId="77777777" w:rsidR="00CE762C" w:rsidRDefault="00CE762C" w:rsidP="00370A6A"/>
    <w:p w14:paraId="51C13B40" w14:textId="77777777" w:rsidR="0028455A" w:rsidRDefault="0028455A" w:rsidP="0028455A">
      <w:pPr>
        <w:pStyle w:val="Heading1"/>
      </w:pPr>
      <w:r>
        <w:t>NON-CIRCUMVENTION &amp; NON-DISCLOSURE</w:t>
      </w:r>
    </w:p>
    <w:p w14:paraId="05D1C824" w14:textId="28B61C53" w:rsidR="0028455A" w:rsidRDefault="0028455A" w:rsidP="0028455A">
      <w:r>
        <w:t>All parties to this agreement agree to be bound by the terms of the NCNDA signed in conjunction with this transaction. No Party shall bypass, circumvent, or attempt to do so with regard to the business contacts of any other Party involved in this agreement.</w:t>
      </w:r>
    </w:p>
    <w:p w14:paraId="6E3819CD" w14:textId="77777777" w:rsidR="0028455A" w:rsidRDefault="0028455A" w:rsidP="0028455A"/>
    <w:p w14:paraId="79D87791" w14:textId="63A2BA30" w:rsidR="0028455A" w:rsidRDefault="0028455A" w:rsidP="0028455A">
      <w:pPr>
        <w:pStyle w:val="Heading1"/>
      </w:pPr>
      <w:r>
        <w:t>VALIDITY</w:t>
      </w:r>
    </w:p>
    <w:p w14:paraId="0EA06839" w14:textId="470250B3" w:rsidR="0028455A" w:rsidRDefault="0028455A" w:rsidP="0028455A">
      <w:r>
        <w:t xml:space="preserve">This Agreement is valid and enforceable for a period of </w:t>
      </w:r>
      <w:r w:rsidRPr="0028455A">
        <w:rPr>
          <w:b/>
          <w:bCs/>
        </w:rPr>
        <w:t>five (5) years</w:t>
      </w:r>
      <w:r>
        <w:t xml:space="preserve"> from the date of execution and applies to all renewals, rollovers, and extensions of the main supply contract.</w:t>
      </w:r>
    </w:p>
    <w:p w14:paraId="01A18698" w14:textId="77777777" w:rsidR="0028455A" w:rsidRDefault="0028455A" w:rsidP="0028455A"/>
    <w:p w14:paraId="739336BD" w14:textId="77777777" w:rsidR="00506470" w:rsidRDefault="00506470" w:rsidP="00506470">
      <w:pPr>
        <w:pStyle w:val="Heading1"/>
      </w:pPr>
      <w:r>
        <w:t>ARBITRATION &amp; GOVERNING LAW</w:t>
      </w:r>
    </w:p>
    <w:p w14:paraId="7DC016B1" w14:textId="40EF8B39" w:rsidR="00506470" w:rsidRDefault="00B1378B" w:rsidP="00506470">
      <w:r w:rsidRPr="00B1378B">
        <w:t xml:space="preserve">Any disputes arising under or relating to this Agreement shall be resolved by binding arbitration under the rules of the International Chamber of Commerce (ICC). The place of arbitration shall be </w:t>
      </w:r>
      <w:r w:rsidRPr="00B1378B">
        <w:rPr>
          <w:b/>
          <w:bCs/>
        </w:rPr>
        <w:t>London, United Kingdom</w:t>
      </w:r>
      <w:r w:rsidRPr="00B1378B">
        <w:t xml:space="preserve">, and the governing law shall be the </w:t>
      </w:r>
      <w:r w:rsidRPr="00B1378B">
        <w:rPr>
          <w:b/>
          <w:bCs/>
        </w:rPr>
        <w:t>laws of England and Wales</w:t>
      </w:r>
      <w:r w:rsidRPr="00B1378B">
        <w:t>. The arbitration award shall be final and binding upon all Parties and enforceable in any court of competent jurisdiction.</w:t>
      </w:r>
    </w:p>
    <w:p w14:paraId="4D33803B" w14:textId="77777777" w:rsidR="00506470" w:rsidRDefault="00506470" w:rsidP="00506470"/>
    <w:p w14:paraId="4BCB420E" w14:textId="77777777" w:rsidR="00506470" w:rsidRDefault="00506470" w:rsidP="00506470">
      <w:pPr>
        <w:pStyle w:val="Heading1"/>
      </w:pPr>
      <w:r>
        <w:lastRenderedPageBreak/>
        <w:t>CONFIDENTIALITY</w:t>
      </w:r>
    </w:p>
    <w:p w14:paraId="571C0F63" w14:textId="1140BB5B" w:rsidR="00506470" w:rsidRDefault="00506470" w:rsidP="00506470">
      <w:r>
        <w:t>All terms, contacts, and financial arrangements contained in this agreement shall remain strictly confidential and shall not be disclosed to any third party without prior written consent.</w:t>
      </w:r>
    </w:p>
    <w:p w14:paraId="6A872580" w14:textId="77777777" w:rsidR="00506470" w:rsidRDefault="00506470" w:rsidP="00506470"/>
    <w:p w14:paraId="5DB685DA" w14:textId="77777777" w:rsidR="00506470" w:rsidRDefault="00506470" w:rsidP="00506470">
      <w:pPr>
        <w:pStyle w:val="Heading1"/>
      </w:pPr>
      <w:r>
        <w:t>EXECUTION</w:t>
      </w:r>
    </w:p>
    <w:p w14:paraId="3E39DAAE" w14:textId="77777777" w:rsidR="00506470" w:rsidRDefault="00506470" w:rsidP="00506470">
      <w:r>
        <w:t>This Agreement may be signed in counterparts, and electronic or facsimile signatures shall be deemed legally binding.</w:t>
      </w:r>
    </w:p>
    <w:p w14:paraId="3A38053F" w14:textId="77777777" w:rsidR="0028455A" w:rsidRPr="00CE762C" w:rsidRDefault="0028455A" w:rsidP="0028455A"/>
    <w:p w14:paraId="55FB8856" w14:textId="77777777" w:rsidR="00CE762C" w:rsidRDefault="00CE762C" w:rsidP="00370A6A"/>
    <w:p w14:paraId="3E4C5418" w14:textId="77777777" w:rsidR="001F6E74" w:rsidRDefault="001F6E74" w:rsidP="00370A6A"/>
    <w:p w14:paraId="7DE72235" w14:textId="77777777" w:rsidR="00103192" w:rsidRDefault="00103192" w:rsidP="00370A6A"/>
    <w:p w14:paraId="6B2D4C93" w14:textId="77777777" w:rsidR="00103192" w:rsidRDefault="00103192" w:rsidP="00370A6A"/>
    <w:p w14:paraId="73863AA5" w14:textId="77777777" w:rsidR="00103192" w:rsidRDefault="00103192" w:rsidP="00370A6A"/>
    <w:p w14:paraId="5197B682" w14:textId="77777777" w:rsidR="001F6E74" w:rsidRDefault="001F6E74" w:rsidP="00370A6A"/>
    <w:p w14:paraId="1E5DFF8C" w14:textId="77777777" w:rsidR="001F6E74" w:rsidRDefault="001F6E74" w:rsidP="00370A6A"/>
    <w:p w14:paraId="6E638259" w14:textId="1C6351B0" w:rsidR="00973097" w:rsidRDefault="00973097" w:rsidP="00370A6A">
      <w:r w:rsidRPr="0085407E">
        <w:br w:type="page"/>
      </w:r>
    </w:p>
    <w:p w14:paraId="7A3672FB" w14:textId="742F96A7" w:rsidR="00F674D9" w:rsidRPr="00357934" w:rsidRDefault="00F674D9" w:rsidP="00370A6A"/>
    <w:p w14:paraId="6625A5E5" w14:textId="77777777" w:rsidR="00B1378B" w:rsidRDefault="00B1378B" w:rsidP="00B1378B">
      <w:pPr>
        <w:pStyle w:val="Heading2"/>
      </w:pPr>
      <w:r w:rsidRPr="005208A9">
        <w:t>SIGNATURES</w:t>
      </w:r>
    </w:p>
    <w:p w14:paraId="412C1317" w14:textId="3D6DF1B1" w:rsidR="00973097" w:rsidRDefault="00973097" w:rsidP="00370A6A"/>
    <w:p w14:paraId="17B918C5" w14:textId="1141A0E4" w:rsidR="00760B62" w:rsidRDefault="00760B62" w:rsidP="00370A6A"/>
    <w:p w14:paraId="5526A75C" w14:textId="77777777" w:rsidR="00370A6A" w:rsidRDefault="00370A6A" w:rsidP="00370A6A"/>
    <w:p w14:paraId="6799DAFD" w14:textId="77777777" w:rsidR="00370A6A" w:rsidRDefault="00370A6A" w:rsidP="00370A6A"/>
    <w:p w14:paraId="1E46DF01" w14:textId="77777777" w:rsidR="00370A6A" w:rsidRDefault="00370A6A" w:rsidP="00370A6A"/>
    <w:p w14:paraId="121E8238" w14:textId="77777777" w:rsidR="00370A6A" w:rsidRDefault="00370A6A" w:rsidP="00370A6A"/>
    <w:p w14:paraId="58EACEC0" w14:textId="77777777" w:rsidR="00370A6A" w:rsidRDefault="00370A6A" w:rsidP="00370A6A"/>
    <w:p w14:paraId="06D76ACB" w14:textId="77777777" w:rsidR="00370A6A" w:rsidRDefault="00370A6A" w:rsidP="00370A6A"/>
    <w:p w14:paraId="5F9B2F6B" w14:textId="77777777" w:rsidR="00370A6A" w:rsidRDefault="00370A6A" w:rsidP="00370A6A"/>
    <w:tbl>
      <w:tblPr>
        <w:tblStyle w:val="TableGrid"/>
        <w:tblW w:w="8352" w:type="dxa"/>
        <w:jc w:val="center"/>
        <w:tblLook w:val="04A0" w:firstRow="1" w:lastRow="0" w:firstColumn="1" w:lastColumn="0" w:noHBand="0" w:noVBand="1"/>
      </w:tblPr>
      <w:tblGrid>
        <w:gridCol w:w="3456"/>
        <w:gridCol w:w="1440"/>
        <w:gridCol w:w="3456"/>
      </w:tblGrid>
      <w:tr w:rsidR="00370A6A" w:rsidRPr="001F6E74" w14:paraId="441FC0CA" w14:textId="64B90C89" w:rsidTr="00760CF6">
        <w:trPr>
          <w:trHeight w:val="288"/>
          <w:jc w:val="center"/>
        </w:trPr>
        <w:tc>
          <w:tcPr>
            <w:tcW w:w="3456" w:type="dxa"/>
            <w:tcBorders>
              <w:top w:val="nil"/>
              <w:left w:val="nil"/>
              <w:bottom w:val="nil"/>
              <w:right w:val="nil"/>
            </w:tcBorders>
            <w:shd w:val="clear" w:color="auto" w:fill="002060"/>
          </w:tcPr>
          <w:p w14:paraId="1014F709" w14:textId="5A6CFCF5" w:rsidR="00370A6A" w:rsidRPr="005208A9" w:rsidRDefault="005208A9" w:rsidP="00DD3759">
            <w:pPr>
              <w:spacing w:before="120" w:after="120"/>
              <w:jc w:val="center"/>
              <w:rPr>
                <w:b/>
                <w:bCs/>
              </w:rPr>
            </w:pPr>
            <w:r w:rsidRPr="005208A9">
              <w:rPr>
                <w:b/>
                <w:bCs/>
              </w:rPr>
              <w:t>SELLER</w:t>
            </w:r>
          </w:p>
        </w:tc>
        <w:tc>
          <w:tcPr>
            <w:tcW w:w="1440" w:type="dxa"/>
            <w:tcBorders>
              <w:top w:val="nil"/>
              <w:left w:val="nil"/>
              <w:bottom w:val="nil"/>
              <w:right w:val="nil"/>
            </w:tcBorders>
          </w:tcPr>
          <w:p w14:paraId="0F55C0EE" w14:textId="77777777" w:rsidR="00370A6A" w:rsidRPr="005208A9" w:rsidRDefault="00370A6A" w:rsidP="00DD3759">
            <w:pPr>
              <w:spacing w:before="120" w:after="120"/>
              <w:jc w:val="center"/>
              <w:rPr>
                <w:b/>
                <w:bCs/>
              </w:rPr>
            </w:pPr>
          </w:p>
        </w:tc>
        <w:tc>
          <w:tcPr>
            <w:tcW w:w="3456" w:type="dxa"/>
            <w:tcBorders>
              <w:top w:val="nil"/>
              <w:left w:val="nil"/>
              <w:bottom w:val="nil"/>
              <w:right w:val="nil"/>
            </w:tcBorders>
            <w:shd w:val="clear" w:color="auto" w:fill="002060"/>
          </w:tcPr>
          <w:p w14:paraId="67D727D3" w14:textId="7F054F14" w:rsidR="00370A6A" w:rsidRPr="005208A9" w:rsidRDefault="005208A9" w:rsidP="00DD3759">
            <w:pPr>
              <w:spacing w:before="120" w:after="120"/>
              <w:jc w:val="center"/>
              <w:rPr>
                <w:b/>
                <w:bCs/>
              </w:rPr>
            </w:pPr>
            <w:r w:rsidRPr="005208A9">
              <w:rPr>
                <w:b/>
                <w:bCs/>
              </w:rPr>
              <w:t>BUYER</w:t>
            </w:r>
          </w:p>
        </w:tc>
      </w:tr>
      <w:tr w:rsidR="00DD3759" w:rsidRPr="001F6E74" w14:paraId="5309037B" w14:textId="38451488" w:rsidTr="00C15934">
        <w:trPr>
          <w:trHeight w:val="243"/>
          <w:jc w:val="center"/>
        </w:trPr>
        <w:sdt>
          <w:sdtPr>
            <w:id w:val="-282117051"/>
            <w:placeholder>
              <w:docPart w:val="EBD5EFC97BCD407EA956E222CD8080D4"/>
            </w:placeholder>
            <w:showingPlcHdr/>
          </w:sdtPr>
          <w:sdtEndPr/>
          <w:sdtContent>
            <w:tc>
              <w:tcPr>
                <w:tcW w:w="3456" w:type="dxa"/>
                <w:tcBorders>
                  <w:top w:val="nil"/>
                  <w:left w:val="nil"/>
                  <w:bottom w:val="dashed" w:sz="4" w:space="0" w:color="auto"/>
                  <w:right w:val="nil"/>
                </w:tcBorders>
              </w:tcPr>
              <w:p w14:paraId="564AA37D" w14:textId="4012ADAD" w:rsidR="00DD3759" w:rsidRPr="001F6E74" w:rsidRDefault="00DD3759" w:rsidP="00370A6A">
                <w:r w:rsidRPr="006C1951">
                  <w:rPr>
                    <w:rStyle w:val="PlaceholderText"/>
                  </w:rPr>
                  <w:t xml:space="preserve">Click </w:t>
                </w:r>
                <w:r>
                  <w:rPr>
                    <w:rStyle w:val="PlaceholderText"/>
                  </w:rPr>
                  <w:t>t</w:t>
                </w:r>
                <w:r w:rsidRPr="006C1951">
                  <w:rPr>
                    <w:rStyle w:val="PlaceholderText"/>
                  </w:rPr>
                  <w:t xml:space="preserve">o </w:t>
                </w:r>
                <w:r>
                  <w:rPr>
                    <w:rStyle w:val="PlaceholderText"/>
                  </w:rPr>
                  <w:t>insert L. Name</w:t>
                </w:r>
                <w:r w:rsidRPr="006C1951">
                  <w:rPr>
                    <w:rStyle w:val="PlaceholderText"/>
                  </w:rPr>
                  <w:t>.</w:t>
                </w:r>
              </w:p>
            </w:tc>
          </w:sdtContent>
        </w:sdt>
        <w:tc>
          <w:tcPr>
            <w:tcW w:w="1440" w:type="dxa"/>
            <w:vMerge w:val="restart"/>
            <w:tcBorders>
              <w:top w:val="nil"/>
              <w:left w:val="nil"/>
              <w:right w:val="nil"/>
            </w:tcBorders>
          </w:tcPr>
          <w:p w14:paraId="086EE4AE" w14:textId="77777777" w:rsidR="00DD3759" w:rsidRPr="001F6E74" w:rsidRDefault="00DD3759" w:rsidP="00370A6A"/>
        </w:tc>
        <w:sdt>
          <w:sdtPr>
            <w:id w:val="-1275703901"/>
            <w:placeholder>
              <w:docPart w:val="B21A75BCE6774CD38CEADB6BEF37D789"/>
            </w:placeholder>
            <w:showingPlcHdr/>
          </w:sdtPr>
          <w:sdtEndPr/>
          <w:sdtContent>
            <w:tc>
              <w:tcPr>
                <w:tcW w:w="3456" w:type="dxa"/>
                <w:tcBorders>
                  <w:top w:val="nil"/>
                  <w:left w:val="nil"/>
                  <w:bottom w:val="dashed" w:sz="4" w:space="0" w:color="auto"/>
                  <w:right w:val="nil"/>
                </w:tcBorders>
              </w:tcPr>
              <w:p w14:paraId="21479AC4" w14:textId="5D92435D" w:rsidR="00DD3759" w:rsidRPr="001F6E74" w:rsidRDefault="00DD3759" w:rsidP="00370A6A">
                <w:r w:rsidRPr="006C1951">
                  <w:rPr>
                    <w:rStyle w:val="PlaceholderText"/>
                  </w:rPr>
                  <w:t xml:space="preserve">Click </w:t>
                </w:r>
                <w:r>
                  <w:rPr>
                    <w:rStyle w:val="PlaceholderText"/>
                  </w:rPr>
                  <w:t>t</w:t>
                </w:r>
                <w:r w:rsidRPr="006C1951">
                  <w:rPr>
                    <w:rStyle w:val="PlaceholderText"/>
                  </w:rPr>
                  <w:t xml:space="preserve">o </w:t>
                </w:r>
                <w:r>
                  <w:rPr>
                    <w:rStyle w:val="PlaceholderText"/>
                  </w:rPr>
                  <w:t>insert L. Name</w:t>
                </w:r>
                <w:r w:rsidRPr="006C1951">
                  <w:rPr>
                    <w:rStyle w:val="PlaceholderText"/>
                  </w:rPr>
                  <w:t>.</w:t>
                </w:r>
              </w:p>
            </w:tc>
          </w:sdtContent>
        </w:sdt>
      </w:tr>
      <w:tr w:rsidR="00DD3759" w:rsidRPr="001F6E74" w14:paraId="7D377A07" w14:textId="77777777" w:rsidTr="00C15934">
        <w:trPr>
          <w:trHeight w:val="242"/>
          <w:jc w:val="center"/>
        </w:trPr>
        <w:sdt>
          <w:sdtPr>
            <w:id w:val="-1735456961"/>
            <w:placeholder>
              <w:docPart w:val="24696AFE810243BEAAB00DAB7BA5EF9D"/>
            </w:placeholder>
            <w:showingPlcHdr/>
          </w:sdtPr>
          <w:sdtEndPr/>
          <w:sdtContent>
            <w:tc>
              <w:tcPr>
                <w:tcW w:w="3456" w:type="dxa"/>
                <w:tcBorders>
                  <w:top w:val="dashed" w:sz="4" w:space="0" w:color="auto"/>
                  <w:left w:val="nil"/>
                  <w:bottom w:val="dotted" w:sz="4" w:space="0" w:color="auto"/>
                  <w:right w:val="nil"/>
                </w:tcBorders>
              </w:tcPr>
              <w:p w14:paraId="74FAC2CA" w14:textId="137E2C7A" w:rsidR="00DD3759" w:rsidRPr="001F6E74" w:rsidRDefault="00DD3759" w:rsidP="00370A6A">
                <w:r w:rsidRPr="006C1951">
                  <w:rPr>
                    <w:rStyle w:val="PlaceholderText"/>
                  </w:rPr>
                  <w:t xml:space="preserve">Click </w:t>
                </w:r>
                <w:r>
                  <w:rPr>
                    <w:rStyle w:val="PlaceholderText"/>
                  </w:rPr>
                  <w:t>t</w:t>
                </w:r>
                <w:r w:rsidRPr="006C1951">
                  <w:rPr>
                    <w:rStyle w:val="PlaceholderText"/>
                  </w:rPr>
                  <w:t xml:space="preserve">o </w:t>
                </w:r>
                <w:r>
                  <w:rPr>
                    <w:rStyle w:val="PlaceholderText"/>
                  </w:rPr>
                  <w:t>insert F. Name</w:t>
                </w:r>
                <w:r w:rsidRPr="006C1951">
                  <w:rPr>
                    <w:rStyle w:val="PlaceholderText"/>
                  </w:rPr>
                  <w:t>.</w:t>
                </w:r>
              </w:p>
            </w:tc>
          </w:sdtContent>
        </w:sdt>
        <w:tc>
          <w:tcPr>
            <w:tcW w:w="1440" w:type="dxa"/>
            <w:vMerge/>
            <w:tcBorders>
              <w:left w:val="nil"/>
              <w:bottom w:val="nil"/>
              <w:right w:val="nil"/>
            </w:tcBorders>
          </w:tcPr>
          <w:p w14:paraId="530FAEE0" w14:textId="77777777" w:rsidR="00DD3759" w:rsidRPr="001F6E74" w:rsidRDefault="00DD3759" w:rsidP="00370A6A"/>
        </w:tc>
        <w:sdt>
          <w:sdtPr>
            <w:id w:val="-1224665742"/>
            <w:placeholder>
              <w:docPart w:val="8A70C2F255964311BA74928E74DCB6AA"/>
            </w:placeholder>
            <w:showingPlcHdr/>
          </w:sdtPr>
          <w:sdtEndPr/>
          <w:sdtContent>
            <w:tc>
              <w:tcPr>
                <w:tcW w:w="3456" w:type="dxa"/>
                <w:tcBorders>
                  <w:top w:val="dashed" w:sz="4" w:space="0" w:color="auto"/>
                  <w:left w:val="nil"/>
                  <w:bottom w:val="dotted" w:sz="4" w:space="0" w:color="auto"/>
                  <w:right w:val="nil"/>
                </w:tcBorders>
              </w:tcPr>
              <w:p w14:paraId="1BB4AC02" w14:textId="79ED6393" w:rsidR="00DD3759" w:rsidRDefault="00DD3759" w:rsidP="00370A6A">
                <w:r w:rsidRPr="006C1951">
                  <w:rPr>
                    <w:rStyle w:val="PlaceholderText"/>
                  </w:rPr>
                  <w:t xml:space="preserve">Click </w:t>
                </w:r>
                <w:r>
                  <w:rPr>
                    <w:rStyle w:val="PlaceholderText"/>
                  </w:rPr>
                  <w:t>t</w:t>
                </w:r>
                <w:r w:rsidRPr="006C1951">
                  <w:rPr>
                    <w:rStyle w:val="PlaceholderText"/>
                  </w:rPr>
                  <w:t xml:space="preserve">o </w:t>
                </w:r>
                <w:r>
                  <w:rPr>
                    <w:rStyle w:val="PlaceholderText"/>
                  </w:rPr>
                  <w:t>insert F. Name</w:t>
                </w:r>
                <w:r w:rsidRPr="006C1951">
                  <w:rPr>
                    <w:rStyle w:val="PlaceholderText"/>
                  </w:rPr>
                  <w:t>.</w:t>
                </w:r>
              </w:p>
            </w:tc>
          </w:sdtContent>
        </w:sdt>
      </w:tr>
      <w:tr w:rsidR="00370A6A" w:rsidRPr="001F6E74" w14:paraId="53466746" w14:textId="7FF3D9A8" w:rsidTr="00C15934">
        <w:trPr>
          <w:trHeight w:val="288"/>
          <w:jc w:val="center"/>
        </w:trPr>
        <w:tc>
          <w:tcPr>
            <w:tcW w:w="3456" w:type="dxa"/>
            <w:tcBorders>
              <w:top w:val="dotted" w:sz="4" w:space="0" w:color="auto"/>
              <w:left w:val="nil"/>
              <w:bottom w:val="nil"/>
              <w:right w:val="nil"/>
            </w:tcBorders>
          </w:tcPr>
          <w:p w14:paraId="3BBB0AE2" w14:textId="0C48A2BE" w:rsidR="00370A6A" w:rsidRPr="005208A9" w:rsidRDefault="00370A6A" w:rsidP="00852D30">
            <w:pPr>
              <w:pStyle w:val="Quote"/>
            </w:pPr>
            <w:r w:rsidRPr="005208A9">
              <w:t>Name:</w:t>
            </w:r>
          </w:p>
        </w:tc>
        <w:tc>
          <w:tcPr>
            <w:tcW w:w="1440" w:type="dxa"/>
            <w:tcBorders>
              <w:top w:val="nil"/>
              <w:left w:val="nil"/>
              <w:bottom w:val="nil"/>
              <w:right w:val="nil"/>
            </w:tcBorders>
          </w:tcPr>
          <w:p w14:paraId="119D4A0F" w14:textId="77777777" w:rsidR="00370A6A" w:rsidRPr="005208A9" w:rsidRDefault="00370A6A" w:rsidP="005208A9">
            <w:pPr>
              <w:jc w:val="center"/>
              <w:rPr>
                <w:color w:val="767171" w:themeColor="background2" w:themeShade="80"/>
                <w:sz w:val="18"/>
                <w:szCs w:val="18"/>
              </w:rPr>
            </w:pPr>
          </w:p>
        </w:tc>
        <w:tc>
          <w:tcPr>
            <w:tcW w:w="3456" w:type="dxa"/>
            <w:tcBorders>
              <w:top w:val="dotted" w:sz="4" w:space="0" w:color="auto"/>
              <w:left w:val="nil"/>
              <w:bottom w:val="nil"/>
              <w:right w:val="nil"/>
            </w:tcBorders>
          </w:tcPr>
          <w:p w14:paraId="5A2EDFA3" w14:textId="21DAF433" w:rsidR="00370A6A" w:rsidRPr="005208A9" w:rsidRDefault="00370A6A" w:rsidP="00852D30">
            <w:pPr>
              <w:pStyle w:val="Quote"/>
            </w:pPr>
            <w:r w:rsidRPr="005208A9">
              <w:t>Name:</w:t>
            </w:r>
          </w:p>
        </w:tc>
      </w:tr>
      <w:tr w:rsidR="00C15934" w:rsidRPr="001F6E74" w14:paraId="52F96EEF" w14:textId="2C070ADF" w:rsidTr="00C15934">
        <w:trPr>
          <w:trHeight w:val="720"/>
          <w:jc w:val="center"/>
        </w:trPr>
        <w:sdt>
          <w:sdtPr>
            <w:rPr>
              <w:color w:val="767171" w:themeColor="background2" w:themeShade="80"/>
              <w:sz w:val="18"/>
              <w:szCs w:val="18"/>
            </w:rPr>
            <w:id w:val="-1144963384"/>
            <w:placeholder>
              <w:docPart w:val="B629DFB5D6A442E59EBC7A20A8BBAB49"/>
            </w:placeholder>
            <w:showingPlcHdr/>
          </w:sdtPr>
          <w:sdtEndPr/>
          <w:sdtContent>
            <w:tc>
              <w:tcPr>
                <w:tcW w:w="3456" w:type="dxa"/>
                <w:tcBorders>
                  <w:top w:val="nil"/>
                  <w:left w:val="nil"/>
                  <w:bottom w:val="dotted" w:sz="4" w:space="0" w:color="auto"/>
                  <w:right w:val="nil"/>
                </w:tcBorders>
                <w:vAlign w:val="bottom"/>
              </w:tcPr>
              <w:p w14:paraId="03EA29FB" w14:textId="3E54A254" w:rsidR="00C15934" w:rsidRPr="005208A9" w:rsidRDefault="00C15934" w:rsidP="00C15934">
                <w:pPr>
                  <w:jc w:val="left"/>
                  <w:rPr>
                    <w:color w:val="767171" w:themeColor="background2" w:themeShade="80"/>
                    <w:sz w:val="18"/>
                    <w:szCs w:val="18"/>
                  </w:rPr>
                </w:pPr>
                <w:r>
                  <w:rPr>
                    <w:rStyle w:val="PlaceholderText"/>
                  </w:rPr>
                  <w:t>Insert Company Name</w:t>
                </w:r>
                <w:r w:rsidRPr="006C1951">
                  <w:rPr>
                    <w:rStyle w:val="PlaceholderText"/>
                  </w:rPr>
                  <w:t>.</w:t>
                </w:r>
              </w:p>
            </w:tc>
          </w:sdtContent>
        </w:sdt>
        <w:tc>
          <w:tcPr>
            <w:tcW w:w="1440" w:type="dxa"/>
            <w:tcBorders>
              <w:top w:val="nil"/>
              <w:left w:val="nil"/>
              <w:bottom w:val="nil"/>
              <w:right w:val="nil"/>
            </w:tcBorders>
            <w:vAlign w:val="bottom"/>
          </w:tcPr>
          <w:p w14:paraId="49592DDE" w14:textId="77777777" w:rsidR="00C15934" w:rsidRPr="005208A9" w:rsidRDefault="00C15934" w:rsidP="00C15934">
            <w:pPr>
              <w:jc w:val="left"/>
              <w:rPr>
                <w:color w:val="767171" w:themeColor="background2" w:themeShade="80"/>
                <w:sz w:val="18"/>
                <w:szCs w:val="18"/>
              </w:rPr>
            </w:pPr>
          </w:p>
        </w:tc>
        <w:sdt>
          <w:sdtPr>
            <w:rPr>
              <w:color w:val="767171" w:themeColor="background2" w:themeShade="80"/>
              <w:sz w:val="18"/>
              <w:szCs w:val="18"/>
            </w:rPr>
            <w:id w:val="1637684175"/>
            <w:placeholder>
              <w:docPart w:val="6F7DF8A236834CB3B756E49D6EE9A28E"/>
            </w:placeholder>
            <w:showingPlcHdr/>
          </w:sdtPr>
          <w:sdtEndPr/>
          <w:sdtContent>
            <w:tc>
              <w:tcPr>
                <w:tcW w:w="3456" w:type="dxa"/>
                <w:tcBorders>
                  <w:top w:val="nil"/>
                  <w:left w:val="nil"/>
                  <w:bottom w:val="dotted" w:sz="4" w:space="0" w:color="auto"/>
                  <w:right w:val="nil"/>
                </w:tcBorders>
                <w:vAlign w:val="bottom"/>
              </w:tcPr>
              <w:p w14:paraId="7D417383" w14:textId="24A73D67" w:rsidR="00C15934" w:rsidRPr="005208A9" w:rsidRDefault="00C15934" w:rsidP="00C15934">
                <w:pPr>
                  <w:jc w:val="left"/>
                  <w:rPr>
                    <w:color w:val="767171" w:themeColor="background2" w:themeShade="80"/>
                    <w:sz w:val="18"/>
                    <w:szCs w:val="18"/>
                  </w:rPr>
                </w:pPr>
                <w:r>
                  <w:rPr>
                    <w:rStyle w:val="PlaceholderText"/>
                  </w:rPr>
                  <w:t>Insert Company Name</w:t>
                </w:r>
                <w:r w:rsidRPr="006C1951">
                  <w:rPr>
                    <w:rStyle w:val="PlaceholderText"/>
                  </w:rPr>
                  <w:t>.</w:t>
                </w:r>
              </w:p>
            </w:tc>
          </w:sdtContent>
        </w:sdt>
      </w:tr>
      <w:tr w:rsidR="00C15934" w:rsidRPr="001F6E74" w14:paraId="7EA90FCC" w14:textId="0EE0FA34" w:rsidTr="00C15934">
        <w:trPr>
          <w:trHeight w:val="288"/>
          <w:jc w:val="center"/>
        </w:trPr>
        <w:tc>
          <w:tcPr>
            <w:tcW w:w="3456" w:type="dxa"/>
            <w:tcBorders>
              <w:top w:val="dotted" w:sz="4" w:space="0" w:color="auto"/>
              <w:left w:val="nil"/>
              <w:bottom w:val="nil"/>
              <w:right w:val="nil"/>
            </w:tcBorders>
          </w:tcPr>
          <w:p w14:paraId="5DEA57CF" w14:textId="59980453" w:rsidR="00C15934" w:rsidRPr="005208A9" w:rsidRDefault="00C15934" w:rsidP="00852D30">
            <w:pPr>
              <w:pStyle w:val="Quote"/>
            </w:pPr>
            <w:r w:rsidRPr="005208A9">
              <w:t>Company:</w:t>
            </w:r>
          </w:p>
        </w:tc>
        <w:tc>
          <w:tcPr>
            <w:tcW w:w="1440" w:type="dxa"/>
            <w:tcBorders>
              <w:top w:val="nil"/>
              <w:left w:val="nil"/>
              <w:bottom w:val="nil"/>
              <w:right w:val="nil"/>
            </w:tcBorders>
          </w:tcPr>
          <w:p w14:paraId="02378B20" w14:textId="77777777" w:rsidR="00C15934" w:rsidRPr="005208A9" w:rsidRDefault="00C15934" w:rsidP="00C15934">
            <w:pPr>
              <w:jc w:val="center"/>
              <w:rPr>
                <w:color w:val="767171" w:themeColor="background2" w:themeShade="80"/>
                <w:sz w:val="18"/>
                <w:szCs w:val="18"/>
              </w:rPr>
            </w:pPr>
          </w:p>
        </w:tc>
        <w:tc>
          <w:tcPr>
            <w:tcW w:w="3456" w:type="dxa"/>
            <w:tcBorders>
              <w:top w:val="dotted" w:sz="4" w:space="0" w:color="auto"/>
              <w:left w:val="nil"/>
              <w:bottom w:val="nil"/>
              <w:right w:val="nil"/>
            </w:tcBorders>
          </w:tcPr>
          <w:p w14:paraId="27E105D2" w14:textId="37EAD1EC" w:rsidR="00C15934" w:rsidRPr="005208A9" w:rsidRDefault="00C15934" w:rsidP="00852D30">
            <w:pPr>
              <w:pStyle w:val="Quote"/>
            </w:pPr>
            <w:r w:rsidRPr="005208A9">
              <w:t>Company:</w:t>
            </w:r>
          </w:p>
        </w:tc>
      </w:tr>
      <w:tr w:rsidR="00C15934" w:rsidRPr="001F6E74" w14:paraId="79B812FD" w14:textId="4B3763A5" w:rsidTr="00C15934">
        <w:trPr>
          <w:trHeight w:val="720"/>
          <w:jc w:val="center"/>
        </w:trPr>
        <w:tc>
          <w:tcPr>
            <w:tcW w:w="3456" w:type="dxa"/>
            <w:tcBorders>
              <w:top w:val="nil"/>
              <w:left w:val="nil"/>
              <w:bottom w:val="dotted" w:sz="4" w:space="0" w:color="auto"/>
              <w:right w:val="nil"/>
            </w:tcBorders>
            <w:vAlign w:val="bottom"/>
          </w:tcPr>
          <w:p w14:paraId="70460F00" w14:textId="77777777" w:rsidR="00C15934" w:rsidRPr="005208A9" w:rsidRDefault="00C15934" w:rsidP="00C15934">
            <w:pPr>
              <w:jc w:val="left"/>
              <w:rPr>
                <w:color w:val="767171" w:themeColor="background2" w:themeShade="80"/>
                <w:sz w:val="18"/>
                <w:szCs w:val="18"/>
              </w:rPr>
            </w:pPr>
          </w:p>
        </w:tc>
        <w:tc>
          <w:tcPr>
            <w:tcW w:w="1440" w:type="dxa"/>
            <w:tcBorders>
              <w:top w:val="nil"/>
              <w:left w:val="nil"/>
              <w:bottom w:val="nil"/>
              <w:right w:val="nil"/>
            </w:tcBorders>
            <w:vAlign w:val="bottom"/>
          </w:tcPr>
          <w:p w14:paraId="4ABA72D4" w14:textId="77777777" w:rsidR="00C15934" w:rsidRPr="005208A9" w:rsidRDefault="00C15934" w:rsidP="00C15934">
            <w:pPr>
              <w:jc w:val="left"/>
              <w:rPr>
                <w:color w:val="767171" w:themeColor="background2" w:themeShade="80"/>
                <w:sz w:val="18"/>
                <w:szCs w:val="18"/>
              </w:rPr>
            </w:pPr>
          </w:p>
        </w:tc>
        <w:tc>
          <w:tcPr>
            <w:tcW w:w="3456" w:type="dxa"/>
            <w:tcBorders>
              <w:top w:val="nil"/>
              <w:left w:val="nil"/>
              <w:bottom w:val="dotted" w:sz="4" w:space="0" w:color="auto"/>
              <w:right w:val="nil"/>
            </w:tcBorders>
            <w:vAlign w:val="bottom"/>
          </w:tcPr>
          <w:p w14:paraId="6DD4045B" w14:textId="77777777" w:rsidR="00C15934" w:rsidRPr="005208A9" w:rsidRDefault="00C15934" w:rsidP="00C15934">
            <w:pPr>
              <w:jc w:val="left"/>
              <w:rPr>
                <w:color w:val="767171" w:themeColor="background2" w:themeShade="80"/>
                <w:sz w:val="18"/>
                <w:szCs w:val="18"/>
              </w:rPr>
            </w:pPr>
          </w:p>
        </w:tc>
      </w:tr>
      <w:tr w:rsidR="00C15934" w:rsidRPr="001F6E74" w14:paraId="2463A77A" w14:textId="5C8A1D11" w:rsidTr="00C15934">
        <w:trPr>
          <w:trHeight w:val="288"/>
          <w:jc w:val="center"/>
        </w:trPr>
        <w:tc>
          <w:tcPr>
            <w:tcW w:w="3456" w:type="dxa"/>
            <w:tcBorders>
              <w:top w:val="dotted" w:sz="4" w:space="0" w:color="auto"/>
              <w:left w:val="nil"/>
              <w:bottom w:val="nil"/>
              <w:right w:val="nil"/>
            </w:tcBorders>
          </w:tcPr>
          <w:p w14:paraId="402D2A07" w14:textId="4D2739F6" w:rsidR="00C15934" w:rsidRPr="005208A9" w:rsidRDefault="00C15934" w:rsidP="00852D30">
            <w:pPr>
              <w:pStyle w:val="Quote"/>
            </w:pPr>
            <w:r w:rsidRPr="005208A9">
              <w:t>Signature:</w:t>
            </w:r>
          </w:p>
        </w:tc>
        <w:tc>
          <w:tcPr>
            <w:tcW w:w="1440" w:type="dxa"/>
            <w:tcBorders>
              <w:top w:val="nil"/>
              <w:left w:val="nil"/>
              <w:bottom w:val="nil"/>
              <w:right w:val="nil"/>
            </w:tcBorders>
          </w:tcPr>
          <w:p w14:paraId="1FB22324" w14:textId="77777777" w:rsidR="00C15934" w:rsidRPr="005208A9" w:rsidRDefault="00C15934" w:rsidP="00C15934">
            <w:pPr>
              <w:jc w:val="center"/>
              <w:rPr>
                <w:color w:val="767171" w:themeColor="background2" w:themeShade="80"/>
                <w:sz w:val="18"/>
                <w:szCs w:val="18"/>
              </w:rPr>
            </w:pPr>
          </w:p>
        </w:tc>
        <w:tc>
          <w:tcPr>
            <w:tcW w:w="3456" w:type="dxa"/>
            <w:tcBorders>
              <w:top w:val="dotted" w:sz="4" w:space="0" w:color="auto"/>
              <w:left w:val="nil"/>
              <w:bottom w:val="nil"/>
              <w:right w:val="nil"/>
            </w:tcBorders>
          </w:tcPr>
          <w:p w14:paraId="0FFAD254" w14:textId="366EA11A" w:rsidR="00C15934" w:rsidRPr="005208A9" w:rsidRDefault="00C15934" w:rsidP="00852D30">
            <w:pPr>
              <w:pStyle w:val="Quote"/>
            </w:pPr>
            <w:r w:rsidRPr="005208A9">
              <w:t>Signature:</w:t>
            </w:r>
          </w:p>
        </w:tc>
      </w:tr>
      <w:tr w:rsidR="00C15934" w:rsidRPr="001F6E74" w14:paraId="599DCDD0" w14:textId="7D6F296E" w:rsidTr="00852D30">
        <w:trPr>
          <w:trHeight w:val="720"/>
          <w:jc w:val="center"/>
        </w:trPr>
        <w:tc>
          <w:tcPr>
            <w:tcW w:w="3456" w:type="dxa"/>
            <w:tcBorders>
              <w:top w:val="nil"/>
              <w:left w:val="nil"/>
              <w:bottom w:val="dotted" w:sz="4" w:space="0" w:color="auto"/>
              <w:right w:val="nil"/>
            </w:tcBorders>
            <w:vAlign w:val="bottom"/>
          </w:tcPr>
          <w:sdt>
            <w:sdtPr>
              <w:rPr>
                <w:color w:val="767171" w:themeColor="background2" w:themeShade="80"/>
                <w:sz w:val="18"/>
                <w:szCs w:val="18"/>
              </w:rPr>
              <w:id w:val="-1243952512"/>
              <w:placeholder>
                <w:docPart w:val="14B6AA695E79486B93C48B50D1DC4708"/>
              </w:placeholder>
              <w:showingPlcHdr/>
              <w:date>
                <w:dateFormat w:val="dd-MMM-yyyy"/>
                <w:lid w:val="en-US"/>
                <w:storeMappedDataAs w:val="dateTime"/>
                <w:calendar w:val="gregorian"/>
              </w:date>
            </w:sdtPr>
            <w:sdtEndPr/>
            <w:sdtContent>
              <w:p w14:paraId="3D33D829" w14:textId="04B56002" w:rsidR="00C15934" w:rsidRPr="005208A9" w:rsidRDefault="00760CF6" w:rsidP="00852D30">
                <w:pPr>
                  <w:jc w:val="center"/>
                  <w:rPr>
                    <w:color w:val="767171" w:themeColor="background2" w:themeShade="80"/>
                    <w:sz w:val="18"/>
                    <w:szCs w:val="18"/>
                  </w:rPr>
                </w:pPr>
                <w:r w:rsidRPr="006C1951">
                  <w:rPr>
                    <w:rStyle w:val="PlaceholderText"/>
                  </w:rPr>
                  <w:t xml:space="preserve">Click </w:t>
                </w:r>
                <w:r>
                  <w:rPr>
                    <w:rStyle w:val="PlaceholderText"/>
                  </w:rPr>
                  <w:t>to select</w:t>
                </w:r>
                <w:r w:rsidRPr="006C1951">
                  <w:rPr>
                    <w:rStyle w:val="PlaceholderText"/>
                  </w:rPr>
                  <w:t xml:space="preserve"> a date.</w:t>
                </w:r>
              </w:p>
            </w:sdtContent>
          </w:sdt>
        </w:tc>
        <w:tc>
          <w:tcPr>
            <w:tcW w:w="1440" w:type="dxa"/>
            <w:tcBorders>
              <w:top w:val="nil"/>
              <w:left w:val="nil"/>
              <w:bottom w:val="nil"/>
              <w:right w:val="nil"/>
            </w:tcBorders>
            <w:vAlign w:val="bottom"/>
          </w:tcPr>
          <w:p w14:paraId="08F87B4F" w14:textId="77777777" w:rsidR="00C15934" w:rsidRPr="005208A9" w:rsidRDefault="00C15934" w:rsidP="00852D30">
            <w:pPr>
              <w:jc w:val="center"/>
              <w:rPr>
                <w:color w:val="767171" w:themeColor="background2" w:themeShade="80"/>
                <w:sz w:val="18"/>
                <w:szCs w:val="18"/>
              </w:rPr>
            </w:pPr>
          </w:p>
        </w:tc>
        <w:tc>
          <w:tcPr>
            <w:tcW w:w="3456" w:type="dxa"/>
            <w:tcBorders>
              <w:top w:val="nil"/>
              <w:left w:val="nil"/>
              <w:bottom w:val="dotted" w:sz="4" w:space="0" w:color="auto"/>
              <w:right w:val="nil"/>
            </w:tcBorders>
            <w:vAlign w:val="bottom"/>
          </w:tcPr>
          <w:sdt>
            <w:sdtPr>
              <w:rPr>
                <w:color w:val="767171" w:themeColor="background2" w:themeShade="80"/>
                <w:sz w:val="18"/>
                <w:szCs w:val="18"/>
              </w:rPr>
              <w:id w:val="2053188715"/>
              <w:placeholder>
                <w:docPart w:val="3B217425F5964945BA8291DA72778234"/>
              </w:placeholder>
              <w:showingPlcHdr/>
              <w:date>
                <w:dateFormat w:val="dd-MMM-yyyy"/>
                <w:lid w:val="en-US"/>
                <w:storeMappedDataAs w:val="dateTime"/>
                <w:calendar w:val="gregorian"/>
              </w:date>
            </w:sdtPr>
            <w:sdtEndPr/>
            <w:sdtContent>
              <w:p w14:paraId="3F9F3415" w14:textId="54817589" w:rsidR="00C15934" w:rsidRPr="005208A9" w:rsidRDefault="00760CF6" w:rsidP="00852D30">
                <w:pPr>
                  <w:jc w:val="center"/>
                  <w:rPr>
                    <w:color w:val="767171" w:themeColor="background2" w:themeShade="80"/>
                    <w:sz w:val="18"/>
                    <w:szCs w:val="18"/>
                  </w:rPr>
                </w:pPr>
                <w:r w:rsidRPr="006C1951">
                  <w:rPr>
                    <w:rStyle w:val="PlaceholderText"/>
                  </w:rPr>
                  <w:t xml:space="preserve">Click </w:t>
                </w:r>
                <w:r>
                  <w:rPr>
                    <w:rStyle w:val="PlaceholderText"/>
                  </w:rPr>
                  <w:t>to select</w:t>
                </w:r>
                <w:r w:rsidRPr="006C1951">
                  <w:rPr>
                    <w:rStyle w:val="PlaceholderText"/>
                  </w:rPr>
                  <w:t xml:space="preserve"> a date.</w:t>
                </w:r>
              </w:p>
            </w:sdtContent>
          </w:sdt>
        </w:tc>
      </w:tr>
      <w:tr w:rsidR="00C15934" w:rsidRPr="001F6E74" w14:paraId="17596BD8" w14:textId="78982731" w:rsidTr="00C15934">
        <w:trPr>
          <w:trHeight w:val="288"/>
          <w:jc w:val="center"/>
        </w:trPr>
        <w:tc>
          <w:tcPr>
            <w:tcW w:w="3456" w:type="dxa"/>
            <w:tcBorders>
              <w:top w:val="dotted" w:sz="4" w:space="0" w:color="auto"/>
              <w:left w:val="nil"/>
              <w:bottom w:val="nil"/>
              <w:right w:val="nil"/>
            </w:tcBorders>
          </w:tcPr>
          <w:p w14:paraId="1133D7E2" w14:textId="20EC00E2" w:rsidR="00C15934" w:rsidRPr="005208A9" w:rsidRDefault="00C15934" w:rsidP="00852D30">
            <w:pPr>
              <w:pStyle w:val="Quote"/>
            </w:pPr>
            <w:r w:rsidRPr="005208A9">
              <w:t>Date:</w:t>
            </w:r>
          </w:p>
        </w:tc>
        <w:tc>
          <w:tcPr>
            <w:tcW w:w="1440" w:type="dxa"/>
            <w:tcBorders>
              <w:top w:val="nil"/>
              <w:left w:val="nil"/>
              <w:bottom w:val="nil"/>
              <w:right w:val="nil"/>
            </w:tcBorders>
          </w:tcPr>
          <w:p w14:paraId="0CEDAC0E" w14:textId="77777777" w:rsidR="00C15934" w:rsidRPr="005208A9" w:rsidRDefault="00C15934" w:rsidP="00C15934">
            <w:pPr>
              <w:jc w:val="center"/>
              <w:rPr>
                <w:color w:val="767171" w:themeColor="background2" w:themeShade="80"/>
                <w:sz w:val="18"/>
                <w:szCs w:val="18"/>
              </w:rPr>
            </w:pPr>
          </w:p>
        </w:tc>
        <w:tc>
          <w:tcPr>
            <w:tcW w:w="3456" w:type="dxa"/>
            <w:tcBorders>
              <w:top w:val="dotted" w:sz="4" w:space="0" w:color="auto"/>
              <w:left w:val="nil"/>
              <w:bottom w:val="nil"/>
              <w:right w:val="nil"/>
            </w:tcBorders>
          </w:tcPr>
          <w:p w14:paraId="14EE5C58" w14:textId="1BE71CCD" w:rsidR="00C15934" w:rsidRPr="005208A9" w:rsidRDefault="00C15934" w:rsidP="00852D30">
            <w:pPr>
              <w:pStyle w:val="Quote"/>
            </w:pPr>
            <w:r w:rsidRPr="005208A9">
              <w:t>Date:</w:t>
            </w:r>
          </w:p>
        </w:tc>
      </w:tr>
    </w:tbl>
    <w:p w14:paraId="6E56F41D" w14:textId="6AF13256" w:rsidR="005208A9" w:rsidRDefault="005208A9" w:rsidP="00370A6A"/>
    <w:p w14:paraId="4224F64B" w14:textId="77777777" w:rsidR="005208A9" w:rsidRDefault="005208A9">
      <w:pPr>
        <w:spacing w:after="160"/>
        <w:jc w:val="left"/>
      </w:pPr>
      <w:r>
        <w:br w:type="page"/>
      </w:r>
    </w:p>
    <w:p w14:paraId="65AAF7CC" w14:textId="77777777" w:rsidR="00760B62" w:rsidRDefault="00760B62" w:rsidP="00370A6A"/>
    <w:p w14:paraId="15DAA9CF" w14:textId="77777777" w:rsidR="00B1378B" w:rsidRDefault="00B1378B" w:rsidP="00370A6A"/>
    <w:p w14:paraId="44FDEA1A" w14:textId="77777777" w:rsidR="00B1378B" w:rsidRDefault="00B1378B" w:rsidP="00370A6A"/>
    <w:p w14:paraId="26633FA3" w14:textId="77777777" w:rsidR="00B1378B" w:rsidRDefault="00B1378B" w:rsidP="00370A6A"/>
    <w:p w14:paraId="694B7B80" w14:textId="77777777" w:rsidR="00B1378B" w:rsidRDefault="00B1378B" w:rsidP="00370A6A"/>
    <w:p w14:paraId="635846C2" w14:textId="77777777" w:rsidR="00B1378B" w:rsidRDefault="00B1378B" w:rsidP="00370A6A"/>
    <w:p w14:paraId="18E860A2" w14:textId="77777777" w:rsidR="00B1378B" w:rsidRDefault="00B1378B" w:rsidP="00370A6A"/>
    <w:p w14:paraId="3583F152" w14:textId="77777777" w:rsidR="00B1378B" w:rsidRDefault="00B1378B" w:rsidP="00370A6A"/>
    <w:p w14:paraId="6B3D1F50" w14:textId="77777777" w:rsidR="00B1378B" w:rsidRDefault="00B1378B" w:rsidP="00370A6A"/>
    <w:p w14:paraId="2481B665" w14:textId="77777777" w:rsidR="00B1378B" w:rsidRDefault="00B1378B" w:rsidP="00370A6A"/>
    <w:p w14:paraId="4F20FC29" w14:textId="77777777" w:rsidR="00B1378B" w:rsidRDefault="00B1378B" w:rsidP="00370A6A"/>
    <w:tbl>
      <w:tblPr>
        <w:tblStyle w:val="TableGrid"/>
        <w:tblW w:w="0" w:type="auto"/>
        <w:jc w:val="center"/>
        <w:tblLook w:val="04A0" w:firstRow="1" w:lastRow="0" w:firstColumn="1" w:lastColumn="0" w:noHBand="0" w:noVBand="1"/>
      </w:tblPr>
      <w:tblGrid>
        <w:gridCol w:w="3456"/>
        <w:gridCol w:w="1440"/>
        <w:gridCol w:w="3456"/>
      </w:tblGrid>
      <w:tr w:rsidR="00760CF6" w:rsidRPr="001F6E74" w14:paraId="11588E78" w14:textId="77777777" w:rsidTr="00760CF6">
        <w:trPr>
          <w:trHeight w:val="288"/>
          <w:jc w:val="center"/>
        </w:trPr>
        <w:tc>
          <w:tcPr>
            <w:tcW w:w="3456" w:type="dxa"/>
            <w:tcBorders>
              <w:top w:val="nil"/>
              <w:left w:val="nil"/>
              <w:bottom w:val="nil"/>
              <w:right w:val="nil"/>
            </w:tcBorders>
            <w:shd w:val="clear" w:color="auto" w:fill="002060"/>
          </w:tcPr>
          <w:p w14:paraId="61CD93F4" w14:textId="27539037" w:rsidR="005208A9" w:rsidRPr="005208A9" w:rsidRDefault="005208A9" w:rsidP="00760CF6">
            <w:pPr>
              <w:spacing w:before="120" w:after="120"/>
              <w:jc w:val="center"/>
              <w:rPr>
                <w:b/>
                <w:bCs/>
              </w:rPr>
            </w:pPr>
            <w:r w:rsidRPr="005208A9">
              <w:rPr>
                <w:b/>
                <w:bCs/>
              </w:rPr>
              <w:t>BROKER</w:t>
            </w:r>
          </w:p>
        </w:tc>
        <w:tc>
          <w:tcPr>
            <w:tcW w:w="1440" w:type="dxa"/>
            <w:tcBorders>
              <w:top w:val="nil"/>
              <w:left w:val="nil"/>
              <w:bottom w:val="nil"/>
              <w:right w:val="nil"/>
            </w:tcBorders>
          </w:tcPr>
          <w:p w14:paraId="26B1D228" w14:textId="77777777" w:rsidR="005208A9" w:rsidRPr="005208A9" w:rsidRDefault="005208A9" w:rsidP="008B3F20">
            <w:pPr>
              <w:jc w:val="center"/>
              <w:rPr>
                <w:b/>
                <w:bCs/>
              </w:rPr>
            </w:pPr>
          </w:p>
        </w:tc>
        <w:tc>
          <w:tcPr>
            <w:tcW w:w="3456" w:type="dxa"/>
            <w:tcBorders>
              <w:top w:val="nil"/>
              <w:left w:val="nil"/>
              <w:bottom w:val="nil"/>
              <w:right w:val="nil"/>
            </w:tcBorders>
            <w:shd w:val="clear" w:color="auto" w:fill="002060"/>
          </w:tcPr>
          <w:p w14:paraId="0ED80C32" w14:textId="5A50F71E" w:rsidR="005208A9" w:rsidRPr="005208A9" w:rsidRDefault="002F6EB0" w:rsidP="00760CF6">
            <w:pPr>
              <w:spacing w:before="120" w:after="120"/>
              <w:jc w:val="center"/>
              <w:rPr>
                <w:b/>
                <w:bCs/>
              </w:rPr>
            </w:pPr>
            <w:r w:rsidRPr="002F6EB0">
              <w:rPr>
                <w:b/>
                <w:bCs/>
              </w:rPr>
              <w:t>INTERMEDIARY 1</w:t>
            </w:r>
          </w:p>
        </w:tc>
      </w:tr>
      <w:tr w:rsidR="00DD3759" w:rsidRPr="001F6E74" w14:paraId="1A062EBA" w14:textId="77777777" w:rsidTr="00C15934">
        <w:trPr>
          <w:trHeight w:val="243"/>
          <w:jc w:val="center"/>
        </w:trPr>
        <w:sdt>
          <w:sdtPr>
            <w:id w:val="-939759681"/>
            <w:placeholder>
              <w:docPart w:val="1C4F3465D2814251A053B098B792AE02"/>
            </w:placeholder>
            <w:showingPlcHdr/>
          </w:sdtPr>
          <w:sdtEndPr/>
          <w:sdtContent>
            <w:tc>
              <w:tcPr>
                <w:tcW w:w="3456" w:type="dxa"/>
                <w:tcBorders>
                  <w:top w:val="nil"/>
                  <w:left w:val="nil"/>
                  <w:bottom w:val="dashed" w:sz="4" w:space="0" w:color="auto"/>
                  <w:right w:val="nil"/>
                </w:tcBorders>
              </w:tcPr>
              <w:p w14:paraId="0D5E3CD5" w14:textId="1D479EDD" w:rsidR="00DD3759" w:rsidRPr="001F6E74" w:rsidRDefault="00DD3759" w:rsidP="008B3F20">
                <w:r w:rsidRPr="006C1951">
                  <w:rPr>
                    <w:rStyle w:val="PlaceholderText"/>
                  </w:rPr>
                  <w:t xml:space="preserve">Click </w:t>
                </w:r>
                <w:r>
                  <w:rPr>
                    <w:rStyle w:val="PlaceholderText"/>
                  </w:rPr>
                  <w:t>t</w:t>
                </w:r>
                <w:r w:rsidRPr="006C1951">
                  <w:rPr>
                    <w:rStyle w:val="PlaceholderText"/>
                  </w:rPr>
                  <w:t xml:space="preserve">o </w:t>
                </w:r>
                <w:r>
                  <w:rPr>
                    <w:rStyle w:val="PlaceholderText"/>
                  </w:rPr>
                  <w:t>insert L. Name</w:t>
                </w:r>
                <w:r w:rsidRPr="006C1951">
                  <w:rPr>
                    <w:rStyle w:val="PlaceholderText"/>
                  </w:rPr>
                  <w:t>.</w:t>
                </w:r>
              </w:p>
            </w:tc>
          </w:sdtContent>
        </w:sdt>
        <w:tc>
          <w:tcPr>
            <w:tcW w:w="1440" w:type="dxa"/>
            <w:vMerge w:val="restart"/>
            <w:tcBorders>
              <w:top w:val="nil"/>
              <w:left w:val="nil"/>
              <w:right w:val="nil"/>
            </w:tcBorders>
          </w:tcPr>
          <w:p w14:paraId="7350636F" w14:textId="77777777" w:rsidR="00DD3759" w:rsidRPr="001F6E74" w:rsidRDefault="00DD3759" w:rsidP="008B3F20"/>
        </w:tc>
        <w:sdt>
          <w:sdtPr>
            <w:id w:val="2073224397"/>
            <w:placeholder>
              <w:docPart w:val="A6811222237F419B8C5061163B7A2094"/>
            </w:placeholder>
            <w:showingPlcHdr/>
          </w:sdtPr>
          <w:sdtEndPr/>
          <w:sdtContent>
            <w:tc>
              <w:tcPr>
                <w:tcW w:w="3456" w:type="dxa"/>
                <w:tcBorders>
                  <w:top w:val="nil"/>
                  <w:left w:val="nil"/>
                  <w:bottom w:val="dashed" w:sz="4" w:space="0" w:color="auto"/>
                  <w:right w:val="nil"/>
                </w:tcBorders>
              </w:tcPr>
              <w:p w14:paraId="6E039208" w14:textId="0A8199CE" w:rsidR="00DD3759" w:rsidRPr="001F6E74" w:rsidRDefault="00DD3759" w:rsidP="008B3F20">
                <w:r w:rsidRPr="006C1951">
                  <w:rPr>
                    <w:rStyle w:val="PlaceholderText"/>
                  </w:rPr>
                  <w:t xml:space="preserve">Click </w:t>
                </w:r>
                <w:r>
                  <w:rPr>
                    <w:rStyle w:val="PlaceholderText"/>
                  </w:rPr>
                  <w:t>t</w:t>
                </w:r>
                <w:r w:rsidRPr="006C1951">
                  <w:rPr>
                    <w:rStyle w:val="PlaceholderText"/>
                  </w:rPr>
                  <w:t xml:space="preserve">o </w:t>
                </w:r>
                <w:r>
                  <w:rPr>
                    <w:rStyle w:val="PlaceholderText"/>
                  </w:rPr>
                  <w:t>insert L. Name</w:t>
                </w:r>
                <w:r w:rsidRPr="006C1951">
                  <w:rPr>
                    <w:rStyle w:val="PlaceholderText"/>
                  </w:rPr>
                  <w:t>.</w:t>
                </w:r>
              </w:p>
            </w:tc>
          </w:sdtContent>
        </w:sdt>
      </w:tr>
      <w:tr w:rsidR="00DD3759" w:rsidRPr="001F6E74" w14:paraId="684C7513" w14:textId="77777777" w:rsidTr="00C15934">
        <w:trPr>
          <w:trHeight w:val="242"/>
          <w:jc w:val="center"/>
        </w:trPr>
        <w:sdt>
          <w:sdtPr>
            <w:id w:val="-889648702"/>
            <w:placeholder>
              <w:docPart w:val="9E3EE7F0162D463D8568E3BF7FD580AB"/>
            </w:placeholder>
            <w:showingPlcHdr/>
          </w:sdtPr>
          <w:sdtEndPr/>
          <w:sdtContent>
            <w:tc>
              <w:tcPr>
                <w:tcW w:w="3456" w:type="dxa"/>
                <w:tcBorders>
                  <w:top w:val="dashed" w:sz="4" w:space="0" w:color="auto"/>
                  <w:left w:val="nil"/>
                  <w:bottom w:val="dotted" w:sz="4" w:space="0" w:color="auto"/>
                  <w:right w:val="nil"/>
                </w:tcBorders>
              </w:tcPr>
              <w:p w14:paraId="595D7781" w14:textId="09473CCF" w:rsidR="00DD3759" w:rsidRDefault="00DD3759" w:rsidP="008B3F20">
                <w:r w:rsidRPr="006C1951">
                  <w:rPr>
                    <w:rStyle w:val="PlaceholderText"/>
                  </w:rPr>
                  <w:t xml:space="preserve">Click </w:t>
                </w:r>
                <w:r>
                  <w:rPr>
                    <w:rStyle w:val="PlaceholderText"/>
                  </w:rPr>
                  <w:t>t</w:t>
                </w:r>
                <w:r w:rsidRPr="006C1951">
                  <w:rPr>
                    <w:rStyle w:val="PlaceholderText"/>
                  </w:rPr>
                  <w:t xml:space="preserve">o </w:t>
                </w:r>
                <w:r>
                  <w:rPr>
                    <w:rStyle w:val="PlaceholderText"/>
                  </w:rPr>
                  <w:t>insert F. Name</w:t>
                </w:r>
                <w:r w:rsidRPr="006C1951">
                  <w:rPr>
                    <w:rStyle w:val="PlaceholderText"/>
                  </w:rPr>
                  <w:t>.</w:t>
                </w:r>
              </w:p>
            </w:tc>
          </w:sdtContent>
        </w:sdt>
        <w:tc>
          <w:tcPr>
            <w:tcW w:w="1440" w:type="dxa"/>
            <w:vMerge/>
            <w:tcBorders>
              <w:left w:val="nil"/>
              <w:bottom w:val="nil"/>
              <w:right w:val="nil"/>
            </w:tcBorders>
          </w:tcPr>
          <w:p w14:paraId="71BE6F52" w14:textId="77777777" w:rsidR="00DD3759" w:rsidRPr="001F6E74" w:rsidRDefault="00DD3759" w:rsidP="008B3F20"/>
        </w:tc>
        <w:sdt>
          <w:sdtPr>
            <w:id w:val="-142045270"/>
            <w:placeholder>
              <w:docPart w:val="915D7FC014EA4E33A6BC926DA76097C2"/>
            </w:placeholder>
            <w:showingPlcHdr/>
          </w:sdtPr>
          <w:sdtEndPr/>
          <w:sdtContent>
            <w:tc>
              <w:tcPr>
                <w:tcW w:w="3456" w:type="dxa"/>
                <w:tcBorders>
                  <w:top w:val="dashed" w:sz="4" w:space="0" w:color="auto"/>
                  <w:left w:val="nil"/>
                  <w:bottom w:val="dotted" w:sz="4" w:space="0" w:color="auto"/>
                  <w:right w:val="nil"/>
                </w:tcBorders>
              </w:tcPr>
              <w:p w14:paraId="31C1865D" w14:textId="2AF33449" w:rsidR="00DD3759" w:rsidRPr="001F6E74" w:rsidRDefault="00DD3759" w:rsidP="008B3F20">
                <w:r w:rsidRPr="006C1951">
                  <w:rPr>
                    <w:rStyle w:val="PlaceholderText"/>
                  </w:rPr>
                  <w:t xml:space="preserve">Click </w:t>
                </w:r>
                <w:r>
                  <w:rPr>
                    <w:rStyle w:val="PlaceholderText"/>
                  </w:rPr>
                  <w:t>t</w:t>
                </w:r>
                <w:r w:rsidRPr="006C1951">
                  <w:rPr>
                    <w:rStyle w:val="PlaceholderText"/>
                  </w:rPr>
                  <w:t xml:space="preserve">o </w:t>
                </w:r>
                <w:r>
                  <w:rPr>
                    <w:rStyle w:val="PlaceholderText"/>
                  </w:rPr>
                  <w:t>insert F. Name</w:t>
                </w:r>
                <w:r w:rsidRPr="006C1951">
                  <w:rPr>
                    <w:rStyle w:val="PlaceholderText"/>
                  </w:rPr>
                  <w:t>.</w:t>
                </w:r>
              </w:p>
            </w:tc>
          </w:sdtContent>
        </w:sdt>
      </w:tr>
      <w:tr w:rsidR="005208A9" w:rsidRPr="001F6E74" w14:paraId="3E32FFA8" w14:textId="77777777" w:rsidTr="00C15934">
        <w:trPr>
          <w:trHeight w:val="288"/>
          <w:jc w:val="center"/>
        </w:trPr>
        <w:tc>
          <w:tcPr>
            <w:tcW w:w="3456" w:type="dxa"/>
            <w:tcBorders>
              <w:top w:val="dotted" w:sz="4" w:space="0" w:color="auto"/>
              <w:left w:val="nil"/>
              <w:bottom w:val="nil"/>
              <w:right w:val="nil"/>
            </w:tcBorders>
          </w:tcPr>
          <w:p w14:paraId="7A3B45BF" w14:textId="77777777" w:rsidR="005208A9" w:rsidRPr="005208A9" w:rsidRDefault="005208A9" w:rsidP="002549EF">
            <w:pPr>
              <w:pStyle w:val="Quote"/>
            </w:pPr>
            <w:r w:rsidRPr="005208A9">
              <w:t>Name:</w:t>
            </w:r>
          </w:p>
        </w:tc>
        <w:tc>
          <w:tcPr>
            <w:tcW w:w="1440" w:type="dxa"/>
            <w:tcBorders>
              <w:top w:val="nil"/>
              <w:left w:val="nil"/>
              <w:bottom w:val="nil"/>
              <w:right w:val="nil"/>
            </w:tcBorders>
          </w:tcPr>
          <w:p w14:paraId="4EEFA8B9" w14:textId="77777777" w:rsidR="005208A9" w:rsidRPr="005208A9" w:rsidRDefault="005208A9" w:rsidP="002549EF">
            <w:pPr>
              <w:pStyle w:val="Quote"/>
            </w:pPr>
          </w:p>
        </w:tc>
        <w:tc>
          <w:tcPr>
            <w:tcW w:w="3456" w:type="dxa"/>
            <w:tcBorders>
              <w:top w:val="dotted" w:sz="4" w:space="0" w:color="auto"/>
              <w:left w:val="nil"/>
              <w:bottom w:val="nil"/>
              <w:right w:val="nil"/>
            </w:tcBorders>
          </w:tcPr>
          <w:p w14:paraId="5B289041" w14:textId="77777777" w:rsidR="005208A9" w:rsidRPr="005208A9" w:rsidRDefault="005208A9" w:rsidP="002549EF">
            <w:pPr>
              <w:pStyle w:val="Quote"/>
            </w:pPr>
            <w:r w:rsidRPr="005208A9">
              <w:t>Name:</w:t>
            </w:r>
          </w:p>
        </w:tc>
      </w:tr>
      <w:tr w:rsidR="005208A9" w:rsidRPr="001F6E74" w14:paraId="4872AC96" w14:textId="77777777" w:rsidTr="00C15934">
        <w:trPr>
          <w:trHeight w:val="720"/>
          <w:jc w:val="center"/>
        </w:trPr>
        <w:sdt>
          <w:sdtPr>
            <w:rPr>
              <w:color w:val="767171" w:themeColor="background2" w:themeShade="80"/>
              <w:sz w:val="18"/>
              <w:szCs w:val="18"/>
            </w:rPr>
            <w:id w:val="-665019309"/>
            <w:placeholder>
              <w:docPart w:val="9A40B7D58C4F4E0893A29950FF7786BA"/>
            </w:placeholder>
            <w:showingPlcHdr/>
          </w:sdtPr>
          <w:sdtEndPr/>
          <w:sdtContent>
            <w:tc>
              <w:tcPr>
                <w:tcW w:w="3456" w:type="dxa"/>
                <w:tcBorders>
                  <w:top w:val="nil"/>
                  <w:left w:val="nil"/>
                  <w:bottom w:val="dotted" w:sz="4" w:space="0" w:color="auto"/>
                  <w:right w:val="nil"/>
                </w:tcBorders>
                <w:vAlign w:val="bottom"/>
              </w:tcPr>
              <w:p w14:paraId="4586950A" w14:textId="458B08A7" w:rsidR="005208A9" w:rsidRPr="005208A9" w:rsidRDefault="00760CF6" w:rsidP="00C15934">
                <w:pPr>
                  <w:jc w:val="left"/>
                  <w:rPr>
                    <w:color w:val="767171" w:themeColor="background2" w:themeShade="80"/>
                    <w:sz w:val="18"/>
                    <w:szCs w:val="18"/>
                  </w:rPr>
                </w:pPr>
                <w:r>
                  <w:rPr>
                    <w:rStyle w:val="PlaceholderText"/>
                  </w:rPr>
                  <w:t>Insert Company Name</w:t>
                </w:r>
                <w:r w:rsidRPr="006C1951">
                  <w:rPr>
                    <w:rStyle w:val="PlaceholderText"/>
                  </w:rPr>
                  <w:t>.</w:t>
                </w:r>
              </w:p>
            </w:tc>
          </w:sdtContent>
        </w:sdt>
        <w:tc>
          <w:tcPr>
            <w:tcW w:w="1440" w:type="dxa"/>
            <w:tcBorders>
              <w:top w:val="nil"/>
              <w:left w:val="nil"/>
              <w:bottom w:val="nil"/>
              <w:right w:val="nil"/>
            </w:tcBorders>
            <w:vAlign w:val="bottom"/>
          </w:tcPr>
          <w:p w14:paraId="571085A3" w14:textId="77777777" w:rsidR="005208A9" w:rsidRPr="005208A9" w:rsidRDefault="005208A9" w:rsidP="00C15934">
            <w:pPr>
              <w:jc w:val="left"/>
              <w:rPr>
                <w:color w:val="767171" w:themeColor="background2" w:themeShade="80"/>
                <w:sz w:val="18"/>
                <w:szCs w:val="18"/>
              </w:rPr>
            </w:pPr>
          </w:p>
        </w:tc>
        <w:sdt>
          <w:sdtPr>
            <w:rPr>
              <w:color w:val="767171" w:themeColor="background2" w:themeShade="80"/>
              <w:sz w:val="18"/>
              <w:szCs w:val="18"/>
            </w:rPr>
            <w:id w:val="590359598"/>
            <w:placeholder>
              <w:docPart w:val="EC85E975593E4506A76A82698AD669B9"/>
            </w:placeholder>
            <w:showingPlcHdr/>
          </w:sdtPr>
          <w:sdtEndPr/>
          <w:sdtContent>
            <w:tc>
              <w:tcPr>
                <w:tcW w:w="3456" w:type="dxa"/>
                <w:tcBorders>
                  <w:top w:val="nil"/>
                  <w:left w:val="nil"/>
                  <w:bottom w:val="dotted" w:sz="4" w:space="0" w:color="auto"/>
                  <w:right w:val="nil"/>
                </w:tcBorders>
                <w:vAlign w:val="bottom"/>
              </w:tcPr>
              <w:p w14:paraId="2FE3925C" w14:textId="1356AB10" w:rsidR="005208A9" w:rsidRPr="005208A9" w:rsidRDefault="00760CF6" w:rsidP="00C15934">
                <w:pPr>
                  <w:jc w:val="left"/>
                  <w:rPr>
                    <w:color w:val="767171" w:themeColor="background2" w:themeShade="80"/>
                    <w:sz w:val="18"/>
                    <w:szCs w:val="18"/>
                  </w:rPr>
                </w:pPr>
                <w:r>
                  <w:rPr>
                    <w:rStyle w:val="PlaceholderText"/>
                  </w:rPr>
                  <w:t>Insert Company Name</w:t>
                </w:r>
                <w:r w:rsidRPr="006C1951">
                  <w:rPr>
                    <w:rStyle w:val="PlaceholderText"/>
                  </w:rPr>
                  <w:t>.</w:t>
                </w:r>
              </w:p>
            </w:tc>
          </w:sdtContent>
        </w:sdt>
      </w:tr>
      <w:tr w:rsidR="005208A9" w:rsidRPr="001F6E74" w14:paraId="3FE22514" w14:textId="77777777" w:rsidTr="00C15934">
        <w:trPr>
          <w:trHeight w:val="288"/>
          <w:jc w:val="center"/>
        </w:trPr>
        <w:tc>
          <w:tcPr>
            <w:tcW w:w="3456" w:type="dxa"/>
            <w:tcBorders>
              <w:top w:val="dotted" w:sz="4" w:space="0" w:color="auto"/>
              <w:left w:val="nil"/>
              <w:bottom w:val="nil"/>
              <w:right w:val="nil"/>
            </w:tcBorders>
          </w:tcPr>
          <w:p w14:paraId="7253D62C" w14:textId="77777777" w:rsidR="005208A9" w:rsidRPr="005208A9" w:rsidRDefault="005208A9" w:rsidP="002549EF">
            <w:pPr>
              <w:pStyle w:val="Quote"/>
            </w:pPr>
            <w:r w:rsidRPr="005208A9">
              <w:t>Company:</w:t>
            </w:r>
          </w:p>
        </w:tc>
        <w:tc>
          <w:tcPr>
            <w:tcW w:w="1440" w:type="dxa"/>
            <w:tcBorders>
              <w:top w:val="nil"/>
              <w:left w:val="nil"/>
              <w:bottom w:val="nil"/>
              <w:right w:val="nil"/>
            </w:tcBorders>
          </w:tcPr>
          <w:p w14:paraId="154C5477" w14:textId="77777777" w:rsidR="005208A9" w:rsidRPr="005208A9" w:rsidRDefault="005208A9" w:rsidP="008B3F20">
            <w:pPr>
              <w:jc w:val="center"/>
              <w:rPr>
                <w:color w:val="767171" w:themeColor="background2" w:themeShade="80"/>
                <w:sz w:val="18"/>
                <w:szCs w:val="18"/>
              </w:rPr>
            </w:pPr>
          </w:p>
        </w:tc>
        <w:tc>
          <w:tcPr>
            <w:tcW w:w="3456" w:type="dxa"/>
            <w:tcBorders>
              <w:top w:val="dotted" w:sz="4" w:space="0" w:color="auto"/>
              <w:left w:val="nil"/>
              <w:bottom w:val="nil"/>
              <w:right w:val="nil"/>
            </w:tcBorders>
          </w:tcPr>
          <w:p w14:paraId="2C512416" w14:textId="77777777" w:rsidR="005208A9" w:rsidRPr="005208A9" w:rsidRDefault="005208A9" w:rsidP="002549EF">
            <w:pPr>
              <w:pStyle w:val="Quote"/>
            </w:pPr>
            <w:r w:rsidRPr="005208A9">
              <w:t>Company:</w:t>
            </w:r>
          </w:p>
        </w:tc>
      </w:tr>
      <w:tr w:rsidR="005208A9" w:rsidRPr="001F6E74" w14:paraId="3E612F75" w14:textId="77777777" w:rsidTr="00C15934">
        <w:trPr>
          <w:trHeight w:val="720"/>
          <w:jc w:val="center"/>
        </w:trPr>
        <w:tc>
          <w:tcPr>
            <w:tcW w:w="3456" w:type="dxa"/>
            <w:tcBorders>
              <w:top w:val="nil"/>
              <w:left w:val="nil"/>
              <w:bottom w:val="dotted" w:sz="4" w:space="0" w:color="auto"/>
              <w:right w:val="nil"/>
            </w:tcBorders>
            <w:vAlign w:val="bottom"/>
          </w:tcPr>
          <w:p w14:paraId="61B535DF" w14:textId="5197A48E" w:rsidR="005208A9" w:rsidRPr="005208A9" w:rsidRDefault="005208A9" w:rsidP="00C15934">
            <w:pPr>
              <w:jc w:val="left"/>
              <w:rPr>
                <w:color w:val="767171" w:themeColor="background2" w:themeShade="80"/>
                <w:sz w:val="18"/>
                <w:szCs w:val="18"/>
              </w:rPr>
            </w:pPr>
          </w:p>
        </w:tc>
        <w:tc>
          <w:tcPr>
            <w:tcW w:w="1440" w:type="dxa"/>
            <w:tcBorders>
              <w:top w:val="nil"/>
              <w:left w:val="nil"/>
              <w:bottom w:val="nil"/>
              <w:right w:val="nil"/>
            </w:tcBorders>
            <w:vAlign w:val="bottom"/>
          </w:tcPr>
          <w:p w14:paraId="7FE0A265" w14:textId="77777777" w:rsidR="005208A9" w:rsidRPr="005208A9" w:rsidRDefault="005208A9" w:rsidP="00C15934">
            <w:pPr>
              <w:jc w:val="left"/>
              <w:rPr>
                <w:color w:val="767171" w:themeColor="background2" w:themeShade="80"/>
                <w:sz w:val="18"/>
                <w:szCs w:val="18"/>
              </w:rPr>
            </w:pPr>
          </w:p>
        </w:tc>
        <w:tc>
          <w:tcPr>
            <w:tcW w:w="3456" w:type="dxa"/>
            <w:tcBorders>
              <w:top w:val="nil"/>
              <w:left w:val="nil"/>
              <w:bottom w:val="dotted" w:sz="4" w:space="0" w:color="auto"/>
              <w:right w:val="nil"/>
            </w:tcBorders>
            <w:vAlign w:val="bottom"/>
          </w:tcPr>
          <w:p w14:paraId="67C2FC98" w14:textId="77777777" w:rsidR="005208A9" w:rsidRPr="005208A9" w:rsidRDefault="005208A9" w:rsidP="00C15934">
            <w:pPr>
              <w:jc w:val="left"/>
              <w:rPr>
                <w:color w:val="767171" w:themeColor="background2" w:themeShade="80"/>
                <w:sz w:val="18"/>
                <w:szCs w:val="18"/>
              </w:rPr>
            </w:pPr>
          </w:p>
        </w:tc>
      </w:tr>
      <w:tr w:rsidR="005208A9" w:rsidRPr="001F6E74" w14:paraId="0C460CC1" w14:textId="77777777" w:rsidTr="00C15934">
        <w:trPr>
          <w:trHeight w:val="288"/>
          <w:jc w:val="center"/>
        </w:trPr>
        <w:tc>
          <w:tcPr>
            <w:tcW w:w="3456" w:type="dxa"/>
            <w:tcBorders>
              <w:top w:val="dotted" w:sz="4" w:space="0" w:color="auto"/>
              <w:left w:val="nil"/>
              <w:bottom w:val="nil"/>
              <w:right w:val="nil"/>
            </w:tcBorders>
          </w:tcPr>
          <w:p w14:paraId="316665FC" w14:textId="77777777" w:rsidR="005208A9" w:rsidRPr="005208A9" w:rsidRDefault="005208A9" w:rsidP="002549EF">
            <w:pPr>
              <w:pStyle w:val="Quote"/>
            </w:pPr>
            <w:r w:rsidRPr="005208A9">
              <w:t>Signature:</w:t>
            </w:r>
          </w:p>
        </w:tc>
        <w:tc>
          <w:tcPr>
            <w:tcW w:w="1440" w:type="dxa"/>
            <w:tcBorders>
              <w:top w:val="nil"/>
              <w:left w:val="nil"/>
              <w:bottom w:val="nil"/>
              <w:right w:val="nil"/>
            </w:tcBorders>
          </w:tcPr>
          <w:p w14:paraId="40633D27" w14:textId="77777777" w:rsidR="005208A9" w:rsidRPr="005208A9" w:rsidRDefault="005208A9" w:rsidP="008B3F20">
            <w:pPr>
              <w:jc w:val="center"/>
              <w:rPr>
                <w:color w:val="767171" w:themeColor="background2" w:themeShade="80"/>
                <w:sz w:val="18"/>
                <w:szCs w:val="18"/>
              </w:rPr>
            </w:pPr>
          </w:p>
        </w:tc>
        <w:tc>
          <w:tcPr>
            <w:tcW w:w="3456" w:type="dxa"/>
            <w:tcBorders>
              <w:top w:val="dotted" w:sz="4" w:space="0" w:color="auto"/>
              <w:left w:val="nil"/>
              <w:bottom w:val="nil"/>
              <w:right w:val="nil"/>
            </w:tcBorders>
          </w:tcPr>
          <w:p w14:paraId="3A2DDB62" w14:textId="77777777" w:rsidR="005208A9" w:rsidRPr="005208A9" w:rsidRDefault="005208A9" w:rsidP="002549EF">
            <w:pPr>
              <w:pStyle w:val="Quote"/>
            </w:pPr>
            <w:r w:rsidRPr="005208A9">
              <w:t>Signature:</w:t>
            </w:r>
          </w:p>
        </w:tc>
      </w:tr>
      <w:tr w:rsidR="005208A9" w:rsidRPr="001F6E74" w14:paraId="2E035C56" w14:textId="77777777" w:rsidTr="00760CF6">
        <w:trPr>
          <w:trHeight w:val="720"/>
          <w:jc w:val="center"/>
        </w:trPr>
        <w:tc>
          <w:tcPr>
            <w:tcW w:w="3456" w:type="dxa"/>
            <w:tcBorders>
              <w:top w:val="nil"/>
              <w:left w:val="nil"/>
              <w:bottom w:val="dotted" w:sz="4" w:space="0" w:color="auto"/>
              <w:right w:val="nil"/>
            </w:tcBorders>
            <w:vAlign w:val="bottom"/>
          </w:tcPr>
          <w:sdt>
            <w:sdtPr>
              <w:rPr>
                <w:color w:val="767171" w:themeColor="background2" w:themeShade="80"/>
                <w:sz w:val="18"/>
                <w:szCs w:val="18"/>
              </w:rPr>
              <w:id w:val="552970472"/>
              <w:placeholder>
                <w:docPart w:val="D62C069CD345476CBBED01E3C3134A74"/>
              </w:placeholder>
              <w:showingPlcHdr/>
              <w:date>
                <w:dateFormat w:val="dd-MMM-yyyy"/>
                <w:lid w:val="en-US"/>
                <w:storeMappedDataAs w:val="dateTime"/>
                <w:calendar w:val="gregorian"/>
              </w:date>
            </w:sdtPr>
            <w:sdtEndPr/>
            <w:sdtContent>
              <w:p w14:paraId="76640CE5" w14:textId="3AAFFD64" w:rsidR="005208A9" w:rsidRPr="005208A9" w:rsidRDefault="00760CF6" w:rsidP="00760CF6">
                <w:pPr>
                  <w:jc w:val="center"/>
                  <w:rPr>
                    <w:color w:val="767171" w:themeColor="background2" w:themeShade="80"/>
                    <w:sz w:val="18"/>
                    <w:szCs w:val="18"/>
                  </w:rPr>
                </w:pPr>
                <w:r w:rsidRPr="006C1951">
                  <w:rPr>
                    <w:rStyle w:val="PlaceholderText"/>
                  </w:rPr>
                  <w:t xml:space="preserve">Click </w:t>
                </w:r>
                <w:r>
                  <w:rPr>
                    <w:rStyle w:val="PlaceholderText"/>
                  </w:rPr>
                  <w:t>to select</w:t>
                </w:r>
                <w:r w:rsidRPr="006C1951">
                  <w:rPr>
                    <w:rStyle w:val="PlaceholderText"/>
                  </w:rPr>
                  <w:t xml:space="preserve"> a date.</w:t>
                </w:r>
              </w:p>
            </w:sdtContent>
          </w:sdt>
        </w:tc>
        <w:tc>
          <w:tcPr>
            <w:tcW w:w="1440" w:type="dxa"/>
            <w:tcBorders>
              <w:top w:val="nil"/>
              <w:left w:val="nil"/>
              <w:bottom w:val="nil"/>
              <w:right w:val="nil"/>
            </w:tcBorders>
            <w:vAlign w:val="bottom"/>
          </w:tcPr>
          <w:p w14:paraId="774FA3A6" w14:textId="77777777" w:rsidR="005208A9" w:rsidRPr="005208A9" w:rsidRDefault="005208A9" w:rsidP="00760CF6">
            <w:pPr>
              <w:jc w:val="center"/>
              <w:rPr>
                <w:color w:val="767171" w:themeColor="background2" w:themeShade="80"/>
                <w:sz w:val="18"/>
                <w:szCs w:val="18"/>
              </w:rPr>
            </w:pPr>
          </w:p>
        </w:tc>
        <w:tc>
          <w:tcPr>
            <w:tcW w:w="3456" w:type="dxa"/>
            <w:tcBorders>
              <w:top w:val="nil"/>
              <w:left w:val="nil"/>
              <w:bottom w:val="dotted" w:sz="4" w:space="0" w:color="auto"/>
              <w:right w:val="nil"/>
            </w:tcBorders>
            <w:vAlign w:val="bottom"/>
          </w:tcPr>
          <w:sdt>
            <w:sdtPr>
              <w:rPr>
                <w:color w:val="767171" w:themeColor="background2" w:themeShade="80"/>
                <w:sz w:val="18"/>
                <w:szCs w:val="18"/>
              </w:rPr>
              <w:id w:val="-784732187"/>
              <w:placeholder>
                <w:docPart w:val="443D1E6C73C04048BAB9A0D69E32734F"/>
              </w:placeholder>
              <w:showingPlcHdr/>
              <w:date>
                <w:dateFormat w:val="dd-MMM-yyyy"/>
                <w:lid w:val="en-US"/>
                <w:storeMappedDataAs w:val="dateTime"/>
                <w:calendar w:val="gregorian"/>
              </w:date>
            </w:sdtPr>
            <w:sdtEndPr/>
            <w:sdtContent>
              <w:p w14:paraId="45461E40" w14:textId="0C98BF3F" w:rsidR="005208A9" w:rsidRPr="005208A9" w:rsidRDefault="00760CF6" w:rsidP="00760CF6">
                <w:pPr>
                  <w:jc w:val="center"/>
                  <w:rPr>
                    <w:color w:val="767171" w:themeColor="background2" w:themeShade="80"/>
                    <w:sz w:val="18"/>
                    <w:szCs w:val="18"/>
                  </w:rPr>
                </w:pPr>
                <w:r w:rsidRPr="006C1951">
                  <w:rPr>
                    <w:rStyle w:val="PlaceholderText"/>
                  </w:rPr>
                  <w:t xml:space="preserve">Click </w:t>
                </w:r>
                <w:r>
                  <w:rPr>
                    <w:rStyle w:val="PlaceholderText"/>
                  </w:rPr>
                  <w:t>to select</w:t>
                </w:r>
                <w:r w:rsidRPr="006C1951">
                  <w:rPr>
                    <w:rStyle w:val="PlaceholderText"/>
                  </w:rPr>
                  <w:t xml:space="preserve"> a date.</w:t>
                </w:r>
              </w:p>
            </w:sdtContent>
          </w:sdt>
        </w:tc>
      </w:tr>
      <w:tr w:rsidR="005208A9" w:rsidRPr="001F6E74" w14:paraId="6F738D4E" w14:textId="77777777" w:rsidTr="00C15934">
        <w:trPr>
          <w:trHeight w:val="288"/>
          <w:jc w:val="center"/>
        </w:trPr>
        <w:tc>
          <w:tcPr>
            <w:tcW w:w="3456" w:type="dxa"/>
            <w:tcBorders>
              <w:top w:val="dotted" w:sz="4" w:space="0" w:color="auto"/>
              <w:left w:val="nil"/>
              <w:bottom w:val="nil"/>
              <w:right w:val="nil"/>
            </w:tcBorders>
          </w:tcPr>
          <w:p w14:paraId="51FA15F9" w14:textId="77777777" w:rsidR="005208A9" w:rsidRPr="005208A9" w:rsidRDefault="005208A9" w:rsidP="002549EF">
            <w:pPr>
              <w:pStyle w:val="Quote"/>
            </w:pPr>
            <w:r w:rsidRPr="005208A9">
              <w:t>Date:</w:t>
            </w:r>
          </w:p>
        </w:tc>
        <w:tc>
          <w:tcPr>
            <w:tcW w:w="1440" w:type="dxa"/>
            <w:tcBorders>
              <w:top w:val="nil"/>
              <w:left w:val="nil"/>
              <w:bottom w:val="nil"/>
              <w:right w:val="nil"/>
            </w:tcBorders>
          </w:tcPr>
          <w:p w14:paraId="0229DD48" w14:textId="77777777" w:rsidR="005208A9" w:rsidRPr="005208A9" w:rsidRDefault="005208A9" w:rsidP="008B3F20">
            <w:pPr>
              <w:jc w:val="center"/>
              <w:rPr>
                <w:color w:val="767171" w:themeColor="background2" w:themeShade="80"/>
                <w:sz w:val="18"/>
                <w:szCs w:val="18"/>
              </w:rPr>
            </w:pPr>
          </w:p>
        </w:tc>
        <w:tc>
          <w:tcPr>
            <w:tcW w:w="3456" w:type="dxa"/>
            <w:tcBorders>
              <w:top w:val="dotted" w:sz="4" w:space="0" w:color="auto"/>
              <w:left w:val="nil"/>
              <w:bottom w:val="nil"/>
              <w:right w:val="nil"/>
            </w:tcBorders>
          </w:tcPr>
          <w:p w14:paraId="1B1AD53F" w14:textId="77777777" w:rsidR="005208A9" w:rsidRPr="005208A9" w:rsidRDefault="005208A9" w:rsidP="002549EF">
            <w:pPr>
              <w:pStyle w:val="Quote"/>
            </w:pPr>
            <w:r w:rsidRPr="005208A9">
              <w:t>Date:</w:t>
            </w:r>
          </w:p>
        </w:tc>
      </w:tr>
    </w:tbl>
    <w:p w14:paraId="46EF34E8" w14:textId="3FB643E0" w:rsidR="002F6EB0" w:rsidRDefault="002F6EB0" w:rsidP="00370A6A"/>
    <w:p w14:paraId="4E56B507" w14:textId="77777777" w:rsidR="002F6EB0" w:rsidRDefault="002F6EB0">
      <w:pPr>
        <w:spacing w:after="160"/>
        <w:jc w:val="left"/>
      </w:pPr>
      <w:r>
        <w:br w:type="page"/>
      </w:r>
    </w:p>
    <w:p w14:paraId="3F9B3112" w14:textId="77777777" w:rsidR="005208A9" w:rsidRDefault="005208A9" w:rsidP="00370A6A"/>
    <w:p w14:paraId="1A715B48" w14:textId="77777777" w:rsidR="00B1378B" w:rsidRDefault="00B1378B" w:rsidP="00370A6A"/>
    <w:p w14:paraId="4BFCDFE3" w14:textId="77777777" w:rsidR="00B1378B" w:rsidRDefault="00B1378B" w:rsidP="00370A6A"/>
    <w:p w14:paraId="2CCB0D4B" w14:textId="77777777" w:rsidR="00B1378B" w:rsidRDefault="00B1378B" w:rsidP="00370A6A"/>
    <w:p w14:paraId="49107DE7" w14:textId="77777777" w:rsidR="00B1378B" w:rsidRDefault="00B1378B" w:rsidP="00370A6A"/>
    <w:p w14:paraId="54A0A066" w14:textId="77777777" w:rsidR="00B1378B" w:rsidRDefault="00B1378B" w:rsidP="00370A6A"/>
    <w:p w14:paraId="08F64546" w14:textId="77777777" w:rsidR="00B1378B" w:rsidRDefault="00B1378B" w:rsidP="00370A6A"/>
    <w:p w14:paraId="38DE14E5" w14:textId="77777777" w:rsidR="00B1378B" w:rsidRDefault="00B1378B" w:rsidP="00370A6A"/>
    <w:p w14:paraId="0069F1F7" w14:textId="77777777" w:rsidR="00B1378B" w:rsidRDefault="00B1378B" w:rsidP="00370A6A"/>
    <w:p w14:paraId="35D9BD65" w14:textId="77777777" w:rsidR="00B1378B" w:rsidRDefault="00B1378B" w:rsidP="00370A6A"/>
    <w:p w14:paraId="25AB35AB" w14:textId="77777777" w:rsidR="00B1378B" w:rsidRDefault="00B1378B" w:rsidP="00370A6A"/>
    <w:tbl>
      <w:tblPr>
        <w:tblStyle w:val="TableGrid"/>
        <w:tblW w:w="0" w:type="auto"/>
        <w:jc w:val="center"/>
        <w:tblLook w:val="04A0" w:firstRow="1" w:lastRow="0" w:firstColumn="1" w:lastColumn="0" w:noHBand="0" w:noVBand="1"/>
      </w:tblPr>
      <w:tblGrid>
        <w:gridCol w:w="3456"/>
        <w:gridCol w:w="1440"/>
        <w:gridCol w:w="3456"/>
      </w:tblGrid>
      <w:tr w:rsidR="00760CF6" w:rsidRPr="001F6E74" w14:paraId="6FB3E4B5" w14:textId="77777777" w:rsidTr="00760CF6">
        <w:trPr>
          <w:trHeight w:val="288"/>
          <w:jc w:val="center"/>
        </w:trPr>
        <w:tc>
          <w:tcPr>
            <w:tcW w:w="3456" w:type="dxa"/>
            <w:tcBorders>
              <w:top w:val="nil"/>
              <w:left w:val="nil"/>
              <w:bottom w:val="nil"/>
              <w:right w:val="nil"/>
            </w:tcBorders>
            <w:shd w:val="clear" w:color="auto" w:fill="002060"/>
          </w:tcPr>
          <w:p w14:paraId="0877DB11" w14:textId="03C351EE" w:rsidR="002F6EB0" w:rsidRPr="005208A9" w:rsidRDefault="002F6EB0" w:rsidP="00760CF6">
            <w:pPr>
              <w:spacing w:before="120" w:after="120"/>
              <w:jc w:val="center"/>
              <w:rPr>
                <w:b/>
                <w:bCs/>
              </w:rPr>
            </w:pPr>
            <w:r w:rsidRPr="002F6EB0">
              <w:rPr>
                <w:b/>
                <w:bCs/>
              </w:rPr>
              <w:t>INTERMEDIARY 2</w:t>
            </w:r>
          </w:p>
        </w:tc>
        <w:tc>
          <w:tcPr>
            <w:tcW w:w="1440" w:type="dxa"/>
            <w:tcBorders>
              <w:top w:val="nil"/>
              <w:left w:val="nil"/>
              <w:bottom w:val="nil"/>
              <w:right w:val="nil"/>
            </w:tcBorders>
          </w:tcPr>
          <w:p w14:paraId="791BCD86" w14:textId="77777777" w:rsidR="002F6EB0" w:rsidRPr="005208A9" w:rsidRDefault="002F6EB0" w:rsidP="00DD3759">
            <w:pPr>
              <w:spacing w:before="120" w:after="120"/>
              <w:jc w:val="center"/>
              <w:rPr>
                <w:b/>
                <w:bCs/>
              </w:rPr>
            </w:pPr>
          </w:p>
        </w:tc>
        <w:tc>
          <w:tcPr>
            <w:tcW w:w="3456" w:type="dxa"/>
            <w:tcBorders>
              <w:top w:val="nil"/>
              <w:left w:val="nil"/>
              <w:bottom w:val="nil"/>
              <w:right w:val="nil"/>
            </w:tcBorders>
            <w:shd w:val="clear" w:color="auto" w:fill="002060"/>
          </w:tcPr>
          <w:p w14:paraId="3AA89048" w14:textId="3EA9F704" w:rsidR="002F6EB0" w:rsidRPr="005208A9" w:rsidRDefault="002F6EB0" w:rsidP="00760CF6">
            <w:pPr>
              <w:spacing w:before="120" w:after="120"/>
              <w:jc w:val="center"/>
              <w:rPr>
                <w:b/>
                <w:bCs/>
              </w:rPr>
            </w:pPr>
            <w:r w:rsidRPr="002F6EB0">
              <w:rPr>
                <w:b/>
                <w:bCs/>
              </w:rPr>
              <w:t xml:space="preserve">INTERMEDIARY </w:t>
            </w:r>
            <w:r>
              <w:rPr>
                <w:b/>
                <w:bCs/>
              </w:rPr>
              <w:t>3</w:t>
            </w:r>
          </w:p>
        </w:tc>
      </w:tr>
      <w:tr w:rsidR="00DD3759" w:rsidRPr="001F6E74" w14:paraId="352B4F63" w14:textId="77777777" w:rsidTr="00C15934">
        <w:trPr>
          <w:trHeight w:val="243"/>
          <w:jc w:val="center"/>
        </w:trPr>
        <w:sdt>
          <w:sdtPr>
            <w:id w:val="-1886634483"/>
            <w:placeholder>
              <w:docPart w:val="4EF81CF687F44F0285284864F56B8AC7"/>
            </w:placeholder>
            <w:showingPlcHdr/>
          </w:sdtPr>
          <w:sdtEndPr/>
          <w:sdtContent>
            <w:tc>
              <w:tcPr>
                <w:tcW w:w="3456" w:type="dxa"/>
                <w:tcBorders>
                  <w:top w:val="nil"/>
                  <w:left w:val="nil"/>
                  <w:bottom w:val="dashed" w:sz="4" w:space="0" w:color="auto"/>
                  <w:right w:val="nil"/>
                </w:tcBorders>
                <w:vAlign w:val="bottom"/>
              </w:tcPr>
              <w:p w14:paraId="6359E9B0" w14:textId="610B37DC" w:rsidR="00DD3759" w:rsidRPr="001F6E74" w:rsidRDefault="00DD3759" w:rsidP="00C15934">
                <w:pPr>
                  <w:jc w:val="left"/>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L. Name</w:t>
                </w:r>
                <w:r w:rsidRPr="006C1951">
                  <w:rPr>
                    <w:rStyle w:val="PlaceholderText"/>
                  </w:rPr>
                  <w:t>.</w:t>
                </w:r>
              </w:p>
            </w:tc>
          </w:sdtContent>
        </w:sdt>
        <w:tc>
          <w:tcPr>
            <w:tcW w:w="1440" w:type="dxa"/>
            <w:vMerge w:val="restart"/>
            <w:tcBorders>
              <w:top w:val="nil"/>
              <w:left w:val="nil"/>
              <w:right w:val="nil"/>
            </w:tcBorders>
            <w:vAlign w:val="bottom"/>
          </w:tcPr>
          <w:p w14:paraId="0B67018C" w14:textId="77777777" w:rsidR="00DD3759" w:rsidRPr="001F6E74" w:rsidRDefault="00DD3759" w:rsidP="00C15934">
            <w:pPr>
              <w:jc w:val="left"/>
            </w:pPr>
          </w:p>
        </w:tc>
        <w:sdt>
          <w:sdtPr>
            <w:id w:val="-121765708"/>
            <w:placeholder>
              <w:docPart w:val="80004F1FCF6F4F9D9AF3BA365C7D91A6"/>
            </w:placeholder>
            <w:showingPlcHdr/>
          </w:sdtPr>
          <w:sdtEndPr/>
          <w:sdtContent>
            <w:tc>
              <w:tcPr>
                <w:tcW w:w="3456" w:type="dxa"/>
                <w:tcBorders>
                  <w:top w:val="nil"/>
                  <w:left w:val="nil"/>
                  <w:bottom w:val="dashed" w:sz="4" w:space="0" w:color="auto"/>
                  <w:right w:val="nil"/>
                </w:tcBorders>
                <w:vAlign w:val="bottom"/>
              </w:tcPr>
              <w:p w14:paraId="09B30DF6" w14:textId="1A4EA99A" w:rsidR="00DD3759" w:rsidRPr="001F6E74" w:rsidRDefault="00DD3759" w:rsidP="00C15934">
                <w:pPr>
                  <w:jc w:val="left"/>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L. Name</w:t>
                </w:r>
                <w:r w:rsidRPr="006C1951">
                  <w:rPr>
                    <w:rStyle w:val="PlaceholderText"/>
                  </w:rPr>
                  <w:t>.</w:t>
                </w:r>
              </w:p>
            </w:tc>
          </w:sdtContent>
        </w:sdt>
      </w:tr>
      <w:tr w:rsidR="00DD3759" w:rsidRPr="001F6E74" w14:paraId="65B44621" w14:textId="77777777" w:rsidTr="00C15934">
        <w:trPr>
          <w:trHeight w:val="242"/>
          <w:jc w:val="center"/>
        </w:trPr>
        <w:sdt>
          <w:sdtPr>
            <w:id w:val="-1498651398"/>
            <w:placeholder>
              <w:docPart w:val="B58449B1E7AD44D182C53E3A70DDF0C5"/>
            </w:placeholder>
            <w:showingPlcHdr/>
          </w:sdtPr>
          <w:sdtEndPr/>
          <w:sdtContent>
            <w:tc>
              <w:tcPr>
                <w:tcW w:w="3456" w:type="dxa"/>
                <w:tcBorders>
                  <w:top w:val="dashed" w:sz="4" w:space="0" w:color="auto"/>
                  <w:left w:val="nil"/>
                  <w:bottom w:val="dotted" w:sz="4" w:space="0" w:color="auto"/>
                  <w:right w:val="nil"/>
                </w:tcBorders>
                <w:vAlign w:val="bottom"/>
              </w:tcPr>
              <w:p w14:paraId="3982F9F9" w14:textId="090930A1" w:rsidR="00DD3759" w:rsidRPr="001F6E74" w:rsidRDefault="00DD3759" w:rsidP="00C15934">
                <w:pPr>
                  <w:jc w:val="left"/>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F. Name</w:t>
                </w:r>
                <w:r w:rsidRPr="006C1951">
                  <w:rPr>
                    <w:rStyle w:val="PlaceholderText"/>
                  </w:rPr>
                  <w:t>.</w:t>
                </w:r>
              </w:p>
            </w:tc>
          </w:sdtContent>
        </w:sdt>
        <w:tc>
          <w:tcPr>
            <w:tcW w:w="1440" w:type="dxa"/>
            <w:vMerge/>
            <w:tcBorders>
              <w:left w:val="nil"/>
              <w:bottom w:val="nil"/>
              <w:right w:val="nil"/>
            </w:tcBorders>
            <w:vAlign w:val="bottom"/>
          </w:tcPr>
          <w:p w14:paraId="70BC93FB" w14:textId="77777777" w:rsidR="00DD3759" w:rsidRPr="001F6E74" w:rsidRDefault="00DD3759" w:rsidP="00C15934">
            <w:pPr>
              <w:jc w:val="left"/>
            </w:pPr>
          </w:p>
        </w:tc>
        <w:sdt>
          <w:sdtPr>
            <w:id w:val="1063066991"/>
            <w:placeholder>
              <w:docPart w:val="813970EBE1894ADAA212FC31E2086438"/>
            </w:placeholder>
            <w:showingPlcHdr/>
          </w:sdtPr>
          <w:sdtEndPr/>
          <w:sdtContent>
            <w:tc>
              <w:tcPr>
                <w:tcW w:w="3456" w:type="dxa"/>
                <w:tcBorders>
                  <w:top w:val="dashed" w:sz="4" w:space="0" w:color="auto"/>
                  <w:left w:val="nil"/>
                  <w:bottom w:val="dotted" w:sz="4" w:space="0" w:color="auto"/>
                  <w:right w:val="nil"/>
                </w:tcBorders>
                <w:vAlign w:val="bottom"/>
              </w:tcPr>
              <w:p w14:paraId="0D85EBD0" w14:textId="3B3565E5" w:rsidR="00DD3759" w:rsidRDefault="00DD3759" w:rsidP="00C15934">
                <w:pPr>
                  <w:jc w:val="left"/>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F. Name</w:t>
                </w:r>
                <w:r w:rsidRPr="006C1951">
                  <w:rPr>
                    <w:rStyle w:val="PlaceholderText"/>
                  </w:rPr>
                  <w:t>.</w:t>
                </w:r>
              </w:p>
            </w:tc>
          </w:sdtContent>
        </w:sdt>
      </w:tr>
      <w:tr w:rsidR="002F6EB0" w:rsidRPr="001F6E74" w14:paraId="44DFC159" w14:textId="77777777" w:rsidTr="00C15934">
        <w:trPr>
          <w:trHeight w:val="288"/>
          <w:jc w:val="center"/>
        </w:trPr>
        <w:tc>
          <w:tcPr>
            <w:tcW w:w="3456" w:type="dxa"/>
            <w:tcBorders>
              <w:top w:val="dotted" w:sz="4" w:space="0" w:color="auto"/>
              <w:left w:val="nil"/>
              <w:bottom w:val="nil"/>
              <w:right w:val="nil"/>
            </w:tcBorders>
          </w:tcPr>
          <w:p w14:paraId="59916B92" w14:textId="77777777" w:rsidR="002F6EB0" w:rsidRPr="005208A9" w:rsidRDefault="002F6EB0" w:rsidP="002549EF">
            <w:pPr>
              <w:pStyle w:val="Quote"/>
            </w:pPr>
            <w:r w:rsidRPr="005208A9">
              <w:t>Name:</w:t>
            </w:r>
          </w:p>
        </w:tc>
        <w:tc>
          <w:tcPr>
            <w:tcW w:w="1440" w:type="dxa"/>
            <w:tcBorders>
              <w:top w:val="nil"/>
              <w:left w:val="nil"/>
              <w:bottom w:val="nil"/>
              <w:right w:val="nil"/>
            </w:tcBorders>
          </w:tcPr>
          <w:p w14:paraId="3AD89B61" w14:textId="77777777" w:rsidR="002F6EB0" w:rsidRPr="005208A9" w:rsidRDefault="002F6EB0" w:rsidP="008B3F20">
            <w:pPr>
              <w:jc w:val="center"/>
              <w:rPr>
                <w:color w:val="767171" w:themeColor="background2" w:themeShade="80"/>
                <w:sz w:val="18"/>
                <w:szCs w:val="18"/>
              </w:rPr>
            </w:pPr>
          </w:p>
        </w:tc>
        <w:tc>
          <w:tcPr>
            <w:tcW w:w="3456" w:type="dxa"/>
            <w:tcBorders>
              <w:top w:val="dotted" w:sz="4" w:space="0" w:color="auto"/>
              <w:left w:val="nil"/>
              <w:bottom w:val="nil"/>
              <w:right w:val="nil"/>
            </w:tcBorders>
          </w:tcPr>
          <w:p w14:paraId="22CD9BD3" w14:textId="77777777" w:rsidR="002F6EB0" w:rsidRPr="005208A9" w:rsidRDefault="002F6EB0" w:rsidP="002549EF">
            <w:pPr>
              <w:pStyle w:val="Quote"/>
            </w:pPr>
            <w:r w:rsidRPr="005208A9">
              <w:t>Name:</w:t>
            </w:r>
          </w:p>
        </w:tc>
      </w:tr>
      <w:tr w:rsidR="002F6EB0" w:rsidRPr="001F6E74" w14:paraId="4384E24F" w14:textId="77777777" w:rsidTr="00760CF6">
        <w:trPr>
          <w:trHeight w:val="720"/>
          <w:jc w:val="center"/>
        </w:trPr>
        <w:sdt>
          <w:sdtPr>
            <w:rPr>
              <w:color w:val="767171" w:themeColor="background2" w:themeShade="80"/>
              <w:sz w:val="18"/>
              <w:szCs w:val="18"/>
            </w:rPr>
            <w:id w:val="-1028413825"/>
            <w:placeholder>
              <w:docPart w:val="088DA5ABA68A4742BFDD941F028B0210"/>
            </w:placeholder>
            <w:showingPlcHdr/>
          </w:sdtPr>
          <w:sdtEndPr/>
          <w:sdtContent>
            <w:tc>
              <w:tcPr>
                <w:tcW w:w="3456" w:type="dxa"/>
                <w:tcBorders>
                  <w:top w:val="nil"/>
                  <w:left w:val="nil"/>
                  <w:bottom w:val="dotted" w:sz="4" w:space="0" w:color="auto"/>
                  <w:right w:val="nil"/>
                </w:tcBorders>
                <w:vAlign w:val="bottom"/>
              </w:tcPr>
              <w:p w14:paraId="5709490D" w14:textId="55B6D49A" w:rsidR="002F6EB0" w:rsidRPr="005208A9" w:rsidRDefault="00760CF6" w:rsidP="00760CF6">
                <w:pPr>
                  <w:jc w:val="left"/>
                  <w:rPr>
                    <w:color w:val="767171" w:themeColor="background2" w:themeShade="80"/>
                    <w:sz w:val="18"/>
                    <w:szCs w:val="18"/>
                  </w:rPr>
                </w:pPr>
                <w:r>
                  <w:rPr>
                    <w:rStyle w:val="PlaceholderText"/>
                  </w:rPr>
                  <w:t>Insert Company Name</w:t>
                </w:r>
                <w:r w:rsidRPr="006C1951">
                  <w:rPr>
                    <w:rStyle w:val="PlaceholderText"/>
                  </w:rPr>
                  <w:t>.</w:t>
                </w:r>
              </w:p>
            </w:tc>
          </w:sdtContent>
        </w:sdt>
        <w:tc>
          <w:tcPr>
            <w:tcW w:w="1440" w:type="dxa"/>
            <w:tcBorders>
              <w:top w:val="nil"/>
              <w:left w:val="nil"/>
              <w:bottom w:val="nil"/>
              <w:right w:val="nil"/>
            </w:tcBorders>
            <w:vAlign w:val="bottom"/>
          </w:tcPr>
          <w:p w14:paraId="1A4449C6" w14:textId="77777777" w:rsidR="002F6EB0" w:rsidRPr="005208A9" w:rsidRDefault="002F6EB0" w:rsidP="00760CF6">
            <w:pPr>
              <w:jc w:val="left"/>
              <w:rPr>
                <w:color w:val="767171" w:themeColor="background2" w:themeShade="80"/>
                <w:sz w:val="18"/>
                <w:szCs w:val="18"/>
              </w:rPr>
            </w:pPr>
          </w:p>
        </w:tc>
        <w:sdt>
          <w:sdtPr>
            <w:rPr>
              <w:color w:val="767171" w:themeColor="background2" w:themeShade="80"/>
              <w:sz w:val="18"/>
              <w:szCs w:val="18"/>
            </w:rPr>
            <w:id w:val="242142006"/>
            <w:placeholder>
              <w:docPart w:val="89120189D433467EB6B565F53D9B6680"/>
            </w:placeholder>
            <w:showingPlcHdr/>
          </w:sdtPr>
          <w:sdtEndPr/>
          <w:sdtContent>
            <w:tc>
              <w:tcPr>
                <w:tcW w:w="3456" w:type="dxa"/>
                <w:tcBorders>
                  <w:top w:val="nil"/>
                  <w:left w:val="nil"/>
                  <w:bottom w:val="dotted" w:sz="4" w:space="0" w:color="auto"/>
                  <w:right w:val="nil"/>
                </w:tcBorders>
                <w:vAlign w:val="bottom"/>
              </w:tcPr>
              <w:p w14:paraId="48CEE06F" w14:textId="229B6413" w:rsidR="002F6EB0" w:rsidRPr="005208A9" w:rsidRDefault="00760CF6" w:rsidP="00760CF6">
                <w:pPr>
                  <w:jc w:val="left"/>
                  <w:rPr>
                    <w:color w:val="767171" w:themeColor="background2" w:themeShade="80"/>
                    <w:sz w:val="18"/>
                    <w:szCs w:val="18"/>
                  </w:rPr>
                </w:pPr>
                <w:r>
                  <w:rPr>
                    <w:rStyle w:val="PlaceholderText"/>
                  </w:rPr>
                  <w:t>Insert Company Name</w:t>
                </w:r>
                <w:r w:rsidRPr="006C1951">
                  <w:rPr>
                    <w:rStyle w:val="PlaceholderText"/>
                  </w:rPr>
                  <w:t>.</w:t>
                </w:r>
              </w:p>
            </w:tc>
          </w:sdtContent>
        </w:sdt>
      </w:tr>
      <w:tr w:rsidR="002F6EB0" w:rsidRPr="001F6E74" w14:paraId="5E25EF3E" w14:textId="77777777" w:rsidTr="00C15934">
        <w:trPr>
          <w:trHeight w:val="288"/>
          <w:jc w:val="center"/>
        </w:trPr>
        <w:tc>
          <w:tcPr>
            <w:tcW w:w="3456" w:type="dxa"/>
            <w:tcBorders>
              <w:top w:val="dotted" w:sz="4" w:space="0" w:color="auto"/>
              <w:left w:val="nil"/>
              <w:bottom w:val="nil"/>
              <w:right w:val="nil"/>
            </w:tcBorders>
          </w:tcPr>
          <w:p w14:paraId="5BEABE53" w14:textId="77777777" w:rsidR="002F6EB0" w:rsidRPr="005208A9" w:rsidRDefault="002F6EB0" w:rsidP="002549EF">
            <w:pPr>
              <w:pStyle w:val="Quote"/>
            </w:pPr>
            <w:r w:rsidRPr="005208A9">
              <w:t>Company:</w:t>
            </w:r>
          </w:p>
        </w:tc>
        <w:tc>
          <w:tcPr>
            <w:tcW w:w="1440" w:type="dxa"/>
            <w:tcBorders>
              <w:top w:val="nil"/>
              <w:left w:val="nil"/>
              <w:bottom w:val="nil"/>
              <w:right w:val="nil"/>
            </w:tcBorders>
          </w:tcPr>
          <w:p w14:paraId="579456E2" w14:textId="77777777" w:rsidR="002F6EB0" w:rsidRPr="005208A9" w:rsidRDefault="002F6EB0" w:rsidP="008B3F20">
            <w:pPr>
              <w:jc w:val="center"/>
              <w:rPr>
                <w:color w:val="767171" w:themeColor="background2" w:themeShade="80"/>
                <w:sz w:val="18"/>
                <w:szCs w:val="18"/>
              </w:rPr>
            </w:pPr>
          </w:p>
        </w:tc>
        <w:tc>
          <w:tcPr>
            <w:tcW w:w="3456" w:type="dxa"/>
            <w:tcBorders>
              <w:top w:val="dotted" w:sz="4" w:space="0" w:color="auto"/>
              <w:left w:val="nil"/>
              <w:bottom w:val="nil"/>
              <w:right w:val="nil"/>
            </w:tcBorders>
          </w:tcPr>
          <w:p w14:paraId="70D6090B" w14:textId="77777777" w:rsidR="002F6EB0" w:rsidRPr="005208A9" w:rsidRDefault="002F6EB0" w:rsidP="002549EF">
            <w:pPr>
              <w:pStyle w:val="Quote"/>
            </w:pPr>
            <w:r w:rsidRPr="005208A9">
              <w:t>Company:</w:t>
            </w:r>
          </w:p>
        </w:tc>
      </w:tr>
      <w:tr w:rsidR="002F6EB0" w:rsidRPr="001F6E74" w14:paraId="70049689" w14:textId="77777777" w:rsidTr="00C15934">
        <w:trPr>
          <w:trHeight w:val="720"/>
          <w:jc w:val="center"/>
        </w:trPr>
        <w:tc>
          <w:tcPr>
            <w:tcW w:w="3456" w:type="dxa"/>
            <w:tcBorders>
              <w:top w:val="nil"/>
              <w:left w:val="nil"/>
              <w:bottom w:val="dotted" w:sz="4" w:space="0" w:color="auto"/>
              <w:right w:val="nil"/>
            </w:tcBorders>
            <w:vAlign w:val="bottom"/>
          </w:tcPr>
          <w:p w14:paraId="70580E4A" w14:textId="77777777" w:rsidR="002F6EB0" w:rsidRPr="005208A9" w:rsidRDefault="002F6EB0" w:rsidP="00C15934">
            <w:pPr>
              <w:jc w:val="left"/>
              <w:rPr>
                <w:color w:val="767171" w:themeColor="background2" w:themeShade="80"/>
                <w:sz w:val="18"/>
                <w:szCs w:val="18"/>
              </w:rPr>
            </w:pPr>
          </w:p>
        </w:tc>
        <w:tc>
          <w:tcPr>
            <w:tcW w:w="1440" w:type="dxa"/>
            <w:tcBorders>
              <w:top w:val="nil"/>
              <w:left w:val="nil"/>
              <w:bottom w:val="nil"/>
              <w:right w:val="nil"/>
            </w:tcBorders>
            <w:vAlign w:val="bottom"/>
          </w:tcPr>
          <w:p w14:paraId="7D2914E1" w14:textId="77777777" w:rsidR="002F6EB0" w:rsidRPr="005208A9" w:rsidRDefault="002F6EB0" w:rsidP="00C15934">
            <w:pPr>
              <w:jc w:val="left"/>
              <w:rPr>
                <w:color w:val="767171" w:themeColor="background2" w:themeShade="80"/>
                <w:sz w:val="18"/>
                <w:szCs w:val="18"/>
              </w:rPr>
            </w:pPr>
          </w:p>
        </w:tc>
        <w:tc>
          <w:tcPr>
            <w:tcW w:w="3456" w:type="dxa"/>
            <w:tcBorders>
              <w:top w:val="nil"/>
              <w:left w:val="nil"/>
              <w:bottom w:val="dotted" w:sz="4" w:space="0" w:color="auto"/>
              <w:right w:val="nil"/>
            </w:tcBorders>
            <w:vAlign w:val="bottom"/>
          </w:tcPr>
          <w:p w14:paraId="2C130070" w14:textId="77777777" w:rsidR="002F6EB0" w:rsidRPr="005208A9" w:rsidRDefault="002F6EB0" w:rsidP="00C15934">
            <w:pPr>
              <w:jc w:val="left"/>
              <w:rPr>
                <w:color w:val="767171" w:themeColor="background2" w:themeShade="80"/>
                <w:sz w:val="18"/>
                <w:szCs w:val="18"/>
              </w:rPr>
            </w:pPr>
          </w:p>
        </w:tc>
      </w:tr>
      <w:tr w:rsidR="002F6EB0" w:rsidRPr="001F6E74" w14:paraId="65EA6886" w14:textId="77777777" w:rsidTr="00C15934">
        <w:trPr>
          <w:trHeight w:val="288"/>
          <w:jc w:val="center"/>
        </w:trPr>
        <w:tc>
          <w:tcPr>
            <w:tcW w:w="3456" w:type="dxa"/>
            <w:tcBorders>
              <w:top w:val="dotted" w:sz="4" w:space="0" w:color="auto"/>
              <w:left w:val="nil"/>
              <w:bottom w:val="nil"/>
              <w:right w:val="nil"/>
            </w:tcBorders>
          </w:tcPr>
          <w:p w14:paraId="7B0FFB67" w14:textId="77777777" w:rsidR="002F6EB0" w:rsidRPr="005208A9" w:rsidRDefault="002F6EB0" w:rsidP="002549EF">
            <w:pPr>
              <w:pStyle w:val="Quote"/>
            </w:pPr>
            <w:r w:rsidRPr="005208A9">
              <w:t>Signature:</w:t>
            </w:r>
          </w:p>
        </w:tc>
        <w:tc>
          <w:tcPr>
            <w:tcW w:w="1440" w:type="dxa"/>
            <w:tcBorders>
              <w:top w:val="nil"/>
              <w:left w:val="nil"/>
              <w:bottom w:val="nil"/>
              <w:right w:val="nil"/>
            </w:tcBorders>
          </w:tcPr>
          <w:p w14:paraId="2F2CA584" w14:textId="77777777" w:rsidR="002F6EB0" w:rsidRPr="005208A9" w:rsidRDefault="002F6EB0" w:rsidP="008B3F20">
            <w:pPr>
              <w:jc w:val="center"/>
              <w:rPr>
                <w:color w:val="767171" w:themeColor="background2" w:themeShade="80"/>
                <w:sz w:val="18"/>
                <w:szCs w:val="18"/>
              </w:rPr>
            </w:pPr>
          </w:p>
        </w:tc>
        <w:tc>
          <w:tcPr>
            <w:tcW w:w="3456" w:type="dxa"/>
            <w:tcBorders>
              <w:top w:val="dotted" w:sz="4" w:space="0" w:color="auto"/>
              <w:left w:val="nil"/>
              <w:bottom w:val="nil"/>
              <w:right w:val="nil"/>
            </w:tcBorders>
          </w:tcPr>
          <w:p w14:paraId="5ED67F9C" w14:textId="77777777" w:rsidR="002F6EB0" w:rsidRPr="005208A9" w:rsidRDefault="002F6EB0" w:rsidP="002549EF">
            <w:pPr>
              <w:pStyle w:val="Quote"/>
            </w:pPr>
            <w:r w:rsidRPr="005208A9">
              <w:t>Signature:</w:t>
            </w:r>
          </w:p>
        </w:tc>
      </w:tr>
      <w:tr w:rsidR="002F6EB0" w:rsidRPr="001F6E74" w14:paraId="288606E4" w14:textId="77777777" w:rsidTr="002549EF">
        <w:trPr>
          <w:trHeight w:val="720"/>
          <w:jc w:val="center"/>
        </w:trPr>
        <w:tc>
          <w:tcPr>
            <w:tcW w:w="3456" w:type="dxa"/>
            <w:tcBorders>
              <w:top w:val="nil"/>
              <w:left w:val="nil"/>
              <w:bottom w:val="dotted" w:sz="4" w:space="0" w:color="auto"/>
              <w:right w:val="nil"/>
            </w:tcBorders>
            <w:vAlign w:val="bottom"/>
          </w:tcPr>
          <w:sdt>
            <w:sdtPr>
              <w:rPr>
                <w:color w:val="767171" w:themeColor="background2" w:themeShade="80"/>
                <w:sz w:val="18"/>
                <w:szCs w:val="18"/>
              </w:rPr>
              <w:id w:val="-1666548985"/>
              <w:placeholder>
                <w:docPart w:val="B0A0944E91A144169115B335F645C593"/>
              </w:placeholder>
              <w:showingPlcHdr/>
              <w:date>
                <w:dateFormat w:val="dd-MMM-yyyy"/>
                <w:lid w:val="en-US"/>
                <w:storeMappedDataAs w:val="dateTime"/>
                <w:calendar w:val="gregorian"/>
              </w:date>
            </w:sdtPr>
            <w:sdtEndPr/>
            <w:sdtContent>
              <w:p w14:paraId="6CB8C940" w14:textId="2EC445A1" w:rsidR="002F6EB0" w:rsidRPr="005208A9" w:rsidRDefault="00760CF6" w:rsidP="002549EF">
                <w:pPr>
                  <w:jc w:val="center"/>
                  <w:rPr>
                    <w:color w:val="767171" w:themeColor="background2" w:themeShade="80"/>
                    <w:sz w:val="18"/>
                    <w:szCs w:val="18"/>
                  </w:rPr>
                </w:pPr>
                <w:r w:rsidRPr="006C1951">
                  <w:rPr>
                    <w:rStyle w:val="PlaceholderText"/>
                  </w:rPr>
                  <w:t xml:space="preserve">Click </w:t>
                </w:r>
                <w:r>
                  <w:rPr>
                    <w:rStyle w:val="PlaceholderText"/>
                  </w:rPr>
                  <w:t>to select</w:t>
                </w:r>
                <w:r w:rsidRPr="006C1951">
                  <w:rPr>
                    <w:rStyle w:val="PlaceholderText"/>
                  </w:rPr>
                  <w:t xml:space="preserve"> a date.</w:t>
                </w:r>
              </w:p>
            </w:sdtContent>
          </w:sdt>
        </w:tc>
        <w:tc>
          <w:tcPr>
            <w:tcW w:w="1440" w:type="dxa"/>
            <w:tcBorders>
              <w:top w:val="nil"/>
              <w:left w:val="nil"/>
              <w:bottom w:val="nil"/>
              <w:right w:val="nil"/>
            </w:tcBorders>
            <w:vAlign w:val="bottom"/>
          </w:tcPr>
          <w:p w14:paraId="080D7DA9" w14:textId="77777777" w:rsidR="002F6EB0" w:rsidRPr="005208A9" w:rsidRDefault="002F6EB0" w:rsidP="002549EF">
            <w:pPr>
              <w:jc w:val="center"/>
              <w:rPr>
                <w:color w:val="767171" w:themeColor="background2" w:themeShade="80"/>
                <w:sz w:val="18"/>
                <w:szCs w:val="18"/>
              </w:rPr>
            </w:pPr>
          </w:p>
        </w:tc>
        <w:tc>
          <w:tcPr>
            <w:tcW w:w="3456" w:type="dxa"/>
            <w:tcBorders>
              <w:top w:val="nil"/>
              <w:left w:val="nil"/>
              <w:bottom w:val="dotted" w:sz="4" w:space="0" w:color="auto"/>
              <w:right w:val="nil"/>
            </w:tcBorders>
            <w:vAlign w:val="bottom"/>
          </w:tcPr>
          <w:sdt>
            <w:sdtPr>
              <w:rPr>
                <w:color w:val="767171" w:themeColor="background2" w:themeShade="80"/>
                <w:sz w:val="18"/>
                <w:szCs w:val="18"/>
              </w:rPr>
              <w:id w:val="-551309977"/>
              <w:placeholder>
                <w:docPart w:val="81DF641B2006488299BADAA3734E965C"/>
              </w:placeholder>
              <w:showingPlcHdr/>
              <w:date>
                <w:dateFormat w:val="dd-MMM-yyyy"/>
                <w:lid w:val="en-US"/>
                <w:storeMappedDataAs w:val="dateTime"/>
                <w:calendar w:val="gregorian"/>
              </w:date>
            </w:sdtPr>
            <w:sdtEndPr/>
            <w:sdtContent>
              <w:p w14:paraId="089A74F8" w14:textId="5D841270" w:rsidR="002F6EB0" w:rsidRPr="005208A9" w:rsidRDefault="00760CF6" w:rsidP="002549EF">
                <w:pPr>
                  <w:jc w:val="center"/>
                  <w:rPr>
                    <w:color w:val="767171" w:themeColor="background2" w:themeShade="80"/>
                    <w:sz w:val="18"/>
                    <w:szCs w:val="18"/>
                  </w:rPr>
                </w:pPr>
                <w:r w:rsidRPr="006C1951">
                  <w:rPr>
                    <w:rStyle w:val="PlaceholderText"/>
                  </w:rPr>
                  <w:t xml:space="preserve">Click </w:t>
                </w:r>
                <w:r>
                  <w:rPr>
                    <w:rStyle w:val="PlaceholderText"/>
                  </w:rPr>
                  <w:t>to select</w:t>
                </w:r>
                <w:r w:rsidRPr="006C1951">
                  <w:rPr>
                    <w:rStyle w:val="PlaceholderText"/>
                  </w:rPr>
                  <w:t xml:space="preserve"> a date.</w:t>
                </w:r>
              </w:p>
            </w:sdtContent>
          </w:sdt>
        </w:tc>
      </w:tr>
      <w:tr w:rsidR="002F6EB0" w:rsidRPr="001F6E74" w14:paraId="22391018" w14:textId="77777777" w:rsidTr="00C15934">
        <w:trPr>
          <w:trHeight w:val="288"/>
          <w:jc w:val="center"/>
        </w:trPr>
        <w:tc>
          <w:tcPr>
            <w:tcW w:w="3456" w:type="dxa"/>
            <w:tcBorders>
              <w:top w:val="dotted" w:sz="4" w:space="0" w:color="auto"/>
              <w:left w:val="nil"/>
              <w:bottom w:val="nil"/>
              <w:right w:val="nil"/>
            </w:tcBorders>
          </w:tcPr>
          <w:p w14:paraId="38C32688" w14:textId="77777777" w:rsidR="002F6EB0" w:rsidRPr="005208A9" w:rsidRDefault="002F6EB0" w:rsidP="002549EF">
            <w:pPr>
              <w:pStyle w:val="Quote"/>
            </w:pPr>
            <w:r w:rsidRPr="005208A9">
              <w:t>Date:</w:t>
            </w:r>
          </w:p>
        </w:tc>
        <w:tc>
          <w:tcPr>
            <w:tcW w:w="1440" w:type="dxa"/>
            <w:tcBorders>
              <w:top w:val="nil"/>
              <w:left w:val="nil"/>
              <w:bottom w:val="nil"/>
              <w:right w:val="nil"/>
            </w:tcBorders>
          </w:tcPr>
          <w:p w14:paraId="31A9F0BF" w14:textId="77777777" w:rsidR="002F6EB0" w:rsidRPr="005208A9" w:rsidRDefault="002F6EB0" w:rsidP="008B3F20">
            <w:pPr>
              <w:jc w:val="center"/>
              <w:rPr>
                <w:color w:val="767171" w:themeColor="background2" w:themeShade="80"/>
                <w:sz w:val="18"/>
                <w:szCs w:val="18"/>
              </w:rPr>
            </w:pPr>
          </w:p>
        </w:tc>
        <w:tc>
          <w:tcPr>
            <w:tcW w:w="3456" w:type="dxa"/>
            <w:tcBorders>
              <w:top w:val="dotted" w:sz="4" w:space="0" w:color="auto"/>
              <w:left w:val="nil"/>
              <w:bottom w:val="nil"/>
              <w:right w:val="nil"/>
            </w:tcBorders>
          </w:tcPr>
          <w:p w14:paraId="5F8591D9" w14:textId="77777777" w:rsidR="002F6EB0" w:rsidRPr="005208A9" w:rsidRDefault="002F6EB0" w:rsidP="002549EF">
            <w:pPr>
              <w:pStyle w:val="Quote"/>
            </w:pPr>
            <w:r w:rsidRPr="005208A9">
              <w:t>Date:</w:t>
            </w:r>
          </w:p>
        </w:tc>
      </w:tr>
    </w:tbl>
    <w:p w14:paraId="0EF5D84E" w14:textId="77777777" w:rsidR="002F6EB0" w:rsidRPr="00973097" w:rsidRDefault="002F6EB0" w:rsidP="00370A6A"/>
    <w:sectPr w:rsidR="002F6EB0" w:rsidRPr="00973097" w:rsidSect="006C45FE">
      <w:headerReference w:type="default" r:id="rId22"/>
      <w:footerReference w:type="default" r:id="rId23"/>
      <w:pgSz w:w="11906" w:h="16838"/>
      <w:pgMar w:top="1440" w:right="1440" w:bottom="1440" w:left="1440"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2FBEA" w14:textId="77777777" w:rsidR="008371D4" w:rsidRDefault="008371D4" w:rsidP="00370A6A">
      <w:r>
        <w:separator/>
      </w:r>
    </w:p>
  </w:endnote>
  <w:endnote w:type="continuationSeparator" w:id="0">
    <w:p w14:paraId="48D335C7" w14:textId="77777777" w:rsidR="008371D4" w:rsidRDefault="008371D4" w:rsidP="00370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5211599"/>
      <w:docPartObj>
        <w:docPartGallery w:val="Page Numbers (Bottom of Page)"/>
        <w:docPartUnique/>
      </w:docPartObj>
    </w:sdtPr>
    <w:sdtEndPr/>
    <w:sdtContent>
      <w:sdt>
        <w:sdtPr>
          <w:id w:val="-1769616900"/>
          <w:docPartObj>
            <w:docPartGallery w:val="Page Numbers (Top of Page)"/>
            <w:docPartUnique/>
          </w:docPartObj>
        </w:sdtPr>
        <w:sdtEndPr/>
        <w:sdtContent>
          <w:p w14:paraId="2145E198" w14:textId="77777777" w:rsidR="00366737" w:rsidRDefault="00366737" w:rsidP="00370A6A">
            <w:pPr>
              <w:pStyle w:val="Footer"/>
              <w:rPr>
                <w:sz w:val="24"/>
                <w:szCs w:val="24"/>
              </w:rP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fldSimple w:instr=" NUMPAGES  ">
              <w:r>
                <w:rPr>
                  <w:noProof/>
                </w:rPr>
                <w:t>2</w:t>
              </w:r>
            </w:fldSimple>
          </w:p>
          <w:p w14:paraId="10EC5059" w14:textId="77777777" w:rsidR="00E27C11" w:rsidRDefault="00E27C11" w:rsidP="00370A6A">
            <w:pPr>
              <w:pStyle w:val="Footer"/>
            </w:pPr>
          </w:p>
          <w:p w14:paraId="54D32EC9" w14:textId="77777777" w:rsidR="00366737" w:rsidRDefault="00B14115" w:rsidP="00370A6A">
            <w:pPr>
              <w:pStyle w:val="Footer"/>
            </w:pPr>
          </w:p>
        </w:sdtContent>
      </w:sdt>
    </w:sdtContent>
  </w:sdt>
  <w:p w14:paraId="44B6C7A9" w14:textId="77777777" w:rsidR="00366737" w:rsidRDefault="00366737" w:rsidP="00370A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2F355" w14:textId="77777777" w:rsidR="008371D4" w:rsidRDefault="008371D4" w:rsidP="00370A6A">
      <w:r>
        <w:separator/>
      </w:r>
    </w:p>
  </w:footnote>
  <w:footnote w:type="continuationSeparator" w:id="0">
    <w:p w14:paraId="4B903A73" w14:textId="77777777" w:rsidR="008371D4" w:rsidRDefault="008371D4" w:rsidP="00370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D5218" w14:textId="68000492" w:rsidR="00E27C11" w:rsidRDefault="00AC1DC9" w:rsidP="00370A6A">
    <w:pPr>
      <w:pStyle w:val="Header"/>
    </w:pPr>
    <w:r>
      <w:rPr>
        <w:noProof/>
      </w:rPr>
      <w:drawing>
        <wp:anchor distT="0" distB="0" distL="114300" distR="114300" simplePos="0" relativeHeight="251658240" behindDoc="1" locked="0" layoutInCell="1" allowOverlap="1" wp14:anchorId="0DD4E42D" wp14:editId="35B001D7">
          <wp:simplePos x="0" y="0"/>
          <wp:positionH relativeFrom="page">
            <wp:align>left</wp:align>
          </wp:positionH>
          <wp:positionV relativeFrom="page">
            <wp:align>top</wp:align>
          </wp:positionV>
          <wp:extent cx="7562088" cy="10685230"/>
          <wp:effectExtent l="0" t="0" r="1270" b="1905"/>
          <wp:wrapNone/>
          <wp:docPr id="173459080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4590804"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562088" cy="10685230"/>
                  </a:xfrm>
                  <a:prstGeom prst="rect">
                    <a:avLst/>
                  </a:prstGeom>
                </pic:spPr>
              </pic:pic>
            </a:graphicData>
          </a:graphic>
          <wp14:sizeRelH relativeFrom="margin">
            <wp14:pctWidth>0</wp14:pctWidth>
          </wp14:sizeRelH>
          <wp14:sizeRelV relativeFrom="margin">
            <wp14:pctHeight>0</wp14:pctHeight>
          </wp14:sizeRelV>
        </wp:anchor>
      </w:drawing>
    </w:r>
  </w:p>
  <w:p w14:paraId="2063246F" w14:textId="77777777" w:rsidR="00E27C11" w:rsidRDefault="00E27C11" w:rsidP="00370A6A">
    <w:pPr>
      <w:pStyle w:val="Header"/>
    </w:pPr>
  </w:p>
  <w:p w14:paraId="16797544" w14:textId="77777777" w:rsidR="00366737" w:rsidRDefault="00366737" w:rsidP="00370A6A">
    <w:pPr>
      <w:pStyle w:val="Header"/>
    </w:pPr>
  </w:p>
  <w:p w14:paraId="4C947B5B" w14:textId="77777777" w:rsidR="00366737" w:rsidRDefault="00366737" w:rsidP="00370A6A">
    <w:pPr>
      <w:pStyle w:val="Header"/>
    </w:pPr>
  </w:p>
  <w:p w14:paraId="774D4119" w14:textId="77777777" w:rsidR="00E27C11" w:rsidRDefault="00E27C11" w:rsidP="00370A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57EC"/>
    <w:multiLevelType w:val="hybridMultilevel"/>
    <w:tmpl w:val="A170C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53208E"/>
    <w:multiLevelType w:val="multilevel"/>
    <w:tmpl w:val="0053208E"/>
    <w:lvl w:ilvl="0">
      <w:start w:val="1"/>
      <w:numFmt w:val="decimal"/>
      <w:lvlText w:val="%1."/>
      <w:lvlJc w:val="left"/>
      <w:pPr>
        <w:ind w:left="398" w:hanging="236"/>
        <w:jc w:val="left"/>
      </w:pPr>
      <w:rPr>
        <w:rFonts w:ascii="Calibri" w:eastAsia="Calibri" w:hAnsi="Calibri" w:cs="Calibri" w:hint="default"/>
        <w:spacing w:val="-26"/>
        <w:w w:val="100"/>
        <w:sz w:val="24"/>
        <w:szCs w:val="24"/>
        <w:lang w:val="en-US" w:eastAsia="en-US" w:bidi="en-US"/>
      </w:rPr>
    </w:lvl>
    <w:lvl w:ilvl="1">
      <w:start w:val="1"/>
      <w:numFmt w:val="lowerLetter"/>
      <w:lvlText w:val="%2)"/>
      <w:lvlJc w:val="left"/>
      <w:pPr>
        <w:ind w:left="830" w:hanging="245"/>
        <w:jc w:val="left"/>
      </w:pPr>
      <w:rPr>
        <w:rFonts w:ascii="Calibri" w:eastAsia="Calibri" w:hAnsi="Calibri" w:cs="Calibri" w:hint="default"/>
        <w:w w:val="100"/>
        <w:sz w:val="24"/>
        <w:szCs w:val="24"/>
        <w:lang w:val="en-US" w:eastAsia="en-US" w:bidi="en-US"/>
      </w:rPr>
    </w:lvl>
    <w:lvl w:ilvl="2">
      <w:numFmt w:val="bullet"/>
      <w:lvlText w:val="•"/>
      <w:lvlJc w:val="left"/>
      <w:pPr>
        <w:ind w:left="1933" w:hanging="245"/>
      </w:pPr>
      <w:rPr>
        <w:rFonts w:hint="default"/>
        <w:lang w:val="en-US" w:eastAsia="en-US" w:bidi="en-US"/>
      </w:rPr>
    </w:lvl>
    <w:lvl w:ilvl="3">
      <w:numFmt w:val="bullet"/>
      <w:lvlText w:val="•"/>
      <w:lvlJc w:val="left"/>
      <w:pPr>
        <w:ind w:left="3027" w:hanging="245"/>
      </w:pPr>
      <w:rPr>
        <w:rFonts w:hint="default"/>
        <w:lang w:val="en-US" w:eastAsia="en-US" w:bidi="en-US"/>
      </w:rPr>
    </w:lvl>
    <w:lvl w:ilvl="4">
      <w:numFmt w:val="bullet"/>
      <w:lvlText w:val="•"/>
      <w:lvlJc w:val="left"/>
      <w:pPr>
        <w:ind w:left="4121" w:hanging="245"/>
      </w:pPr>
      <w:rPr>
        <w:rFonts w:hint="default"/>
        <w:lang w:val="en-US" w:eastAsia="en-US" w:bidi="en-US"/>
      </w:rPr>
    </w:lvl>
    <w:lvl w:ilvl="5">
      <w:numFmt w:val="bullet"/>
      <w:lvlText w:val="•"/>
      <w:lvlJc w:val="left"/>
      <w:pPr>
        <w:ind w:left="5215" w:hanging="245"/>
      </w:pPr>
      <w:rPr>
        <w:rFonts w:hint="default"/>
        <w:lang w:val="en-US" w:eastAsia="en-US" w:bidi="en-US"/>
      </w:rPr>
    </w:lvl>
    <w:lvl w:ilvl="6">
      <w:numFmt w:val="bullet"/>
      <w:lvlText w:val="•"/>
      <w:lvlJc w:val="left"/>
      <w:pPr>
        <w:ind w:left="6309" w:hanging="245"/>
      </w:pPr>
      <w:rPr>
        <w:rFonts w:hint="default"/>
        <w:lang w:val="en-US" w:eastAsia="en-US" w:bidi="en-US"/>
      </w:rPr>
    </w:lvl>
    <w:lvl w:ilvl="7">
      <w:numFmt w:val="bullet"/>
      <w:lvlText w:val="•"/>
      <w:lvlJc w:val="left"/>
      <w:pPr>
        <w:ind w:left="7403" w:hanging="245"/>
      </w:pPr>
      <w:rPr>
        <w:rFonts w:hint="default"/>
        <w:lang w:val="en-US" w:eastAsia="en-US" w:bidi="en-US"/>
      </w:rPr>
    </w:lvl>
    <w:lvl w:ilvl="8">
      <w:numFmt w:val="bullet"/>
      <w:lvlText w:val="•"/>
      <w:lvlJc w:val="left"/>
      <w:pPr>
        <w:ind w:left="8497" w:hanging="245"/>
      </w:pPr>
      <w:rPr>
        <w:rFonts w:hint="default"/>
        <w:lang w:val="en-US" w:eastAsia="en-US" w:bidi="en-US"/>
      </w:rPr>
    </w:lvl>
  </w:abstractNum>
  <w:abstractNum w:abstractNumId="2" w15:restartNumberingAfterBreak="0">
    <w:nsid w:val="00B25D0A"/>
    <w:multiLevelType w:val="hybridMultilevel"/>
    <w:tmpl w:val="454E5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764213"/>
    <w:multiLevelType w:val="hybridMultilevel"/>
    <w:tmpl w:val="165C28F2"/>
    <w:lvl w:ilvl="0" w:tplc="8A48888E">
      <w:start w:val="1"/>
      <w:numFmt w:val="decimal"/>
      <w:lvlText w:val="Artic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3F1E01"/>
    <w:multiLevelType w:val="hybridMultilevel"/>
    <w:tmpl w:val="86280D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D36899"/>
    <w:multiLevelType w:val="hybridMultilevel"/>
    <w:tmpl w:val="925A24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FE7D79"/>
    <w:multiLevelType w:val="hybridMultilevel"/>
    <w:tmpl w:val="D090D66A"/>
    <w:lvl w:ilvl="0" w:tplc="8A48888E">
      <w:start w:val="1"/>
      <w:numFmt w:val="decimal"/>
      <w:lvlText w:val="Artic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1E765F"/>
    <w:multiLevelType w:val="hybridMultilevel"/>
    <w:tmpl w:val="C92AF52E"/>
    <w:lvl w:ilvl="0" w:tplc="8A48888E">
      <w:start w:val="1"/>
      <w:numFmt w:val="decimal"/>
      <w:lvlText w:val="Artic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000D91"/>
    <w:multiLevelType w:val="hybridMultilevel"/>
    <w:tmpl w:val="784A3A68"/>
    <w:lvl w:ilvl="0" w:tplc="8A48888E">
      <w:start w:val="1"/>
      <w:numFmt w:val="decimal"/>
      <w:lvlText w:val="Article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EE0C05"/>
    <w:multiLevelType w:val="hybridMultilevel"/>
    <w:tmpl w:val="A7B0AA8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DD104D"/>
    <w:multiLevelType w:val="hybridMultilevel"/>
    <w:tmpl w:val="317497CC"/>
    <w:lvl w:ilvl="0" w:tplc="EC8A0C5A">
      <w:numFmt w:val="bullet"/>
      <w:lvlText w:val=""/>
      <w:lvlJc w:val="left"/>
      <w:pPr>
        <w:ind w:left="516" w:hanging="360"/>
      </w:pPr>
      <w:rPr>
        <w:rFonts w:ascii="Symbol" w:eastAsia="Calibri" w:hAnsi="Symbol" w:cs="Calibri" w:hint="default"/>
      </w:rPr>
    </w:lvl>
    <w:lvl w:ilvl="1" w:tplc="08090003" w:tentative="1">
      <w:start w:val="1"/>
      <w:numFmt w:val="bullet"/>
      <w:lvlText w:val="o"/>
      <w:lvlJc w:val="left"/>
      <w:pPr>
        <w:ind w:left="1236" w:hanging="360"/>
      </w:pPr>
      <w:rPr>
        <w:rFonts w:ascii="Courier New" w:hAnsi="Courier New" w:cs="Courier New" w:hint="default"/>
      </w:rPr>
    </w:lvl>
    <w:lvl w:ilvl="2" w:tplc="08090005" w:tentative="1">
      <w:start w:val="1"/>
      <w:numFmt w:val="bullet"/>
      <w:lvlText w:val=""/>
      <w:lvlJc w:val="left"/>
      <w:pPr>
        <w:ind w:left="1956" w:hanging="360"/>
      </w:pPr>
      <w:rPr>
        <w:rFonts w:ascii="Wingdings" w:hAnsi="Wingdings" w:hint="default"/>
      </w:rPr>
    </w:lvl>
    <w:lvl w:ilvl="3" w:tplc="08090001" w:tentative="1">
      <w:start w:val="1"/>
      <w:numFmt w:val="bullet"/>
      <w:lvlText w:val=""/>
      <w:lvlJc w:val="left"/>
      <w:pPr>
        <w:ind w:left="2676" w:hanging="360"/>
      </w:pPr>
      <w:rPr>
        <w:rFonts w:ascii="Symbol" w:hAnsi="Symbol" w:hint="default"/>
      </w:rPr>
    </w:lvl>
    <w:lvl w:ilvl="4" w:tplc="08090003" w:tentative="1">
      <w:start w:val="1"/>
      <w:numFmt w:val="bullet"/>
      <w:lvlText w:val="o"/>
      <w:lvlJc w:val="left"/>
      <w:pPr>
        <w:ind w:left="3396" w:hanging="360"/>
      </w:pPr>
      <w:rPr>
        <w:rFonts w:ascii="Courier New" w:hAnsi="Courier New" w:cs="Courier New" w:hint="default"/>
      </w:rPr>
    </w:lvl>
    <w:lvl w:ilvl="5" w:tplc="08090005" w:tentative="1">
      <w:start w:val="1"/>
      <w:numFmt w:val="bullet"/>
      <w:lvlText w:val=""/>
      <w:lvlJc w:val="left"/>
      <w:pPr>
        <w:ind w:left="4116" w:hanging="360"/>
      </w:pPr>
      <w:rPr>
        <w:rFonts w:ascii="Wingdings" w:hAnsi="Wingdings" w:hint="default"/>
      </w:rPr>
    </w:lvl>
    <w:lvl w:ilvl="6" w:tplc="08090001" w:tentative="1">
      <w:start w:val="1"/>
      <w:numFmt w:val="bullet"/>
      <w:lvlText w:val=""/>
      <w:lvlJc w:val="left"/>
      <w:pPr>
        <w:ind w:left="4836" w:hanging="360"/>
      </w:pPr>
      <w:rPr>
        <w:rFonts w:ascii="Symbol" w:hAnsi="Symbol" w:hint="default"/>
      </w:rPr>
    </w:lvl>
    <w:lvl w:ilvl="7" w:tplc="08090003" w:tentative="1">
      <w:start w:val="1"/>
      <w:numFmt w:val="bullet"/>
      <w:lvlText w:val="o"/>
      <w:lvlJc w:val="left"/>
      <w:pPr>
        <w:ind w:left="5556" w:hanging="360"/>
      </w:pPr>
      <w:rPr>
        <w:rFonts w:ascii="Courier New" w:hAnsi="Courier New" w:cs="Courier New" w:hint="default"/>
      </w:rPr>
    </w:lvl>
    <w:lvl w:ilvl="8" w:tplc="08090005" w:tentative="1">
      <w:start w:val="1"/>
      <w:numFmt w:val="bullet"/>
      <w:lvlText w:val=""/>
      <w:lvlJc w:val="left"/>
      <w:pPr>
        <w:ind w:left="6276" w:hanging="360"/>
      </w:pPr>
      <w:rPr>
        <w:rFonts w:ascii="Wingdings" w:hAnsi="Wingdings" w:hint="default"/>
      </w:rPr>
    </w:lvl>
  </w:abstractNum>
  <w:abstractNum w:abstractNumId="11" w15:restartNumberingAfterBreak="0">
    <w:nsid w:val="5B3268C1"/>
    <w:multiLevelType w:val="hybridMultilevel"/>
    <w:tmpl w:val="E7625168"/>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6C5353"/>
    <w:multiLevelType w:val="hybridMultilevel"/>
    <w:tmpl w:val="BCD828CE"/>
    <w:lvl w:ilvl="0" w:tplc="8A48888E">
      <w:start w:val="1"/>
      <w:numFmt w:val="decimal"/>
      <w:lvlText w:val="Artic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7A187F"/>
    <w:multiLevelType w:val="hybridMultilevel"/>
    <w:tmpl w:val="BD1A3586"/>
    <w:lvl w:ilvl="0" w:tplc="8EB2EC74">
      <w:start w:val="1"/>
      <w:numFmt w:val="decimal"/>
      <w:pStyle w:val="Heading1"/>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50662C4"/>
    <w:multiLevelType w:val="hybridMultilevel"/>
    <w:tmpl w:val="AB184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4044F4"/>
    <w:multiLevelType w:val="hybridMultilevel"/>
    <w:tmpl w:val="F05A4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9349205">
    <w:abstractNumId w:val="3"/>
  </w:num>
  <w:num w:numId="2" w16cid:durableId="1698266725">
    <w:abstractNumId w:val="8"/>
  </w:num>
  <w:num w:numId="3" w16cid:durableId="1388189501">
    <w:abstractNumId w:val="7"/>
  </w:num>
  <w:num w:numId="4" w16cid:durableId="1059785973">
    <w:abstractNumId w:val="5"/>
  </w:num>
  <w:num w:numId="5" w16cid:durableId="1835338407">
    <w:abstractNumId w:val="12"/>
  </w:num>
  <w:num w:numId="6" w16cid:durableId="1438670165">
    <w:abstractNumId w:val="1"/>
  </w:num>
  <w:num w:numId="7" w16cid:durableId="1886789409">
    <w:abstractNumId w:val="11"/>
  </w:num>
  <w:num w:numId="8" w16cid:durableId="1214847702">
    <w:abstractNumId w:val="6"/>
  </w:num>
  <w:num w:numId="9" w16cid:durableId="476069137">
    <w:abstractNumId w:val="13"/>
  </w:num>
  <w:num w:numId="10" w16cid:durableId="405305657">
    <w:abstractNumId w:val="9"/>
  </w:num>
  <w:num w:numId="11" w16cid:durableId="1545943673">
    <w:abstractNumId w:val="10"/>
  </w:num>
  <w:num w:numId="12" w16cid:durableId="1964263115">
    <w:abstractNumId w:val="4"/>
  </w:num>
  <w:num w:numId="13" w16cid:durableId="105854321">
    <w:abstractNumId w:val="15"/>
  </w:num>
  <w:num w:numId="14" w16cid:durableId="2002542671">
    <w:abstractNumId w:val="2"/>
  </w:num>
  <w:num w:numId="15" w16cid:durableId="966932413">
    <w:abstractNumId w:val="0"/>
  </w:num>
  <w:num w:numId="16" w16cid:durableId="12030107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ocumentProtection w:edit="forms" w:enforcement="1" w:cryptProviderType="rsaAES" w:cryptAlgorithmClass="hash" w:cryptAlgorithmType="typeAny" w:cryptAlgorithmSid="14" w:cryptSpinCount="100000" w:hash="NmsbwiDw2ycjjCIs7v677tBH33+z9ewTv43ewhs0DM4vzv38lp3uh9ytfxB5yMOfMIcbDwrOsyDRzEwl3tA/1Q==" w:salt="Hwxelnyr/fMwpCGlkaT7Mg=="/>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32A"/>
    <w:rsid w:val="0001035F"/>
    <w:rsid w:val="00050A06"/>
    <w:rsid w:val="000B6D70"/>
    <w:rsid w:val="000F6D6A"/>
    <w:rsid w:val="00103192"/>
    <w:rsid w:val="001037EB"/>
    <w:rsid w:val="00136B48"/>
    <w:rsid w:val="001E3D9C"/>
    <w:rsid w:val="001E66FD"/>
    <w:rsid w:val="001F6E74"/>
    <w:rsid w:val="00202FAC"/>
    <w:rsid w:val="00221464"/>
    <w:rsid w:val="0022497D"/>
    <w:rsid w:val="002549EF"/>
    <w:rsid w:val="0028455A"/>
    <w:rsid w:val="00287BA4"/>
    <w:rsid w:val="002C1FF4"/>
    <w:rsid w:val="002F6EB0"/>
    <w:rsid w:val="002F7D53"/>
    <w:rsid w:val="0031144C"/>
    <w:rsid w:val="003127D2"/>
    <w:rsid w:val="00324697"/>
    <w:rsid w:val="00352444"/>
    <w:rsid w:val="00357934"/>
    <w:rsid w:val="00366737"/>
    <w:rsid w:val="00370A6A"/>
    <w:rsid w:val="003B4894"/>
    <w:rsid w:val="003D463F"/>
    <w:rsid w:val="004257A6"/>
    <w:rsid w:val="00435201"/>
    <w:rsid w:val="00480402"/>
    <w:rsid w:val="00480FC1"/>
    <w:rsid w:val="004B0D64"/>
    <w:rsid w:val="004C1F28"/>
    <w:rsid w:val="004E69AA"/>
    <w:rsid w:val="00506470"/>
    <w:rsid w:val="005208A9"/>
    <w:rsid w:val="005244B0"/>
    <w:rsid w:val="00544543"/>
    <w:rsid w:val="0055126B"/>
    <w:rsid w:val="005602E5"/>
    <w:rsid w:val="00562138"/>
    <w:rsid w:val="005C62A0"/>
    <w:rsid w:val="005E6813"/>
    <w:rsid w:val="00643E7A"/>
    <w:rsid w:val="00652770"/>
    <w:rsid w:val="00653D70"/>
    <w:rsid w:val="00654239"/>
    <w:rsid w:val="006558CE"/>
    <w:rsid w:val="00682623"/>
    <w:rsid w:val="006C45FE"/>
    <w:rsid w:val="00705428"/>
    <w:rsid w:val="00742F2E"/>
    <w:rsid w:val="00760B62"/>
    <w:rsid w:val="00760CF6"/>
    <w:rsid w:val="00761818"/>
    <w:rsid w:val="00777CFF"/>
    <w:rsid w:val="007D2E35"/>
    <w:rsid w:val="007E4398"/>
    <w:rsid w:val="007F1040"/>
    <w:rsid w:val="007F420F"/>
    <w:rsid w:val="007F5172"/>
    <w:rsid w:val="00826BC6"/>
    <w:rsid w:val="008371D4"/>
    <w:rsid w:val="008405F2"/>
    <w:rsid w:val="00850282"/>
    <w:rsid w:val="00852D30"/>
    <w:rsid w:val="0085407E"/>
    <w:rsid w:val="008B08E4"/>
    <w:rsid w:val="008C0509"/>
    <w:rsid w:val="008C19A5"/>
    <w:rsid w:val="008C26DA"/>
    <w:rsid w:val="008E5BDE"/>
    <w:rsid w:val="0090750D"/>
    <w:rsid w:val="009278EC"/>
    <w:rsid w:val="009418EE"/>
    <w:rsid w:val="00942A98"/>
    <w:rsid w:val="00966712"/>
    <w:rsid w:val="00970F18"/>
    <w:rsid w:val="00973097"/>
    <w:rsid w:val="009D66DF"/>
    <w:rsid w:val="009E244E"/>
    <w:rsid w:val="009F0F52"/>
    <w:rsid w:val="00AA4116"/>
    <w:rsid w:val="00AA454D"/>
    <w:rsid w:val="00AC02E9"/>
    <w:rsid w:val="00AC1DC9"/>
    <w:rsid w:val="00AD0DED"/>
    <w:rsid w:val="00B04055"/>
    <w:rsid w:val="00B11BF1"/>
    <w:rsid w:val="00B1378B"/>
    <w:rsid w:val="00B14115"/>
    <w:rsid w:val="00B3517A"/>
    <w:rsid w:val="00B56B8A"/>
    <w:rsid w:val="00B74DCC"/>
    <w:rsid w:val="00BA1B17"/>
    <w:rsid w:val="00BD50AC"/>
    <w:rsid w:val="00C15934"/>
    <w:rsid w:val="00C230A8"/>
    <w:rsid w:val="00C46B42"/>
    <w:rsid w:val="00C576D2"/>
    <w:rsid w:val="00C656F8"/>
    <w:rsid w:val="00C679BB"/>
    <w:rsid w:val="00C67F34"/>
    <w:rsid w:val="00C90761"/>
    <w:rsid w:val="00C90D54"/>
    <w:rsid w:val="00CA4B96"/>
    <w:rsid w:val="00CD2EC1"/>
    <w:rsid w:val="00CD4680"/>
    <w:rsid w:val="00CE762C"/>
    <w:rsid w:val="00D10CC1"/>
    <w:rsid w:val="00D64889"/>
    <w:rsid w:val="00D719D6"/>
    <w:rsid w:val="00DD3759"/>
    <w:rsid w:val="00DE593F"/>
    <w:rsid w:val="00DF1D28"/>
    <w:rsid w:val="00DF2FA2"/>
    <w:rsid w:val="00DF6476"/>
    <w:rsid w:val="00E27C11"/>
    <w:rsid w:val="00E30827"/>
    <w:rsid w:val="00EB3727"/>
    <w:rsid w:val="00EE042E"/>
    <w:rsid w:val="00F07E84"/>
    <w:rsid w:val="00F504D6"/>
    <w:rsid w:val="00F674D9"/>
    <w:rsid w:val="00F8132A"/>
    <w:rsid w:val="00F91B18"/>
    <w:rsid w:val="00FB60A6"/>
    <w:rsid w:val="00FC11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0A23B8C0"/>
  <w15:chartTrackingRefBased/>
  <w15:docId w15:val="{D9A09FED-0293-463B-A72A-9F645729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894"/>
    <w:pPr>
      <w:spacing w:after="240"/>
      <w:jc w:val="both"/>
    </w:pPr>
    <w:rPr>
      <w:rFonts w:ascii="Garamond" w:eastAsia="Calibri" w:hAnsi="Garamond" w:cs="Calibri"/>
      <w:kern w:val="0"/>
      <w:lang w:bidi="en-US"/>
      <w14:ligatures w14:val="none"/>
    </w:rPr>
  </w:style>
  <w:style w:type="paragraph" w:styleId="Heading1">
    <w:name w:val="heading 1"/>
    <w:basedOn w:val="Normal"/>
    <w:next w:val="Normal"/>
    <w:link w:val="Heading1Char"/>
    <w:uiPriority w:val="9"/>
    <w:qFormat/>
    <w:rsid w:val="000F6D6A"/>
    <w:pPr>
      <w:keepNext/>
      <w:keepLines/>
      <w:numPr>
        <w:numId w:val="9"/>
      </w:numPr>
      <w:spacing w:before="240" w:after="120"/>
      <w:jc w:val="left"/>
      <w:outlineLvl w:val="0"/>
    </w:pPr>
    <w:rPr>
      <w:rFonts w:cstheme="majorBidi"/>
      <w:b/>
      <w:bCs/>
      <w:smallCaps/>
      <w:color w:val="002060"/>
      <w:sz w:val="28"/>
      <w:szCs w:val="32"/>
    </w:rPr>
  </w:style>
  <w:style w:type="paragraph" w:styleId="Heading2">
    <w:name w:val="heading 2"/>
    <w:basedOn w:val="Normal"/>
    <w:next w:val="Normal"/>
    <w:link w:val="Heading2Char"/>
    <w:uiPriority w:val="9"/>
    <w:unhideWhenUsed/>
    <w:qFormat/>
    <w:rsid w:val="007E4398"/>
    <w:pPr>
      <w:keepNext/>
      <w:keepLines/>
      <w:spacing w:before="40" w:after="0"/>
      <w:outlineLvl w:val="1"/>
    </w:pPr>
    <w:rPr>
      <w:rFonts w:eastAsiaTheme="majorEastAsia" w:cstheme="majorBidi"/>
      <w:b/>
      <w:bCs/>
      <w:color w:val="002060"/>
      <w:sz w:val="26"/>
      <w:szCs w:val="26"/>
    </w:rPr>
  </w:style>
  <w:style w:type="paragraph" w:styleId="Heading3">
    <w:name w:val="heading 3"/>
    <w:basedOn w:val="Normal"/>
    <w:next w:val="Normal"/>
    <w:link w:val="Heading3Char"/>
    <w:uiPriority w:val="9"/>
    <w:unhideWhenUsed/>
    <w:qFormat/>
    <w:rsid w:val="009E24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7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737"/>
  </w:style>
  <w:style w:type="paragraph" w:styleId="Footer">
    <w:name w:val="footer"/>
    <w:basedOn w:val="Normal"/>
    <w:link w:val="FooterChar"/>
    <w:uiPriority w:val="99"/>
    <w:unhideWhenUsed/>
    <w:rsid w:val="003667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737"/>
  </w:style>
  <w:style w:type="paragraph" w:styleId="ListParagraph">
    <w:name w:val="List Paragraph"/>
    <w:basedOn w:val="Normal"/>
    <w:uiPriority w:val="1"/>
    <w:qFormat/>
    <w:rsid w:val="00202FAC"/>
    <w:pPr>
      <w:ind w:left="720"/>
      <w:contextualSpacing/>
    </w:pPr>
  </w:style>
  <w:style w:type="paragraph" w:styleId="Title">
    <w:name w:val="Title"/>
    <w:basedOn w:val="Normal"/>
    <w:next w:val="Normal"/>
    <w:link w:val="TitleChar"/>
    <w:uiPriority w:val="10"/>
    <w:qFormat/>
    <w:rsid w:val="0055126B"/>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55126B"/>
    <w:rPr>
      <w:rFonts w:ascii="Bodoni MT" w:eastAsiaTheme="majorEastAsia" w:hAnsi="Bodoni MT" w:cstheme="majorBidi"/>
      <w:b/>
      <w:spacing w:val="-10"/>
      <w:kern w:val="28"/>
      <w:sz w:val="56"/>
      <w:szCs w:val="56"/>
    </w:rPr>
  </w:style>
  <w:style w:type="character" w:styleId="Hyperlink">
    <w:name w:val="Hyperlink"/>
    <w:basedOn w:val="DefaultParagraphFont"/>
    <w:uiPriority w:val="99"/>
    <w:unhideWhenUsed/>
    <w:rsid w:val="00643E7A"/>
    <w:rPr>
      <w:color w:val="0563C1" w:themeColor="hyperlink"/>
      <w:u w:val="single"/>
    </w:rPr>
  </w:style>
  <w:style w:type="character" w:styleId="UnresolvedMention">
    <w:name w:val="Unresolved Mention"/>
    <w:basedOn w:val="DefaultParagraphFont"/>
    <w:uiPriority w:val="99"/>
    <w:semiHidden/>
    <w:unhideWhenUsed/>
    <w:rsid w:val="00643E7A"/>
    <w:rPr>
      <w:color w:val="605E5C"/>
      <w:shd w:val="clear" w:color="auto" w:fill="E1DFDD"/>
    </w:rPr>
  </w:style>
  <w:style w:type="paragraph" w:customStyle="1" w:styleId="TableParagraph">
    <w:name w:val="Table Paragraph"/>
    <w:basedOn w:val="Normal"/>
    <w:uiPriority w:val="1"/>
    <w:qFormat/>
    <w:rsid w:val="00973097"/>
    <w:pPr>
      <w:widowControl w:val="0"/>
      <w:autoSpaceDE w:val="0"/>
      <w:autoSpaceDN w:val="0"/>
      <w:spacing w:before="82" w:after="0" w:line="240" w:lineRule="auto"/>
      <w:ind w:left="81"/>
      <w:jc w:val="left"/>
    </w:pPr>
    <w:rPr>
      <w:rFonts w:ascii="Arial" w:eastAsia="Arial" w:hAnsi="Arial" w:cs="Arial"/>
      <w:lang w:val="en-US"/>
    </w:rPr>
  </w:style>
  <w:style w:type="character" w:styleId="PlaceholderText">
    <w:name w:val="Placeholder Text"/>
    <w:basedOn w:val="DefaultParagraphFont"/>
    <w:uiPriority w:val="99"/>
    <w:semiHidden/>
    <w:rsid w:val="00AA454D"/>
    <w:rPr>
      <w:color w:val="666666"/>
    </w:rPr>
  </w:style>
  <w:style w:type="paragraph" w:styleId="BodyText">
    <w:name w:val="Body Text"/>
    <w:basedOn w:val="Normal"/>
    <w:link w:val="BodyTextChar"/>
    <w:uiPriority w:val="1"/>
    <w:qFormat/>
    <w:rsid w:val="003B4894"/>
    <w:pPr>
      <w:widowControl w:val="0"/>
      <w:autoSpaceDE w:val="0"/>
      <w:autoSpaceDN w:val="0"/>
      <w:spacing w:after="0" w:line="240" w:lineRule="auto"/>
      <w:jc w:val="left"/>
    </w:pPr>
    <w:rPr>
      <w:sz w:val="24"/>
      <w:szCs w:val="24"/>
      <w:lang w:val="en-US"/>
    </w:rPr>
  </w:style>
  <w:style w:type="character" w:customStyle="1" w:styleId="BodyTextChar">
    <w:name w:val="Body Text Char"/>
    <w:basedOn w:val="DefaultParagraphFont"/>
    <w:link w:val="BodyText"/>
    <w:uiPriority w:val="1"/>
    <w:rsid w:val="003B4894"/>
    <w:rPr>
      <w:rFonts w:ascii="Garamond" w:eastAsia="Calibri" w:hAnsi="Garamond" w:cs="Calibri"/>
      <w:kern w:val="0"/>
      <w:sz w:val="24"/>
      <w:szCs w:val="24"/>
      <w:lang w:val="en-US" w:bidi="en-US"/>
      <w14:ligatures w14:val="none"/>
    </w:rPr>
  </w:style>
  <w:style w:type="character" w:customStyle="1" w:styleId="Heading1Char">
    <w:name w:val="Heading 1 Char"/>
    <w:basedOn w:val="DefaultParagraphFont"/>
    <w:link w:val="Heading1"/>
    <w:uiPriority w:val="9"/>
    <w:rsid w:val="00370A6A"/>
    <w:rPr>
      <w:rFonts w:ascii="Garamond" w:eastAsia="Calibri" w:hAnsi="Garamond" w:cstheme="majorBidi"/>
      <w:b/>
      <w:bCs/>
      <w:smallCaps/>
      <w:color w:val="002060"/>
      <w:kern w:val="0"/>
      <w:sz w:val="28"/>
      <w:szCs w:val="32"/>
      <w:lang w:bidi="en-US"/>
      <w14:ligatures w14:val="none"/>
    </w:rPr>
  </w:style>
  <w:style w:type="table" w:styleId="TableGrid">
    <w:name w:val="Table Grid"/>
    <w:basedOn w:val="TableNormal"/>
    <w:uiPriority w:val="39"/>
    <w:rsid w:val="00760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7F517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F5172"/>
    <w:rPr>
      <w:rFonts w:ascii="Arial" w:eastAsia="Calibri" w:hAnsi="Arial" w:cs="Arial"/>
      <w:vanish/>
      <w:kern w:val="0"/>
      <w:sz w:val="16"/>
      <w:szCs w:val="16"/>
      <w:lang w:bidi="en-US"/>
      <w14:ligatures w14:val="none"/>
    </w:rPr>
  </w:style>
  <w:style w:type="paragraph" w:styleId="z-BottomofForm">
    <w:name w:val="HTML Bottom of Form"/>
    <w:basedOn w:val="Normal"/>
    <w:next w:val="Normal"/>
    <w:link w:val="z-BottomofFormChar"/>
    <w:hidden/>
    <w:uiPriority w:val="99"/>
    <w:semiHidden/>
    <w:unhideWhenUsed/>
    <w:rsid w:val="007F517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F5172"/>
    <w:rPr>
      <w:rFonts w:ascii="Arial" w:eastAsia="Calibri" w:hAnsi="Arial" w:cs="Arial"/>
      <w:vanish/>
      <w:kern w:val="0"/>
      <w:sz w:val="16"/>
      <w:szCs w:val="16"/>
      <w:lang w:bidi="en-US"/>
      <w14:ligatures w14:val="none"/>
    </w:rPr>
  </w:style>
  <w:style w:type="character" w:customStyle="1" w:styleId="Heading2Char">
    <w:name w:val="Heading 2 Char"/>
    <w:basedOn w:val="DefaultParagraphFont"/>
    <w:link w:val="Heading2"/>
    <w:uiPriority w:val="9"/>
    <w:rsid w:val="007E4398"/>
    <w:rPr>
      <w:rFonts w:ascii="Garamond" w:eastAsiaTheme="majorEastAsia" w:hAnsi="Garamond" w:cstheme="majorBidi"/>
      <w:b/>
      <w:bCs/>
      <w:color w:val="002060"/>
      <w:kern w:val="0"/>
      <w:sz w:val="26"/>
      <w:szCs w:val="26"/>
      <w:lang w:bidi="en-US"/>
      <w14:ligatures w14:val="none"/>
    </w:rPr>
  </w:style>
  <w:style w:type="character" w:customStyle="1" w:styleId="Heading3Char">
    <w:name w:val="Heading 3 Char"/>
    <w:basedOn w:val="DefaultParagraphFont"/>
    <w:link w:val="Heading3"/>
    <w:uiPriority w:val="9"/>
    <w:rsid w:val="009E244E"/>
    <w:rPr>
      <w:rFonts w:asciiTheme="majorHAnsi" w:eastAsiaTheme="majorEastAsia" w:hAnsiTheme="majorHAnsi" w:cstheme="majorBidi"/>
      <w:color w:val="1F3763" w:themeColor="accent1" w:themeShade="7F"/>
      <w:kern w:val="0"/>
      <w:sz w:val="24"/>
      <w:szCs w:val="24"/>
      <w:lang w:bidi="en-US"/>
      <w14:ligatures w14:val="none"/>
    </w:rPr>
  </w:style>
  <w:style w:type="paragraph" w:styleId="Quote">
    <w:name w:val="Quote"/>
    <w:basedOn w:val="Normal"/>
    <w:next w:val="Normal"/>
    <w:link w:val="QuoteChar"/>
    <w:uiPriority w:val="29"/>
    <w:qFormat/>
    <w:rsid w:val="00852D30"/>
    <w:pPr>
      <w:spacing w:after="160" w:line="240" w:lineRule="auto"/>
      <w:ind w:left="-50"/>
      <w:jc w:val="center"/>
    </w:pPr>
    <w:rPr>
      <w:i/>
      <w:iCs/>
      <w:color w:val="404040" w:themeColor="text1" w:themeTint="BF"/>
      <w:sz w:val="18"/>
      <w:szCs w:val="18"/>
    </w:rPr>
  </w:style>
  <w:style w:type="character" w:customStyle="1" w:styleId="QuoteChar">
    <w:name w:val="Quote Char"/>
    <w:basedOn w:val="DefaultParagraphFont"/>
    <w:link w:val="Quote"/>
    <w:uiPriority w:val="29"/>
    <w:rsid w:val="00852D30"/>
    <w:rPr>
      <w:rFonts w:ascii="Garamond" w:eastAsia="Calibri" w:hAnsi="Garamond" w:cs="Calibri"/>
      <w:i/>
      <w:iCs/>
      <w:color w:val="404040" w:themeColor="text1" w:themeTint="BF"/>
      <w:kern w:val="0"/>
      <w:sz w:val="18"/>
      <w:szCs w:val="18"/>
      <w:lang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ntrol" Target="activeX/activeX10.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ontrol" Target="activeX/activeX7.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ontrol" Target="activeX/activeX6.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ntrol" Target="activeX/activeX5.xml"/><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4.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nyw\OneDrive\Documents\Custom%20Office%20Templates\Letterhead%205.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60E591C1DF54537A6BC4CDC58FC4A57"/>
        <w:category>
          <w:name w:val="General"/>
          <w:gallery w:val="placeholder"/>
        </w:category>
        <w:types>
          <w:type w:val="bbPlcHdr"/>
        </w:types>
        <w:behaviors>
          <w:behavior w:val="content"/>
        </w:behaviors>
        <w:guid w:val="{533E87FF-5109-4454-BA90-399BF71B1DAA}"/>
      </w:docPartPr>
      <w:docPartBody>
        <w:p w:rsidR="00B21EA9" w:rsidRDefault="009B26BD" w:rsidP="009B26BD">
          <w:pPr>
            <w:pStyle w:val="F60E591C1DF54537A6BC4CDC58FC4A5710"/>
          </w:pPr>
          <w:r w:rsidRPr="00ED2383">
            <w:rPr>
              <w:rStyle w:val="PlaceholderText"/>
            </w:rPr>
            <w:t>Click to enter a date.</w:t>
          </w:r>
        </w:p>
      </w:docPartBody>
    </w:docPart>
    <w:docPart>
      <w:docPartPr>
        <w:name w:val="AC68181AFD204100BB3CFCF4E73DFA95"/>
        <w:category>
          <w:name w:val="General"/>
          <w:gallery w:val="placeholder"/>
        </w:category>
        <w:types>
          <w:type w:val="bbPlcHdr"/>
        </w:types>
        <w:behaviors>
          <w:behavior w:val="content"/>
        </w:behaviors>
        <w:guid w:val="{227843A3-CBFB-4B2A-87AF-B11CC37986AD}"/>
      </w:docPartPr>
      <w:docPartBody>
        <w:p w:rsidR="00787633" w:rsidRDefault="00787633" w:rsidP="00787633">
          <w:pPr>
            <w:pStyle w:val="AC68181AFD204100BB3CFCF4E73DFA9520"/>
          </w:pPr>
          <w:r w:rsidRPr="006C1951">
            <w:rPr>
              <w:rStyle w:val="PlaceholderText"/>
            </w:rPr>
            <w:t>Choose an item.</w:t>
          </w:r>
        </w:p>
      </w:docPartBody>
    </w:docPart>
    <w:docPart>
      <w:docPartPr>
        <w:name w:val="CDCFAED49C9B4B37AF59C90D59A70FE9"/>
        <w:category>
          <w:name w:val="General"/>
          <w:gallery w:val="placeholder"/>
        </w:category>
        <w:types>
          <w:type w:val="bbPlcHdr"/>
        </w:types>
        <w:behaviors>
          <w:behavior w:val="content"/>
        </w:behaviors>
        <w:guid w:val="{51B2B3C1-B559-4AB7-9882-808356FA0095}"/>
      </w:docPartPr>
      <w:docPartBody>
        <w:p w:rsidR="00787633" w:rsidRDefault="00787633" w:rsidP="00787633">
          <w:pPr>
            <w:pStyle w:val="CDCFAED49C9B4B37AF59C90D59A70FE920"/>
          </w:pPr>
          <w:r w:rsidRPr="006C1951">
            <w:rPr>
              <w:rStyle w:val="PlaceholderText"/>
            </w:rPr>
            <w:t>Choose an item.</w:t>
          </w:r>
        </w:p>
      </w:docPartBody>
    </w:docPart>
    <w:docPart>
      <w:docPartPr>
        <w:name w:val="499A79394B694C9A9FC1C77EB6C75448"/>
        <w:category>
          <w:name w:val="General"/>
          <w:gallery w:val="placeholder"/>
        </w:category>
        <w:types>
          <w:type w:val="bbPlcHdr"/>
        </w:types>
        <w:behaviors>
          <w:behavior w:val="content"/>
        </w:behaviors>
        <w:guid w:val="{ED52E272-019C-4E11-8F32-C35A4C28EB75}"/>
      </w:docPartPr>
      <w:docPartBody>
        <w:p w:rsidR="00787633" w:rsidRDefault="00787633" w:rsidP="00787633">
          <w:pPr>
            <w:pStyle w:val="499A79394B694C9A9FC1C77EB6C7544820"/>
          </w:pPr>
          <w:r w:rsidRPr="006C1951">
            <w:rPr>
              <w:rStyle w:val="PlaceholderText"/>
            </w:rPr>
            <w:t>Choose an item.</w:t>
          </w:r>
        </w:p>
      </w:docPartBody>
    </w:docPart>
    <w:docPart>
      <w:docPartPr>
        <w:name w:val="A495DFEF7DEE474D8AB9FC0DA2ED95F2"/>
        <w:category>
          <w:name w:val="General"/>
          <w:gallery w:val="placeholder"/>
        </w:category>
        <w:types>
          <w:type w:val="bbPlcHdr"/>
        </w:types>
        <w:behaviors>
          <w:behavior w:val="content"/>
        </w:behaviors>
        <w:guid w:val="{1D484157-5EE6-4DCB-806D-519A4A9525F5}"/>
      </w:docPartPr>
      <w:docPartBody>
        <w:p w:rsidR="00787633" w:rsidRDefault="00787633" w:rsidP="00787633">
          <w:pPr>
            <w:pStyle w:val="A495DFEF7DEE474D8AB9FC0DA2ED95F220"/>
          </w:pPr>
          <w:r w:rsidRPr="006C1951">
            <w:rPr>
              <w:rStyle w:val="PlaceholderText"/>
            </w:rPr>
            <w:t>Choose an item.</w:t>
          </w:r>
        </w:p>
      </w:docPartBody>
    </w:docPart>
    <w:docPart>
      <w:docPartPr>
        <w:name w:val="645DE0082BF34F51869D1C4E9D62CC73"/>
        <w:category>
          <w:name w:val="General"/>
          <w:gallery w:val="placeholder"/>
        </w:category>
        <w:types>
          <w:type w:val="bbPlcHdr"/>
        </w:types>
        <w:behaviors>
          <w:behavior w:val="content"/>
        </w:behaviors>
        <w:guid w:val="{441C6ECF-9856-4428-9CC2-DA87DDB79DE1}"/>
      </w:docPartPr>
      <w:docPartBody>
        <w:p w:rsidR="00787633" w:rsidRDefault="00787633" w:rsidP="00787633">
          <w:pPr>
            <w:pStyle w:val="645DE0082BF34F51869D1C4E9D62CC7320"/>
          </w:pPr>
          <w:r w:rsidRPr="006C1951">
            <w:rPr>
              <w:rStyle w:val="PlaceholderText"/>
            </w:rPr>
            <w:t>Choose an item.</w:t>
          </w:r>
        </w:p>
      </w:docPartBody>
    </w:docPart>
    <w:docPart>
      <w:docPartPr>
        <w:name w:val="60AB2DE6A1BC443FB71988FD26B66AAB"/>
        <w:category>
          <w:name w:val="General"/>
          <w:gallery w:val="placeholder"/>
        </w:category>
        <w:types>
          <w:type w:val="bbPlcHdr"/>
        </w:types>
        <w:behaviors>
          <w:behavior w:val="content"/>
        </w:behaviors>
        <w:guid w:val="{75C779F6-B3B0-4BE4-A07A-E098BDE2BCC0}"/>
      </w:docPartPr>
      <w:docPartBody>
        <w:p w:rsidR="00787633" w:rsidRDefault="00787633" w:rsidP="00787633">
          <w:pPr>
            <w:pStyle w:val="60AB2DE6A1BC443FB71988FD26B66AAB19"/>
          </w:pPr>
          <w:r w:rsidRPr="007E4398">
            <w:rPr>
              <w:rStyle w:val="PlaceholderText"/>
              <w:sz w:val="20"/>
              <w:szCs w:val="20"/>
            </w:rPr>
            <w:t>Click to insert your email.</w:t>
          </w:r>
        </w:p>
      </w:docPartBody>
    </w:docPart>
    <w:docPart>
      <w:docPartPr>
        <w:name w:val="111EE24011F144B086F987D7FB8D8AF3"/>
        <w:category>
          <w:name w:val="General"/>
          <w:gallery w:val="placeholder"/>
        </w:category>
        <w:types>
          <w:type w:val="bbPlcHdr"/>
        </w:types>
        <w:behaviors>
          <w:behavior w:val="content"/>
        </w:behaviors>
        <w:guid w:val="{F1931371-BE78-4BF3-8574-89EF0D63F1AD}"/>
      </w:docPartPr>
      <w:docPartBody>
        <w:p w:rsidR="00787633" w:rsidRDefault="00787633" w:rsidP="00787633">
          <w:pPr>
            <w:pStyle w:val="111EE24011F144B086F987D7FB8D8AF319"/>
          </w:pPr>
          <w:r w:rsidRPr="007E4398">
            <w:rPr>
              <w:rStyle w:val="PlaceholderText"/>
              <w:sz w:val="20"/>
              <w:szCs w:val="20"/>
            </w:rPr>
            <w:t>Click to insert your email.</w:t>
          </w:r>
        </w:p>
      </w:docPartBody>
    </w:docPart>
    <w:docPart>
      <w:docPartPr>
        <w:name w:val="9237301C5134427E8E5EBC7E402F9B09"/>
        <w:category>
          <w:name w:val="General"/>
          <w:gallery w:val="placeholder"/>
        </w:category>
        <w:types>
          <w:type w:val="bbPlcHdr"/>
        </w:types>
        <w:behaviors>
          <w:behavior w:val="content"/>
        </w:behaviors>
        <w:guid w:val="{7A6442C0-5A39-4B55-8632-A388A4544AF6}"/>
      </w:docPartPr>
      <w:docPartBody>
        <w:p w:rsidR="00787633" w:rsidRDefault="00787633" w:rsidP="00787633">
          <w:pPr>
            <w:pStyle w:val="9237301C5134427E8E5EBC7E402F9B0919"/>
          </w:pPr>
          <w:r w:rsidRPr="007E4398">
            <w:rPr>
              <w:rStyle w:val="PlaceholderText"/>
              <w:sz w:val="20"/>
              <w:szCs w:val="20"/>
            </w:rPr>
            <w:t>Click to insert your email.</w:t>
          </w:r>
        </w:p>
      </w:docPartBody>
    </w:docPart>
    <w:docPart>
      <w:docPartPr>
        <w:name w:val="62B7D08FFF384FA4AA4D65ED0BDEF360"/>
        <w:category>
          <w:name w:val="General"/>
          <w:gallery w:val="placeholder"/>
        </w:category>
        <w:types>
          <w:type w:val="bbPlcHdr"/>
        </w:types>
        <w:behaviors>
          <w:behavior w:val="content"/>
        </w:behaviors>
        <w:guid w:val="{0984CDDE-EFF4-47C1-9FE3-CF17D9B8C03B}"/>
      </w:docPartPr>
      <w:docPartBody>
        <w:p w:rsidR="00787633" w:rsidRDefault="00787633" w:rsidP="00787633">
          <w:pPr>
            <w:pStyle w:val="62B7D08FFF384FA4AA4D65ED0BDEF36019"/>
          </w:pPr>
          <w:r w:rsidRPr="007E4398">
            <w:rPr>
              <w:rStyle w:val="PlaceholderText"/>
              <w:sz w:val="20"/>
              <w:szCs w:val="20"/>
            </w:rPr>
            <w:t>Click to insert your email.</w:t>
          </w:r>
        </w:p>
      </w:docPartBody>
    </w:docPart>
    <w:docPart>
      <w:docPartPr>
        <w:name w:val="685222FD98954913A814007DC983DE5E"/>
        <w:category>
          <w:name w:val="General"/>
          <w:gallery w:val="placeholder"/>
        </w:category>
        <w:types>
          <w:type w:val="bbPlcHdr"/>
        </w:types>
        <w:behaviors>
          <w:behavior w:val="content"/>
        </w:behaviors>
        <w:guid w:val="{9554146D-46D7-4AF4-989D-C282B0551C56}"/>
      </w:docPartPr>
      <w:docPartBody>
        <w:p w:rsidR="00787633" w:rsidRDefault="00787633" w:rsidP="00787633">
          <w:pPr>
            <w:pStyle w:val="685222FD98954913A814007DC983DE5E19"/>
          </w:pPr>
          <w:r w:rsidRPr="007E4398">
            <w:rPr>
              <w:rStyle w:val="PlaceholderText"/>
              <w:sz w:val="20"/>
              <w:szCs w:val="20"/>
            </w:rPr>
            <w:t>Click to insert your email.</w:t>
          </w:r>
        </w:p>
      </w:docPartBody>
    </w:docPart>
    <w:docPart>
      <w:docPartPr>
        <w:name w:val="3DDF103130844CD2AE5F9602260B2718"/>
        <w:category>
          <w:name w:val="General"/>
          <w:gallery w:val="placeholder"/>
        </w:category>
        <w:types>
          <w:type w:val="bbPlcHdr"/>
        </w:types>
        <w:behaviors>
          <w:behavior w:val="content"/>
        </w:behaviors>
        <w:guid w:val="{71C1BA32-DBD0-4B2E-84E4-12735BC3DDC3}"/>
      </w:docPartPr>
      <w:docPartBody>
        <w:p w:rsidR="00787633" w:rsidRDefault="00787633" w:rsidP="00787633">
          <w:pPr>
            <w:pStyle w:val="3DDF103130844CD2AE5F9602260B271817"/>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L. Name</w:t>
          </w:r>
          <w:r w:rsidRPr="006C1951">
            <w:rPr>
              <w:rStyle w:val="PlaceholderText"/>
            </w:rPr>
            <w:t>.</w:t>
          </w:r>
        </w:p>
      </w:docPartBody>
    </w:docPart>
    <w:docPart>
      <w:docPartPr>
        <w:name w:val="5AC45CD5AC424D45B0F20001378FF78C"/>
        <w:category>
          <w:name w:val="General"/>
          <w:gallery w:val="placeholder"/>
        </w:category>
        <w:types>
          <w:type w:val="bbPlcHdr"/>
        </w:types>
        <w:behaviors>
          <w:behavior w:val="content"/>
        </w:behaviors>
        <w:guid w:val="{5A80DECE-83C9-4CBD-997D-D265824A7184}"/>
      </w:docPartPr>
      <w:docPartBody>
        <w:p w:rsidR="00787633" w:rsidRDefault="00787633" w:rsidP="00787633">
          <w:pPr>
            <w:pStyle w:val="5AC45CD5AC424D45B0F20001378FF78C17"/>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F. Name</w:t>
          </w:r>
          <w:r w:rsidRPr="006C1951">
            <w:rPr>
              <w:rStyle w:val="PlaceholderText"/>
            </w:rPr>
            <w:t>.</w:t>
          </w:r>
        </w:p>
      </w:docPartBody>
    </w:docPart>
    <w:docPart>
      <w:docPartPr>
        <w:name w:val="C2B50DAD000E4E50839DAC6151A5C6E2"/>
        <w:category>
          <w:name w:val="General"/>
          <w:gallery w:val="placeholder"/>
        </w:category>
        <w:types>
          <w:type w:val="bbPlcHdr"/>
        </w:types>
        <w:behaviors>
          <w:behavior w:val="content"/>
        </w:behaviors>
        <w:guid w:val="{27BB5C83-C05B-454A-9790-5150F169056C}"/>
      </w:docPartPr>
      <w:docPartBody>
        <w:p w:rsidR="00787633" w:rsidRDefault="00787633" w:rsidP="00787633">
          <w:pPr>
            <w:pStyle w:val="C2B50DAD000E4E50839DAC6151A5C6E217"/>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F. Name</w:t>
          </w:r>
          <w:r w:rsidRPr="006C1951">
            <w:rPr>
              <w:rStyle w:val="PlaceholderText"/>
            </w:rPr>
            <w:t>.</w:t>
          </w:r>
        </w:p>
      </w:docPartBody>
    </w:docPart>
    <w:docPart>
      <w:docPartPr>
        <w:name w:val="13DA0D12941A4E149C3E9B55D3A9B96D"/>
        <w:category>
          <w:name w:val="General"/>
          <w:gallery w:val="placeholder"/>
        </w:category>
        <w:types>
          <w:type w:val="bbPlcHdr"/>
        </w:types>
        <w:behaviors>
          <w:behavior w:val="content"/>
        </w:behaviors>
        <w:guid w:val="{35961C59-EC51-435A-8EB8-2AF4B1E88EBE}"/>
      </w:docPartPr>
      <w:docPartBody>
        <w:p w:rsidR="00787633" w:rsidRDefault="00787633" w:rsidP="00787633">
          <w:pPr>
            <w:pStyle w:val="13DA0D12941A4E149C3E9B55D3A9B96D16"/>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L. Name</w:t>
          </w:r>
          <w:r w:rsidRPr="006C1951">
            <w:rPr>
              <w:rStyle w:val="PlaceholderText"/>
            </w:rPr>
            <w:t>.</w:t>
          </w:r>
        </w:p>
      </w:docPartBody>
    </w:docPart>
    <w:docPart>
      <w:docPartPr>
        <w:name w:val="087C5E1B9C614FB493A614E6517DCA8C"/>
        <w:category>
          <w:name w:val="General"/>
          <w:gallery w:val="placeholder"/>
        </w:category>
        <w:types>
          <w:type w:val="bbPlcHdr"/>
        </w:types>
        <w:behaviors>
          <w:behavior w:val="content"/>
        </w:behaviors>
        <w:guid w:val="{C599BE00-75AB-46BF-BA29-458DE9B8BD03}"/>
      </w:docPartPr>
      <w:docPartBody>
        <w:p w:rsidR="00787633" w:rsidRDefault="00787633" w:rsidP="00787633">
          <w:pPr>
            <w:pStyle w:val="087C5E1B9C614FB493A614E6517DCA8C16"/>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F. Name</w:t>
          </w:r>
          <w:r w:rsidRPr="006C1951">
            <w:rPr>
              <w:rStyle w:val="PlaceholderText"/>
            </w:rPr>
            <w:t>.</w:t>
          </w:r>
        </w:p>
      </w:docPartBody>
    </w:docPart>
    <w:docPart>
      <w:docPartPr>
        <w:name w:val="059A471AB9334C638FC17B4E58A5CDEB"/>
        <w:category>
          <w:name w:val="General"/>
          <w:gallery w:val="placeholder"/>
        </w:category>
        <w:types>
          <w:type w:val="bbPlcHdr"/>
        </w:types>
        <w:behaviors>
          <w:behavior w:val="content"/>
        </w:behaviors>
        <w:guid w:val="{A6B33338-7DD9-4C49-9126-4348B3DCF4E3}"/>
      </w:docPartPr>
      <w:docPartBody>
        <w:p w:rsidR="00787633" w:rsidRDefault="00787633" w:rsidP="00787633">
          <w:pPr>
            <w:pStyle w:val="059A471AB9334C638FC17B4E58A5CDEB16"/>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L. Name</w:t>
          </w:r>
          <w:r w:rsidRPr="006C1951">
            <w:rPr>
              <w:rStyle w:val="PlaceholderText"/>
            </w:rPr>
            <w:t>.</w:t>
          </w:r>
        </w:p>
      </w:docPartBody>
    </w:docPart>
    <w:docPart>
      <w:docPartPr>
        <w:name w:val="16E286C0E8154177BC87E5782AB88546"/>
        <w:category>
          <w:name w:val="General"/>
          <w:gallery w:val="placeholder"/>
        </w:category>
        <w:types>
          <w:type w:val="bbPlcHdr"/>
        </w:types>
        <w:behaviors>
          <w:behavior w:val="content"/>
        </w:behaviors>
        <w:guid w:val="{015FB4E9-1C2D-4E33-8049-CA58992DD185}"/>
      </w:docPartPr>
      <w:docPartBody>
        <w:p w:rsidR="00787633" w:rsidRDefault="00787633" w:rsidP="00787633">
          <w:pPr>
            <w:pStyle w:val="16E286C0E8154177BC87E5782AB8854616"/>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F. Name</w:t>
          </w:r>
          <w:r w:rsidRPr="006C1951">
            <w:rPr>
              <w:rStyle w:val="PlaceholderText"/>
            </w:rPr>
            <w:t>.</w:t>
          </w:r>
        </w:p>
      </w:docPartBody>
    </w:docPart>
    <w:docPart>
      <w:docPartPr>
        <w:name w:val="AD1BD49E7C7F4CE48707949D8BAE93B9"/>
        <w:category>
          <w:name w:val="General"/>
          <w:gallery w:val="placeholder"/>
        </w:category>
        <w:types>
          <w:type w:val="bbPlcHdr"/>
        </w:types>
        <w:behaviors>
          <w:behavior w:val="content"/>
        </w:behaviors>
        <w:guid w:val="{F76A2909-39EB-4793-83DD-1D5D7BFA1424}"/>
      </w:docPartPr>
      <w:docPartBody>
        <w:p w:rsidR="00787633" w:rsidRDefault="00787633" w:rsidP="00787633">
          <w:pPr>
            <w:pStyle w:val="AD1BD49E7C7F4CE48707949D8BAE93B916"/>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L. Name</w:t>
          </w:r>
          <w:r w:rsidRPr="006C1951">
            <w:rPr>
              <w:rStyle w:val="PlaceholderText"/>
            </w:rPr>
            <w:t>.</w:t>
          </w:r>
        </w:p>
      </w:docPartBody>
    </w:docPart>
    <w:docPart>
      <w:docPartPr>
        <w:name w:val="91CB17F2FA874C379BF44D767E589B62"/>
        <w:category>
          <w:name w:val="General"/>
          <w:gallery w:val="placeholder"/>
        </w:category>
        <w:types>
          <w:type w:val="bbPlcHdr"/>
        </w:types>
        <w:behaviors>
          <w:behavior w:val="content"/>
        </w:behaviors>
        <w:guid w:val="{962EC23B-8D02-4267-90C9-34965EC3964F}"/>
      </w:docPartPr>
      <w:docPartBody>
        <w:p w:rsidR="00787633" w:rsidRDefault="00787633" w:rsidP="00787633">
          <w:pPr>
            <w:pStyle w:val="91CB17F2FA874C379BF44D767E589B6216"/>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F. Name</w:t>
          </w:r>
          <w:r w:rsidRPr="006C1951">
            <w:rPr>
              <w:rStyle w:val="PlaceholderText"/>
            </w:rPr>
            <w:t>.</w:t>
          </w:r>
        </w:p>
      </w:docPartBody>
    </w:docPart>
    <w:docPart>
      <w:docPartPr>
        <w:name w:val="AB5230E1900D452F98FF2554FFB7F570"/>
        <w:category>
          <w:name w:val="General"/>
          <w:gallery w:val="placeholder"/>
        </w:category>
        <w:types>
          <w:type w:val="bbPlcHdr"/>
        </w:types>
        <w:behaviors>
          <w:behavior w:val="content"/>
        </w:behaviors>
        <w:guid w:val="{43392C9B-B27F-4631-AAAB-F410A382D959}"/>
      </w:docPartPr>
      <w:docPartBody>
        <w:p w:rsidR="00787633" w:rsidRDefault="00787633" w:rsidP="00787633">
          <w:pPr>
            <w:pStyle w:val="AB5230E1900D452F98FF2554FFB7F57016"/>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L. Name</w:t>
          </w:r>
          <w:r w:rsidRPr="006C1951">
            <w:rPr>
              <w:rStyle w:val="PlaceholderText"/>
            </w:rPr>
            <w:t>.</w:t>
          </w:r>
        </w:p>
      </w:docPartBody>
    </w:docPart>
    <w:docPart>
      <w:docPartPr>
        <w:name w:val="94F19042C54B49B9946DF08DE0A2BC71"/>
        <w:category>
          <w:name w:val="General"/>
          <w:gallery w:val="placeholder"/>
        </w:category>
        <w:types>
          <w:type w:val="bbPlcHdr"/>
        </w:types>
        <w:behaviors>
          <w:behavior w:val="content"/>
        </w:behaviors>
        <w:guid w:val="{BFBF10C8-7C93-4C50-85B2-49F873A23E04}"/>
      </w:docPartPr>
      <w:docPartBody>
        <w:p w:rsidR="00787633" w:rsidRDefault="00787633" w:rsidP="00787633">
          <w:pPr>
            <w:pStyle w:val="94F19042C54B49B9946DF08DE0A2BC7116"/>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F. Name</w:t>
          </w:r>
          <w:r w:rsidRPr="006C1951">
            <w:rPr>
              <w:rStyle w:val="PlaceholderText"/>
            </w:rPr>
            <w:t>.</w:t>
          </w:r>
        </w:p>
      </w:docPartBody>
    </w:docPart>
    <w:docPart>
      <w:docPartPr>
        <w:name w:val="A1D3979FA5D445AD8520D885655A52F5"/>
        <w:category>
          <w:name w:val="General"/>
          <w:gallery w:val="placeholder"/>
        </w:category>
        <w:types>
          <w:type w:val="bbPlcHdr"/>
        </w:types>
        <w:behaviors>
          <w:behavior w:val="content"/>
        </w:behaviors>
        <w:guid w:val="{B8FC74B2-412F-44C7-BDD0-351B4ACA52F6}"/>
      </w:docPartPr>
      <w:docPartBody>
        <w:p w:rsidR="00787633" w:rsidRDefault="00787633" w:rsidP="00787633">
          <w:pPr>
            <w:pStyle w:val="A1D3979FA5D445AD8520D885655A52F516"/>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L. Name</w:t>
          </w:r>
          <w:r w:rsidRPr="006C1951">
            <w:rPr>
              <w:rStyle w:val="PlaceholderText"/>
            </w:rPr>
            <w:t>.</w:t>
          </w:r>
        </w:p>
      </w:docPartBody>
    </w:docPart>
    <w:docPart>
      <w:docPartPr>
        <w:name w:val="52A9B5C3124041E3B6D2815EA01F8F4D"/>
        <w:category>
          <w:name w:val="General"/>
          <w:gallery w:val="placeholder"/>
        </w:category>
        <w:types>
          <w:type w:val="bbPlcHdr"/>
        </w:types>
        <w:behaviors>
          <w:behavior w:val="content"/>
        </w:behaviors>
        <w:guid w:val="{2F50768A-D87E-4456-A8B7-D923AC97DC7E}"/>
      </w:docPartPr>
      <w:docPartBody>
        <w:p w:rsidR="00787633" w:rsidRDefault="00787633" w:rsidP="00787633">
          <w:pPr>
            <w:pStyle w:val="52A9B5C3124041E3B6D2815EA01F8F4D16"/>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F. Name</w:t>
          </w:r>
          <w:r w:rsidRPr="006C1951">
            <w:rPr>
              <w:rStyle w:val="PlaceholderText"/>
            </w:rPr>
            <w:t>.</w:t>
          </w:r>
        </w:p>
      </w:docPartBody>
    </w:docPart>
    <w:docPart>
      <w:docPartPr>
        <w:name w:val="5CB50F158B384EFB9825763DF5DBB332"/>
        <w:category>
          <w:name w:val="General"/>
          <w:gallery w:val="placeholder"/>
        </w:category>
        <w:types>
          <w:type w:val="bbPlcHdr"/>
        </w:types>
        <w:behaviors>
          <w:behavior w:val="content"/>
        </w:behaviors>
        <w:guid w:val="{D5A9D264-D552-4288-8612-5660D6059980}"/>
      </w:docPartPr>
      <w:docPartBody>
        <w:p w:rsidR="00787633" w:rsidRDefault="00787633" w:rsidP="00787633">
          <w:pPr>
            <w:pStyle w:val="5CB50F158B384EFB9825763DF5DBB33216"/>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L. Name</w:t>
          </w:r>
          <w:r w:rsidRPr="006C1951">
            <w:rPr>
              <w:rStyle w:val="PlaceholderText"/>
            </w:rPr>
            <w:t>.</w:t>
          </w:r>
        </w:p>
      </w:docPartBody>
    </w:docPart>
    <w:docPart>
      <w:docPartPr>
        <w:name w:val="EBD5EFC97BCD407EA956E222CD8080D4"/>
        <w:category>
          <w:name w:val="General"/>
          <w:gallery w:val="placeholder"/>
        </w:category>
        <w:types>
          <w:type w:val="bbPlcHdr"/>
        </w:types>
        <w:behaviors>
          <w:behavior w:val="content"/>
        </w:behaviors>
        <w:guid w:val="{8CA2C7A9-A8AA-49A3-B98A-702F30450767}"/>
      </w:docPartPr>
      <w:docPartBody>
        <w:p w:rsidR="00787633" w:rsidRDefault="00787633" w:rsidP="00787633">
          <w:pPr>
            <w:pStyle w:val="EBD5EFC97BCD407EA956E222CD8080D416"/>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L. Name</w:t>
          </w:r>
          <w:r w:rsidRPr="006C1951">
            <w:rPr>
              <w:rStyle w:val="PlaceholderText"/>
            </w:rPr>
            <w:t>.</w:t>
          </w:r>
        </w:p>
      </w:docPartBody>
    </w:docPart>
    <w:docPart>
      <w:docPartPr>
        <w:name w:val="24696AFE810243BEAAB00DAB7BA5EF9D"/>
        <w:category>
          <w:name w:val="General"/>
          <w:gallery w:val="placeholder"/>
        </w:category>
        <w:types>
          <w:type w:val="bbPlcHdr"/>
        </w:types>
        <w:behaviors>
          <w:behavior w:val="content"/>
        </w:behaviors>
        <w:guid w:val="{C4D70216-ED88-49A3-B79F-1285971EB3A0}"/>
      </w:docPartPr>
      <w:docPartBody>
        <w:p w:rsidR="00787633" w:rsidRDefault="00787633" w:rsidP="00787633">
          <w:pPr>
            <w:pStyle w:val="24696AFE810243BEAAB00DAB7BA5EF9D16"/>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F. Name</w:t>
          </w:r>
          <w:r w:rsidRPr="006C1951">
            <w:rPr>
              <w:rStyle w:val="PlaceholderText"/>
            </w:rPr>
            <w:t>.</w:t>
          </w:r>
        </w:p>
      </w:docPartBody>
    </w:docPart>
    <w:docPart>
      <w:docPartPr>
        <w:name w:val="8A70C2F255964311BA74928E74DCB6AA"/>
        <w:category>
          <w:name w:val="General"/>
          <w:gallery w:val="placeholder"/>
        </w:category>
        <w:types>
          <w:type w:val="bbPlcHdr"/>
        </w:types>
        <w:behaviors>
          <w:behavior w:val="content"/>
        </w:behaviors>
        <w:guid w:val="{DE2477AF-8AAA-43B7-871F-9700134BCF0A}"/>
      </w:docPartPr>
      <w:docPartBody>
        <w:p w:rsidR="00787633" w:rsidRDefault="00787633" w:rsidP="00787633">
          <w:pPr>
            <w:pStyle w:val="8A70C2F255964311BA74928E74DCB6AA16"/>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F. Name</w:t>
          </w:r>
          <w:r w:rsidRPr="006C1951">
            <w:rPr>
              <w:rStyle w:val="PlaceholderText"/>
            </w:rPr>
            <w:t>.</w:t>
          </w:r>
        </w:p>
      </w:docPartBody>
    </w:docPart>
    <w:docPart>
      <w:docPartPr>
        <w:name w:val="B21A75BCE6774CD38CEADB6BEF37D789"/>
        <w:category>
          <w:name w:val="General"/>
          <w:gallery w:val="placeholder"/>
        </w:category>
        <w:types>
          <w:type w:val="bbPlcHdr"/>
        </w:types>
        <w:behaviors>
          <w:behavior w:val="content"/>
        </w:behaviors>
        <w:guid w:val="{AEAC625B-6376-47CA-BAD9-B54D3DE3F966}"/>
      </w:docPartPr>
      <w:docPartBody>
        <w:p w:rsidR="00787633" w:rsidRDefault="00787633" w:rsidP="00787633">
          <w:pPr>
            <w:pStyle w:val="B21A75BCE6774CD38CEADB6BEF37D78916"/>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L. Name</w:t>
          </w:r>
          <w:r w:rsidRPr="006C1951">
            <w:rPr>
              <w:rStyle w:val="PlaceholderText"/>
            </w:rPr>
            <w:t>.</w:t>
          </w:r>
        </w:p>
      </w:docPartBody>
    </w:docPart>
    <w:docPart>
      <w:docPartPr>
        <w:name w:val="A6811222237F419B8C5061163B7A2094"/>
        <w:category>
          <w:name w:val="General"/>
          <w:gallery w:val="placeholder"/>
        </w:category>
        <w:types>
          <w:type w:val="bbPlcHdr"/>
        </w:types>
        <w:behaviors>
          <w:behavior w:val="content"/>
        </w:behaviors>
        <w:guid w:val="{70063562-9369-48C1-876E-E6C16AD057C9}"/>
      </w:docPartPr>
      <w:docPartBody>
        <w:p w:rsidR="00787633" w:rsidRDefault="00787633" w:rsidP="00787633">
          <w:pPr>
            <w:pStyle w:val="A6811222237F419B8C5061163B7A209416"/>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L. Name</w:t>
          </w:r>
          <w:r w:rsidRPr="006C1951">
            <w:rPr>
              <w:rStyle w:val="PlaceholderText"/>
            </w:rPr>
            <w:t>.</w:t>
          </w:r>
        </w:p>
      </w:docPartBody>
    </w:docPart>
    <w:docPart>
      <w:docPartPr>
        <w:name w:val="915D7FC014EA4E33A6BC926DA76097C2"/>
        <w:category>
          <w:name w:val="General"/>
          <w:gallery w:val="placeholder"/>
        </w:category>
        <w:types>
          <w:type w:val="bbPlcHdr"/>
        </w:types>
        <w:behaviors>
          <w:behavior w:val="content"/>
        </w:behaviors>
        <w:guid w:val="{44581E22-F743-4FE7-97C7-900610B82935}"/>
      </w:docPartPr>
      <w:docPartBody>
        <w:p w:rsidR="00787633" w:rsidRDefault="00787633" w:rsidP="00787633">
          <w:pPr>
            <w:pStyle w:val="915D7FC014EA4E33A6BC926DA76097C216"/>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F. Name</w:t>
          </w:r>
          <w:r w:rsidRPr="006C1951">
            <w:rPr>
              <w:rStyle w:val="PlaceholderText"/>
            </w:rPr>
            <w:t>.</w:t>
          </w:r>
        </w:p>
      </w:docPartBody>
    </w:docPart>
    <w:docPart>
      <w:docPartPr>
        <w:name w:val="1C4F3465D2814251A053B098B792AE02"/>
        <w:category>
          <w:name w:val="General"/>
          <w:gallery w:val="placeholder"/>
        </w:category>
        <w:types>
          <w:type w:val="bbPlcHdr"/>
        </w:types>
        <w:behaviors>
          <w:behavior w:val="content"/>
        </w:behaviors>
        <w:guid w:val="{2C9CE64E-2259-4210-9452-FA6108D3C96D}"/>
      </w:docPartPr>
      <w:docPartBody>
        <w:p w:rsidR="00787633" w:rsidRDefault="00787633" w:rsidP="00787633">
          <w:pPr>
            <w:pStyle w:val="1C4F3465D2814251A053B098B792AE0216"/>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L. Name</w:t>
          </w:r>
          <w:r w:rsidRPr="006C1951">
            <w:rPr>
              <w:rStyle w:val="PlaceholderText"/>
            </w:rPr>
            <w:t>.</w:t>
          </w:r>
        </w:p>
      </w:docPartBody>
    </w:docPart>
    <w:docPart>
      <w:docPartPr>
        <w:name w:val="9E3EE7F0162D463D8568E3BF7FD580AB"/>
        <w:category>
          <w:name w:val="General"/>
          <w:gallery w:val="placeholder"/>
        </w:category>
        <w:types>
          <w:type w:val="bbPlcHdr"/>
        </w:types>
        <w:behaviors>
          <w:behavior w:val="content"/>
        </w:behaviors>
        <w:guid w:val="{3D652E96-95B3-4A53-9935-B4E04C8CB4A2}"/>
      </w:docPartPr>
      <w:docPartBody>
        <w:p w:rsidR="00787633" w:rsidRDefault="00787633" w:rsidP="00787633">
          <w:pPr>
            <w:pStyle w:val="9E3EE7F0162D463D8568E3BF7FD580AB16"/>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F. Name</w:t>
          </w:r>
          <w:r w:rsidRPr="006C1951">
            <w:rPr>
              <w:rStyle w:val="PlaceholderText"/>
            </w:rPr>
            <w:t>.</w:t>
          </w:r>
        </w:p>
      </w:docPartBody>
    </w:docPart>
    <w:docPart>
      <w:docPartPr>
        <w:name w:val="B58449B1E7AD44D182C53E3A70DDF0C5"/>
        <w:category>
          <w:name w:val="General"/>
          <w:gallery w:val="placeholder"/>
        </w:category>
        <w:types>
          <w:type w:val="bbPlcHdr"/>
        </w:types>
        <w:behaviors>
          <w:behavior w:val="content"/>
        </w:behaviors>
        <w:guid w:val="{1F66341D-3C3C-4699-BFAC-40D20B74FD13}"/>
      </w:docPartPr>
      <w:docPartBody>
        <w:p w:rsidR="00787633" w:rsidRDefault="00787633" w:rsidP="00787633">
          <w:pPr>
            <w:pStyle w:val="B58449B1E7AD44D182C53E3A70DDF0C516"/>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F. Name</w:t>
          </w:r>
          <w:r w:rsidRPr="006C1951">
            <w:rPr>
              <w:rStyle w:val="PlaceholderText"/>
            </w:rPr>
            <w:t>.</w:t>
          </w:r>
        </w:p>
      </w:docPartBody>
    </w:docPart>
    <w:docPart>
      <w:docPartPr>
        <w:name w:val="813970EBE1894ADAA212FC31E2086438"/>
        <w:category>
          <w:name w:val="General"/>
          <w:gallery w:val="placeholder"/>
        </w:category>
        <w:types>
          <w:type w:val="bbPlcHdr"/>
        </w:types>
        <w:behaviors>
          <w:behavior w:val="content"/>
        </w:behaviors>
        <w:guid w:val="{75EC2CD4-89A1-430A-8AA2-47E356327995}"/>
      </w:docPartPr>
      <w:docPartBody>
        <w:p w:rsidR="00787633" w:rsidRDefault="00787633" w:rsidP="00787633">
          <w:pPr>
            <w:pStyle w:val="813970EBE1894ADAA212FC31E208643816"/>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F. Name</w:t>
          </w:r>
          <w:r w:rsidRPr="006C1951">
            <w:rPr>
              <w:rStyle w:val="PlaceholderText"/>
            </w:rPr>
            <w:t>.</w:t>
          </w:r>
        </w:p>
      </w:docPartBody>
    </w:docPart>
    <w:docPart>
      <w:docPartPr>
        <w:name w:val="4EF81CF687F44F0285284864F56B8AC7"/>
        <w:category>
          <w:name w:val="General"/>
          <w:gallery w:val="placeholder"/>
        </w:category>
        <w:types>
          <w:type w:val="bbPlcHdr"/>
        </w:types>
        <w:behaviors>
          <w:behavior w:val="content"/>
        </w:behaviors>
        <w:guid w:val="{AD032992-45F5-4A37-9957-4DAC44C02BF8}"/>
      </w:docPartPr>
      <w:docPartBody>
        <w:p w:rsidR="00787633" w:rsidRDefault="00787633" w:rsidP="00787633">
          <w:pPr>
            <w:pStyle w:val="4EF81CF687F44F0285284864F56B8AC712"/>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L. Name</w:t>
          </w:r>
          <w:r w:rsidRPr="006C1951">
            <w:rPr>
              <w:rStyle w:val="PlaceholderText"/>
            </w:rPr>
            <w:t>.</w:t>
          </w:r>
        </w:p>
      </w:docPartBody>
    </w:docPart>
    <w:docPart>
      <w:docPartPr>
        <w:name w:val="80004F1FCF6F4F9D9AF3BA365C7D91A6"/>
        <w:category>
          <w:name w:val="General"/>
          <w:gallery w:val="placeholder"/>
        </w:category>
        <w:types>
          <w:type w:val="bbPlcHdr"/>
        </w:types>
        <w:behaviors>
          <w:behavior w:val="content"/>
        </w:behaviors>
        <w:guid w:val="{9D382D61-5357-4BD6-A3DD-EAEC36DEF303}"/>
      </w:docPartPr>
      <w:docPartBody>
        <w:p w:rsidR="00787633" w:rsidRDefault="00787633" w:rsidP="00787633">
          <w:pPr>
            <w:pStyle w:val="80004F1FCF6F4F9D9AF3BA365C7D91A612"/>
          </w:pPr>
          <w:r w:rsidRPr="006C1951">
            <w:rPr>
              <w:rStyle w:val="PlaceholderText"/>
            </w:rPr>
            <w:t xml:space="preserve">Click </w:t>
          </w:r>
          <w:r>
            <w:rPr>
              <w:rStyle w:val="PlaceholderText"/>
            </w:rPr>
            <w:t>t</w:t>
          </w:r>
          <w:r w:rsidRPr="006C1951">
            <w:rPr>
              <w:rStyle w:val="PlaceholderText"/>
            </w:rPr>
            <w:t xml:space="preserve">o </w:t>
          </w:r>
          <w:r>
            <w:rPr>
              <w:rStyle w:val="PlaceholderText"/>
            </w:rPr>
            <w:t>insert L. Name</w:t>
          </w:r>
          <w:r w:rsidRPr="006C1951">
            <w:rPr>
              <w:rStyle w:val="PlaceholderText"/>
            </w:rPr>
            <w:t>.</w:t>
          </w:r>
        </w:p>
      </w:docPartBody>
    </w:docPart>
    <w:docPart>
      <w:docPartPr>
        <w:name w:val="00AD46331BE24D569CB756D647280E8C"/>
        <w:category>
          <w:name w:val="General"/>
          <w:gallery w:val="placeholder"/>
        </w:category>
        <w:types>
          <w:type w:val="bbPlcHdr"/>
        </w:types>
        <w:behaviors>
          <w:behavior w:val="content"/>
        </w:behaviors>
        <w:guid w:val="{742C9A96-F9D5-470D-8B5B-BE576D7940B2}"/>
      </w:docPartPr>
      <w:docPartBody>
        <w:p w:rsidR="00787633" w:rsidRDefault="00787633" w:rsidP="00787633">
          <w:pPr>
            <w:pStyle w:val="00AD46331BE24D569CB756D647280E8C11"/>
          </w:pPr>
          <w:r>
            <w:rPr>
              <w:rStyle w:val="PlaceholderText"/>
            </w:rPr>
            <w:t>Insert Company Name</w:t>
          </w:r>
          <w:r w:rsidRPr="006C1951">
            <w:rPr>
              <w:rStyle w:val="PlaceholderText"/>
            </w:rPr>
            <w:t>.</w:t>
          </w:r>
        </w:p>
      </w:docPartBody>
    </w:docPart>
    <w:docPart>
      <w:docPartPr>
        <w:name w:val="76F693A020CD4AC18EBD48B02B0545D9"/>
        <w:category>
          <w:name w:val="General"/>
          <w:gallery w:val="placeholder"/>
        </w:category>
        <w:types>
          <w:type w:val="bbPlcHdr"/>
        </w:types>
        <w:behaviors>
          <w:behavior w:val="content"/>
        </w:behaviors>
        <w:guid w:val="{F31D90C9-3BB5-4BA6-A580-A1E6992D6F06}"/>
      </w:docPartPr>
      <w:docPartBody>
        <w:p w:rsidR="00787633" w:rsidRDefault="00787633" w:rsidP="00787633">
          <w:pPr>
            <w:pStyle w:val="76F693A020CD4AC18EBD48B02B0545D911"/>
          </w:pPr>
          <w:r>
            <w:rPr>
              <w:rStyle w:val="PlaceholderText"/>
            </w:rPr>
            <w:t>Insert Company Name</w:t>
          </w:r>
          <w:r w:rsidRPr="006C1951">
            <w:rPr>
              <w:rStyle w:val="PlaceholderText"/>
            </w:rPr>
            <w:t>.</w:t>
          </w:r>
        </w:p>
      </w:docPartBody>
    </w:docPart>
    <w:docPart>
      <w:docPartPr>
        <w:name w:val="B629DFB5D6A442E59EBC7A20A8BBAB49"/>
        <w:category>
          <w:name w:val="General"/>
          <w:gallery w:val="placeholder"/>
        </w:category>
        <w:types>
          <w:type w:val="bbPlcHdr"/>
        </w:types>
        <w:behaviors>
          <w:behavior w:val="content"/>
        </w:behaviors>
        <w:guid w:val="{14FC7C8F-2DB1-40EC-BA29-92C3F7CB6B77}"/>
      </w:docPartPr>
      <w:docPartBody>
        <w:p w:rsidR="00787633" w:rsidRDefault="00787633" w:rsidP="00787633">
          <w:pPr>
            <w:pStyle w:val="B629DFB5D6A442E59EBC7A20A8BBAB4911"/>
          </w:pPr>
          <w:r>
            <w:rPr>
              <w:rStyle w:val="PlaceholderText"/>
            </w:rPr>
            <w:t>Insert Company Name</w:t>
          </w:r>
          <w:r w:rsidRPr="006C1951">
            <w:rPr>
              <w:rStyle w:val="PlaceholderText"/>
            </w:rPr>
            <w:t>.</w:t>
          </w:r>
        </w:p>
      </w:docPartBody>
    </w:docPart>
    <w:docPart>
      <w:docPartPr>
        <w:name w:val="6F7DF8A236834CB3B756E49D6EE9A28E"/>
        <w:category>
          <w:name w:val="General"/>
          <w:gallery w:val="placeholder"/>
        </w:category>
        <w:types>
          <w:type w:val="bbPlcHdr"/>
        </w:types>
        <w:behaviors>
          <w:behavior w:val="content"/>
        </w:behaviors>
        <w:guid w:val="{E2B12630-A0DE-4295-AE58-1217D848A1BB}"/>
      </w:docPartPr>
      <w:docPartBody>
        <w:p w:rsidR="00787633" w:rsidRDefault="00787633" w:rsidP="00787633">
          <w:pPr>
            <w:pStyle w:val="6F7DF8A236834CB3B756E49D6EE9A28E11"/>
          </w:pPr>
          <w:r>
            <w:rPr>
              <w:rStyle w:val="PlaceholderText"/>
            </w:rPr>
            <w:t>Insert Company Name</w:t>
          </w:r>
          <w:r w:rsidRPr="006C1951">
            <w:rPr>
              <w:rStyle w:val="PlaceholderText"/>
            </w:rPr>
            <w:t>.</w:t>
          </w:r>
        </w:p>
      </w:docPartBody>
    </w:docPart>
    <w:docPart>
      <w:docPartPr>
        <w:name w:val="D62C069CD345476CBBED01E3C3134A74"/>
        <w:category>
          <w:name w:val="General"/>
          <w:gallery w:val="placeholder"/>
        </w:category>
        <w:types>
          <w:type w:val="bbPlcHdr"/>
        </w:types>
        <w:behaviors>
          <w:behavior w:val="content"/>
        </w:behaviors>
        <w:guid w:val="{870CA92B-69CC-4799-8679-3FB563046D4C}"/>
      </w:docPartPr>
      <w:docPartBody>
        <w:p w:rsidR="00787633" w:rsidRDefault="00787633" w:rsidP="00787633">
          <w:pPr>
            <w:pStyle w:val="D62C069CD345476CBBED01E3C3134A743"/>
          </w:pPr>
          <w:r w:rsidRPr="006C1951">
            <w:rPr>
              <w:rStyle w:val="PlaceholderText"/>
            </w:rPr>
            <w:t xml:space="preserve">Click </w:t>
          </w:r>
          <w:r>
            <w:rPr>
              <w:rStyle w:val="PlaceholderText"/>
            </w:rPr>
            <w:t>to select</w:t>
          </w:r>
          <w:r w:rsidRPr="006C1951">
            <w:rPr>
              <w:rStyle w:val="PlaceholderText"/>
            </w:rPr>
            <w:t xml:space="preserve"> a date.</w:t>
          </w:r>
        </w:p>
      </w:docPartBody>
    </w:docPart>
    <w:docPart>
      <w:docPartPr>
        <w:name w:val="443D1E6C73C04048BAB9A0D69E32734F"/>
        <w:category>
          <w:name w:val="General"/>
          <w:gallery w:val="placeholder"/>
        </w:category>
        <w:types>
          <w:type w:val="bbPlcHdr"/>
        </w:types>
        <w:behaviors>
          <w:behavior w:val="content"/>
        </w:behaviors>
        <w:guid w:val="{4533E2E8-FD35-488F-8DA9-0DCA2E739C23}"/>
      </w:docPartPr>
      <w:docPartBody>
        <w:p w:rsidR="00787633" w:rsidRDefault="00787633" w:rsidP="00787633">
          <w:pPr>
            <w:pStyle w:val="443D1E6C73C04048BAB9A0D69E32734F3"/>
          </w:pPr>
          <w:r w:rsidRPr="006C1951">
            <w:rPr>
              <w:rStyle w:val="PlaceholderText"/>
            </w:rPr>
            <w:t xml:space="preserve">Click </w:t>
          </w:r>
          <w:r>
            <w:rPr>
              <w:rStyle w:val="PlaceholderText"/>
            </w:rPr>
            <w:t>to select</w:t>
          </w:r>
          <w:r w:rsidRPr="006C1951">
            <w:rPr>
              <w:rStyle w:val="PlaceholderText"/>
            </w:rPr>
            <w:t xml:space="preserve"> a date.</w:t>
          </w:r>
        </w:p>
      </w:docPartBody>
    </w:docPart>
    <w:docPart>
      <w:docPartPr>
        <w:name w:val="B0A0944E91A144169115B335F645C593"/>
        <w:category>
          <w:name w:val="General"/>
          <w:gallery w:val="placeholder"/>
        </w:category>
        <w:types>
          <w:type w:val="bbPlcHdr"/>
        </w:types>
        <w:behaviors>
          <w:behavior w:val="content"/>
        </w:behaviors>
        <w:guid w:val="{6963E8AE-D940-43C6-A45C-DDA44854C8B9}"/>
      </w:docPartPr>
      <w:docPartBody>
        <w:p w:rsidR="00787633" w:rsidRDefault="00787633" w:rsidP="00787633">
          <w:pPr>
            <w:pStyle w:val="B0A0944E91A144169115B335F645C5933"/>
          </w:pPr>
          <w:r w:rsidRPr="006C1951">
            <w:rPr>
              <w:rStyle w:val="PlaceholderText"/>
            </w:rPr>
            <w:t xml:space="preserve">Click </w:t>
          </w:r>
          <w:r>
            <w:rPr>
              <w:rStyle w:val="PlaceholderText"/>
            </w:rPr>
            <w:t>to select</w:t>
          </w:r>
          <w:r w:rsidRPr="006C1951">
            <w:rPr>
              <w:rStyle w:val="PlaceholderText"/>
            </w:rPr>
            <w:t xml:space="preserve"> a date.</w:t>
          </w:r>
        </w:p>
      </w:docPartBody>
    </w:docPart>
    <w:docPart>
      <w:docPartPr>
        <w:name w:val="81DF641B2006488299BADAA3734E965C"/>
        <w:category>
          <w:name w:val="General"/>
          <w:gallery w:val="placeholder"/>
        </w:category>
        <w:types>
          <w:type w:val="bbPlcHdr"/>
        </w:types>
        <w:behaviors>
          <w:behavior w:val="content"/>
        </w:behaviors>
        <w:guid w:val="{9E47B30F-D0F9-4BA4-A00A-C852FD0E8D50}"/>
      </w:docPartPr>
      <w:docPartBody>
        <w:p w:rsidR="00787633" w:rsidRDefault="00787633" w:rsidP="00787633">
          <w:pPr>
            <w:pStyle w:val="81DF641B2006488299BADAA3734E965C3"/>
          </w:pPr>
          <w:r w:rsidRPr="006C1951">
            <w:rPr>
              <w:rStyle w:val="PlaceholderText"/>
            </w:rPr>
            <w:t xml:space="preserve">Click </w:t>
          </w:r>
          <w:r>
            <w:rPr>
              <w:rStyle w:val="PlaceholderText"/>
            </w:rPr>
            <w:t>to select</w:t>
          </w:r>
          <w:r w:rsidRPr="006C1951">
            <w:rPr>
              <w:rStyle w:val="PlaceholderText"/>
            </w:rPr>
            <w:t xml:space="preserve"> a date.</w:t>
          </w:r>
        </w:p>
      </w:docPartBody>
    </w:docPart>
    <w:docPart>
      <w:docPartPr>
        <w:name w:val="14B6AA695E79486B93C48B50D1DC4708"/>
        <w:category>
          <w:name w:val="General"/>
          <w:gallery w:val="placeholder"/>
        </w:category>
        <w:types>
          <w:type w:val="bbPlcHdr"/>
        </w:types>
        <w:behaviors>
          <w:behavior w:val="content"/>
        </w:behaviors>
        <w:guid w:val="{1F043DF8-36DD-48E6-9CB1-F7ED7C85A867}"/>
      </w:docPartPr>
      <w:docPartBody>
        <w:p w:rsidR="00787633" w:rsidRDefault="00787633" w:rsidP="00787633">
          <w:pPr>
            <w:pStyle w:val="14B6AA695E79486B93C48B50D1DC47081"/>
          </w:pPr>
          <w:r w:rsidRPr="006C1951">
            <w:rPr>
              <w:rStyle w:val="PlaceholderText"/>
            </w:rPr>
            <w:t xml:space="preserve">Click </w:t>
          </w:r>
          <w:r>
            <w:rPr>
              <w:rStyle w:val="PlaceholderText"/>
            </w:rPr>
            <w:t>to select</w:t>
          </w:r>
          <w:r w:rsidRPr="006C1951">
            <w:rPr>
              <w:rStyle w:val="PlaceholderText"/>
            </w:rPr>
            <w:t xml:space="preserve"> a date.</w:t>
          </w:r>
        </w:p>
      </w:docPartBody>
    </w:docPart>
    <w:docPart>
      <w:docPartPr>
        <w:name w:val="3B217425F5964945BA8291DA72778234"/>
        <w:category>
          <w:name w:val="General"/>
          <w:gallery w:val="placeholder"/>
        </w:category>
        <w:types>
          <w:type w:val="bbPlcHdr"/>
        </w:types>
        <w:behaviors>
          <w:behavior w:val="content"/>
        </w:behaviors>
        <w:guid w:val="{4A8D2138-503D-4096-A3CE-DB04B11A6B47}"/>
      </w:docPartPr>
      <w:docPartBody>
        <w:p w:rsidR="00787633" w:rsidRDefault="00787633" w:rsidP="00787633">
          <w:pPr>
            <w:pStyle w:val="3B217425F5964945BA8291DA727782341"/>
          </w:pPr>
          <w:r w:rsidRPr="006C1951">
            <w:rPr>
              <w:rStyle w:val="PlaceholderText"/>
            </w:rPr>
            <w:t xml:space="preserve">Click </w:t>
          </w:r>
          <w:r>
            <w:rPr>
              <w:rStyle w:val="PlaceholderText"/>
            </w:rPr>
            <w:t>to select</w:t>
          </w:r>
          <w:r w:rsidRPr="006C1951">
            <w:rPr>
              <w:rStyle w:val="PlaceholderText"/>
            </w:rPr>
            <w:t xml:space="preserve"> a date.</w:t>
          </w:r>
        </w:p>
      </w:docPartBody>
    </w:docPart>
    <w:docPart>
      <w:docPartPr>
        <w:name w:val="FF67840F558E4A47AEFBB461D657022B"/>
        <w:category>
          <w:name w:val="General"/>
          <w:gallery w:val="placeholder"/>
        </w:category>
        <w:types>
          <w:type w:val="bbPlcHdr"/>
        </w:types>
        <w:behaviors>
          <w:behavior w:val="content"/>
        </w:behaviors>
        <w:guid w:val="{390BD702-C1CC-4B67-8FDD-2EC52338C5C2}"/>
      </w:docPartPr>
      <w:docPartBody>
        <w:p w:rsidR="00787633" w:rsidRDefault="00787633" w:rsidP="00787633">
          <w:pPr>
            <w:pStyle w:val="FF67840F558E4A47AEFBB461D657022B1"/>
          </w:pPr>
          <w:r w:rsidRPr="006C1951">
            <w:rPr>
              <w:rStyle w:val="PlaceholderText"/>
            </w:rPr>
            <w:t xml:space="preserve">Click </w:t>
          </w:r>
          <w:r>
            <w:rPr>
              <w:rStyle w:val="PlaceholderText"/>
            </w:rPr>
            <w:t>to select</w:t>
          </w:r>
          <w:r w:rsidRPr="006C1951">
            <w:rPr>
              <w:rStyle w:val="PlaceholderText"/>
            </w:rPr>
            <w:t xml:space="preserve"> a date.</w:t>
          </w:r>
        </w:p>
      </w:docPartBody>
    </w:docPart>
    <w:docPart>
      <w:docPartPr>
        <w:name w:val="CEDEBCDAB54540C1A7E6737B56465CC2"/>
        <w:category>
          <w:name w:val="General"/>
          <w:gallery w:val="placeholder"/>
        </w:category>
        <w:types>
          <w:type w:val="bbPlcHdr"/>
        </w:types>
        <w:behaviors>
          <w:behavior w:val="content"/>
        </w:behaviors>
        <w:guid w:val="{D5D25F1F-6410-4DED-A353-803F9AF4895D}"/>
      </w:docPartPr>
      <w:docPartBody>
        <w:p w:rsidR="00787633" w:rsidRDefault="00787633" w:rsidP="00787633">
          <w:pPr>
            <w:pStyle w:val="CEDEBCDAB54540C1A7E6737B56465CC21"/>
          </w:pPr>
          <w:r w:rsidRPr="006C1951">
            <w:rPr>
              <w:rStyle w:val="PlaceholderText"/>
            </w:rPr>
            <w:t xml:space="preserve">Click </w:t>
          </w:r>
          <w:r>
            <w:rPr>
              <w:rStyle w:val="PlaceholderText"/>
            </w:rPr>
            <w:t>to select</w:t>
          </w:r>
          <w:r w:rsidRPr="006C1951">
            <w:rPr>
              <w:rStyle w:val="PlaceholderText"/>
            </w:rPr>
            <w:t xml:space="preserve"> a date.</w:t>
          </w:r>
        </w:p>
      </w:docPartBody>
    </w:docPart>
    <w:docPart>
      <w:docPartPr>
        <w:name w:val="4CB8E6915FD34CE3AB7DD1D49CB91F5D"/>
        <w:category>
          <w:name w:val="General"/>
          <w:gallery w:val="placeholder"/>
        </w:category>
        <w:types>
          <w:type w:val="bbPlcHdr"/>
        </w:types>
        <w:behaviors>
          <w:behavior w:val="content"/>
        </w:behaviors>
        <w:guid w:val="{91FE1B48-D239-48A4-814C-9D1DE8DC7AF0}"/>
      </w:docPartPr>
      <w:docPartBody>
        <w:p w:rsidR="00787633" w:rsidRDefault="00787633" w:rsidP="00787633">
          <w:pPr>
            <w:pStyle w:val="4CB8E6915FD34CE3AB7DD1D49CB91F5D"/>
          </w:pPr>
          <w:r>
            <w:rPr>
              <w:rStyle w:val="PlaceholderText"/>
            </w:rPr>
            <w:t>Insert Authorized Repr</w:t>
          </w:r>
          <w:r w:rsidRPr="006C1951">
            <w:rPr>
              <w:rStyle w:val="PlaceholderText"/>
            </w:rPr>
            <w:t>.</w:t>
          </w:r>
        </w:p>
      </w:docPartBody>
    </w:docPart>
    <w:docPart>
      <w:docPartPr>
        <w:name w:val="E27CA5FDC7A44B04BAF32F734E222982"/>
        <w:category>
          <w:name w:val="General"/>
          <w:gallery w:val="placeholder"/>
        </w:category>
        <w:types>
          <w:type w:val="bbPlcHdr"/>
        </w:types>
        <w:behaviors>
          <w:behavior w:val="content"/>
        </w:behaviors>
        <w:guid w:val="{5DDBA5C8-E6B0-410A-BD6F-DFAEB42C0844}"/>
      </w:docPartPr>
      <w:docPartBody>
        <w:p w:rsidR="00787633" w:rsidRDefault="00787633" w:rsidP="00787633">
          <w:pPr>
            <w:pStyle w:val="E27CA5FDC7A44B04BAF32F734E222982"/>
          </w:pPr>
          <w:r>
            <w:rPr>
              <w:rStyle w:val="PlaceholderText"/>
            </w:rPr>
            <w:t>Insert Authorized Repr</w:t>
          </w:r>
          <w:r w:rsidRPr="006C1951">
            <w:rPr>
              <w:rStyle w:val="PlaceholderText"/>
            </w:rPr>
            <w:t>.</w:t>
          </w:r>
        </w:p>
      </w:docPartBody>
    </w:docPart>
    <w:docPart>
      <w:docPartPr>
        <w:name w:val="088DA5ABA68A4742BFDD941F028B0210"/>
        <w:category>
          <w:name w:val="General"/>
          <w:gallery w:val="placeholder"/>
        </w:category>
        <w:types>
          <w:type w:val="bbPlcHdr"/>
        </w:types>
        <w:behaviors>
          <w:behavior w:val="content"/>
        </w:behaviors>
        <w:guid w:val="{AB0EE1CB-F92D-42A6-B507-C94E018DEE13}"/>
      </w:docPartPr>
      <w:docPartBody>
        <w:p w:rsidR="00787633" w:rsidRDefault="00787633" w:rsidP="00787633">
          <w:pPr>
            <w:pStyle w:val="088DA5ABA68A4742BFDD941F028B0210"/>
          </w:pPr>
          <w:r>
            <w:rPr>
              <w:rStyle w:val="PlaceholderText"/>
            </w:rPr>
            <w:t>Insert Company Name</w:t>
          </w:r>
          <w:r w:rsidRPr="006C1951">
            <w:rPr>
              <w:rStyle w:val="PlaceholderText"/>
            </w:rPr>
            <w:t>.</w:t>
          </w:r>
        </w:p>
      </w:docPartBody>
    </w:docPart>
    <w:docPart>
      <w:docPartPr>
        <w:name w:val="89120189D433467EB6B565F53D9B6680"/>
        <w:category>
          <w:name w:val="General"/>
          <w:gallery w:val="placeholder"/>
        </w:category>
        <w:types>
          <w:type w:val="bbPlcHdr"/>
        </w:types>
        <w:behaviors>
          <w:behavior w:val="content"/>
        </w:behaviors>
        <w:guid w:val="{D4EC7EAA-162F-4328-B21B-D04B87A8F57F}"/>
      </w:docPartPr>
      <w:docPartBody>
        <w:p w:rsidR="00787633" w:rsidRDefault="00787633" w:rsidP="00787633">
          <w:pPr>
            <w:pStyle w:val="89120189D433467EB6B565F53D9B6680"/>
          </w:pPr>
          <w:r>
            <w:rPr>
              <w:rStyle w:val="PlaceholderText"/>
            </w:rPr>
            <w:t>Insert Company Name</w:t>
          </w:r>
          <w:r w:rsidRPr="006C1951">
            <w:rPr>
              <w:rStyle w:val="PlaceholderText"/>
            </w:rPr>
            <w:t>.</w:t>
          </w:r>
        </w:p>
      </w:docPartBody>
    </w:docPart>
    <w:docPart>
      <w:docPartPr>
        <w:name w:val="9A40B7D58C4F4E0893A29950FF7786BA"/>
        <w:category>
          <w:name w:val="General"/>
          <w:gallery w:val="placeholder"/>
        </w:category>
        <w:types>
          <w:type w:val="bbPlcHdr"/>
        </w:types>
        <w:behaviors>
          <w:behavior w:val="content"/>
        </w:behaviors>
        <w:guid w:val="{BAD9AAB1-1B1F-4F69-B11E-1578968B8005}"/>
      </w:docPartPr>
      <w:docPartBody>
        <w:p w:rsidR="00787633" w:rsidRDefault="00787633" w:rsidP="00787633">
          <w:pPr>
            <w:pStyle w:val="9A40B7D58C4F4E0893A29950FF7786BA"/>
          </w:pPr>
          <w:r>
            <w:rPr>
              <w:rStyle w:val="PlaceholderText"/>
            </w:rPr>
            <w:t>Insert Company Name</w:t>
          </w:r>
          <w:r w:rsidRPr="006C1951">
            <w:rPr>
              <w:rStyle w:val="PlaceholderText"/>
            </w:rPr>
            <w:t>.</w:t>
          </w:r>
        </w:p>
      </w:docPartBody>
    </w:docPart>
    <w:docPart>
      <w:docPartPr>
        <w:name w:val="EC85E975593E4506A76A82698AD669B9"/>
        <w:category>
          <w:name w:val="General"/>
          <w:gallery w:val="placeholder"/>
        </w:category>
        <w:types>
          <w:type w:val="bbPlcHdr"/>
        </w:types>
        <w:behaviors>
          <w:behavior w:val="content"/>
        </w:behaviors>
        <w:guid w:val="{94DD7ED0-7493-46C6-A686-2571DAFF10E6}"/>
      </w:docPartPr>
      <w:docPartBody>
        <w:p w:rsidR="00787633" w:rsidRDefault="00787633" w:rsidP="00787633">
          <w:pPr>
            <w:pStyle w:val="EC85E975593E4506A76A82698AD669B9"/>
          </w:pPr>
          <w:r>
            <w:rPr>
              <w:rStyle w:val="PlaceholderText"/>
            </w:rPr>
            <w:t>Insert Company Name</w:t>
          </w:r>
          <w:r w:rsidRPr="006C1951">
            <w:rPr>
              <w:rStyle w:val="PlaceholderText"/>
            </w:rPr>
            <w:t>.</w:t>
          </w:r>
        </w:p>
      </w:docPartBody>
    </w:docPart>
    <w:docPart>
      <w:docPartPr>
        <w:name w:val="A2A00FB23BB34CE1B71419C3E04DAD9C"/>
        <w:category>
          <w:name w:val="General"/>
          <w:gallery w:val="placeholder"/>
        </w:category>
        <w:types>
          <w:type w:val="bbPlcHdr"/>
        </w:types>
        <w:behaviors>
          <w:behavior w:val="content"/>
        </w:behaviors>
        <w:guid w:val="{BF8AB75A-0819-42AA-AAE6-AF9405AC6B1D}"/>
      </w:docPartPr>
      <w:docPartBody>
        <w:p w:rsidR="00C12147" w:rsidRDefault="00C12147" w:rsidP="00C12147">
          <w:pPr>
            <w:pStyle w:val="A2A00FB23BB34CE1B71419C3E04DAD9C"/>
          </w:pPr>
          <w:r w:rsidRPr="00ED2383">
            <w:rPr>
              <w:rStyle w:val="PlaceholderText"/>
            </w:rPr>
            <w:t>Click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CE"/>
    <w:rsid w:val="000B6D70"/>
    <w:rsid w:val="00166750"/>
    <w:rsid w:val="001E66FD"/>
    <w:rsid w:val="002B31EF"/>
    <w:rsid w:val="0031144C"/>
    <w:rsid w:val="003127D2"/>
    <w:rsid w:val="00323DBF"/>
    <w:rsid w:val="00334CA7"/>
    <w:rsid w:val="003A6FF5"/>
    <w:rsid w:val="005016BC"/>
    <w:rsid w:val="0051358D"/>
    <w:rsid w:val="005602E5"/>
    <w:rsid w:val="005927F2"/>
    <w:rsid w:val="00653D70"/>
    <w:rsid w:val="00787633"/>
    <w:rsid w:val="00826BC6"/>
    <w:rsid w:val="008A2788"/>
    <w:rsid w:val="00966712"/>
    <w:rsid w:val="00996925"/>
    <w:rsid w:val="009B26BD"/>
    <w:rsid w:val="00AD3558"/>
    <w:rsid w:val="00AE524A"/>
    <w:rsid w:val="00B21EA9"/>
    <w:rsid w:val="00B34B43"/>
    <w:rsid w:val="00B3517A"/>
    <w:rsid w:val="00BD2FEA"/>
    <w:rsid w:val="00C12147"/>
    <w:rsid w:val="00C7752B"/>
    <w:rsid w:val="00C90D54"/>
    <w:rsid w:val="00D348CE"/>
    <w:rsid w:val="00E30827"/>
    <w:rsid w:val="00F0213F"/>
    <w:rsid w:val="00F25F50"/>
    <w:rsid w:val="00F63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2147"/>
    <w:rPr>
      <w:color w:val="666666"/>
    </w:rPr>
  </w:style>
  <w:style w:type="paragraph" w:customStyle="1" w:styleId="F60E591C1DF54537A6BC4CDC58FC4A5710">
    <w:name w:val="F60E591C1DF54537A6BC4CDC58FC4A5710"/>
    <w:rsid w:val="009B26BD"/>
    <w:pPr>
      <w:spacing w:before="40" w:after="60"/>
      <w:jc w:val="both"/>
    </w:pPr>
    <w:rPr>
      <w:rFonts w:ascii="Bodoni MT" w:eastAsiaTheme="minorHAnsi" w:hAnsi="Bodoni MT"/>
      <w:lang w:eastAsia="en-US"/>
    </w:rPr>
  </w:style>
  <w:style w:type="paragraph" w:customStyle="1" w:styleId="3DDF103130844CD2AE5F9602260B271817">
    <w:name w:val="3DDF103130844CD2AE5F9602260B271817"/>
    <w:rsid w:val="00787633"/>
    <w:pPr>
      <w:spacing w:after="240"/>
      <w:jc w:val="both"/>
    </w:pPr>
    <w:rPr>
      <w:rFonts w:ascii="Garamond" w:eastAsia="Calibri" w:hAnsi="Garamond" w:cs="Calibri"/>
      <w:kern w:val="0"/>
      <w:lang w:eastAsia="en-US" w:bidi="en-US"/>
      <w14:ligatures w14:val="none"/>
    </w:rPr>
  </w:style>
  <w:style w:type="paragraph" w:customStyle="1" w:styleId="13DA0D12941A4E149C3E9B55D3A9B96D16">
    <w:name w:val="13DA0D12941A4E149C3E9B55D3A9B96D16"/>
    <w:rsid w:val="00787633"/>
    <w:pPr>
      <w:spacing w:after="240"/>
      <w:jc w:val="both"/>
    </w:pPr>
    <w:rPr>
      <w:rFonts w:ascii="Garamond" w:eastAsia="Calibri" w:hAnsi="Garamond" w:cs="Calibri"/>
      <w:kern w:val="0"/>
      <w:lang w:eastAsia="en-US" w:bidi="en-US"/>
      <w14:ligatures w14:val="none"/>
    </w:rPr>
  </w:style>
  <w:style w:type="paragraph" w:customStyle="1" w:styleId="5AC45CD5AC424D45B0F20001378FF78C17">
    <w:name w:val="5AC45CD5AC424D45B0F20001378FF78C17"/>
    <w:rsid w:val="00787633"/>
    <w:pPr>
      <w:spacing w:after="240"/>
      <w:jc w:val="both"/>
    </w:pPr>
    <w:rPr>
      <w:rFonts w:ascii="Garamond" w:eastAsia="Calibri" w:hAnsi="Garamond" w:cs="Calibri"/>
      <w:kern w:val="0"/>
      <w:lang w:eastAsia="en-US" w:bidi="en-US"/>
      <w14:ligatures w14:val="none"/>
    </w:rPr>
  </w:style>
  <w:style w:type="paragraph" w:customStyle="1" w:styleId="C2B50DAD000E4E50839DAC6151A5C6E217">
    <w:name w:val="C2B50DAD000E4E50839DAC6151A5C6E217"/>
    <w:rsid w:val="00787633"/>
    <w:pPr>
      <w:spacing w:after="240"/>
      <w:jc w:val="both"/>
    </w:pPr>
    <w:rPr>
      <w:rFonts w:ascii="Garamond" w:eastAsia="Calibri" w:hAnsi="Garamond" w:cs="Calibri"/>
      <w:kern w:val="0"/>
      <w:lang w:eastAsia="en-US" w:bidi="en-US"/>
      <w14:ligatures w14:val="none"/>
    </w:rPr>
  </w:style>
  <w:style w:type="paragraph" w:customStyle="1" w:styleId="00AD46331BE24D569CB756D647280E8C11">
    <w:name w:val="00AD46331BE24D569CB756D647280E8C11"/>
    <w:rsid w:val="00787633"/>
    <w:pPr>
      <w:spacing w:after="240"/>
      <w:jc w:val="both"/>
    </w:pPr>
    <w:rPr>
      <w:rFonts w:ascii="Garamond" w:eastAsia="Calibri" w:hAnsi="Garamond" w:cs="Calibri"/>
      <w:kern w:val="0"/>
      <w:lang w:eastAsia="en-US" w:bidi="en-US"/>
      <w14:ligatures w14:val="none"/>
    </w:rPr>
  </w:style>
  <w:style w:type="paragraph" w:customStyle="1" w:styleId="76F693A020CD4AC18EBD48B02B0545D911">
    <w:name w:val="76F693A020CD4AC18EBD48B02B0545D911"/>
    <w:rsid w:val="00787633"/>
    <w:pPr>
      <w:spacing w:after="240"/>
      <w:jc w:val="both"/>
    </w:pPr>
    <w:rPr>
      <w:rFonts w:ascii="Garamond" w:eastAsia="Calibri" w:hAnsi="Garamond" w:cs="Calibri"/>
      <w:kern w:val="0"/>
      <w:lang w:eastAsia="en-US" w:bidi="en-US"/>
      <w14:ligatures w14:val="none"/>
    </w:rPr>
  </w:style>
  <w:style w:type="paragraph" w:customStyle="1" w:styleId="4CB8E6915FD34CE3AB7DD1D49CB91F5D">
    <w:name w:val="4CB8E6915FD34CE3AB7DD1D49CB91F5D"/>
    <w:rsid w:val="00787633"/>
    <w:pPr>
      <w:spacing w:after="240"/>
      <w:jc w:val="both"/>
    </w:pPr>
    <w:rPr>
      <w:rFonts w:ascii="Garamond" w:eastAsia="Calibri" w:hAnsi="Garamond" w:cs="Calibri"/>
      <w:kern w:val="0"/>
      <w:lang w:eastAsia="en-US" w:bidi="en-US"/>
      <w14:ligatures w14:val="none"/>
    </w:rPr>
  </w:style>
  <w:style w:type="paragraph" w:customStyle="1" w:styleId="FF67840F558E4A47AEFBB461D657022B1">
    <w:name w:val="FF67840F558E4A47AEFBB461D657022B1"/>
    <w:rsid w:val="00787633"/>
    <w:pPr>
      <w:spacing w:after="240"/>
      <w:jc w:val="both"/>
    </w:pPr>
    <w:rPr>
      <w:rFonts w:ascii="Garamond" w:eastAsia="Calibri" w:hAnsi="Garamond" w:cs="Calibri"/>
      <w:kern w:val="0"/>
      <w:lang w:eastAsia="en-US" w:bidi="en-US"/>
      <w14:ligatures w14:val="none"/>
    </w:rPr>
  </w:style>
  <w:style w:type="paragraph" w:customStyle="1" w:styleId="CEDEBCDAB54540C1A7E6737B56465CC21">
    <w:name w:val="CEDEBCDAB54540C1A7E6737B56465CC21"/>
    <w:rsid w:val="00787633"/>
    <w:pPr>
      <w:spacing w:after="240"/>
      <w:jc w:val="both"/>
    </w:pPr>
    <w:rPr>
      <w:rFonts w:ascii="Garamond" w:eastAsia="Calibri" w:hAnsi="Garamond" w:cs="Calibri"/>
      <w:kern w:val="0"/>
      <w:lang w:eastAsia="en-US" w:bidi="en-US"/>
      <w14:ligatures w14:val="none"/>
    </w:rPr>
  </w:style>
  <w:style w:type="paragraph" w:customStyle="1" w:styleId="059A471AB9334C638FC17B4E58A5CDEB16">
    <w:name w:val="059A471AB9334C638FC17B4E58A5CDEB16"/>
    <w:rsid w:val="00787633"/>
    <w:pPr>
      <w:spacing w:after="240"/>
      <w:jc w:val="both"/>
    </w:pPr>
    <w:rPr>
      <w:rFonts w:ascii="Garamond" w:eastAsia="Calibri" w:hAnsi="Garamond" w:cs="Calibri"/>
      <w:kern w:val="0"/>
      <w:lang w:eastAsia="en-US" w:bidi="en-US"/>
      <w14:ligatures w14:val="none"/>
    </w:rPr>
  </w:style>
  <w:style w:type="paragraph" w:customStyle="1" w:styleId="AC68181AFD204100BB3CFCF4E73DFA9520">
    <w:name w:val="AC68181AFD204100BB3CFCF4E73DFA9520"/>
    <w:rsid w:val="00787633"/>
    <w:pPr>
      <w:spacing w:after="240"/>
      <w:jc w:val="both"/>
    </w:pPr>
    <w:rPr>
      <w:rFonts w:ascii="Garamond" w:eastAsia="Calibri" w:hAnsi="Garamond" w:cs="Calibri"/>
      <w:kern w:val="0"/>
      <w:lang w:eastAsia="en-US" w:bidi="en-US"/>
      <w14:ligatures w14:val="none"/>
    </w:rPr>
  </w:style>
  <w:style w:type="paragraph" w:customStyle="1" w:styleId="60AB2DE6A1BC443FB71988FD26B66AAB19">
    <w:name w:val="60AB2DE6A1BC443FB71988FD26B66AAB19"/>
    <w:rsid w:val="00787633"/>
    <w:pPr>
      <w:spacing w:after="240"/>
      <w:jc w:val="both"/>
    </w:pPr>
    <w:rPr>
      <w:rFonts w:ascii="Garamond" w:eastAsia="Calibri" w:hAnsi="Garamond" w:cs="Calibri"/>
      <w:kern w:val="0"/>
      <w:lang w:eastAsia="en-US" w:bidi="en-US"/>
      <w14:ligatures w14:val="none"/>
    </w:rPr>
  </w:style>
  <w:style w:type="paragraph" w:customStyle="1" w:styleId="087C5E1B9C614FB493A614E6517DCA8C16">
    <w:name w:val="087C5E1B9C614FB493A614E6517DCA8C16"/>
    <w:rsid w:val="00787633"/>
    <w:pPr>
      <w:spacing w:after="240"/>
      <w:jc w:val="both"/>
    </w:pPr>
    <w:rPr>
      <w:rFonts w:ascii="Garamond" w:eastAsia="Calibri" w:hAnsi="Garamond" w:cs="Calibri"/>
      <w:kern w:val="0"/>
      <w:lang w:eastAsia="en-US" w:bidi="en-US"/>
      <w14:ligatures w14:val="none"/>
    </w:rPr>
  </w:style>
  <w:style w:type="paragraph" w:customStyle="1" w:styleId="AD1BD49E7C7F4CE48707949D8BAE93B916">
    <w:name w:val="AD1BD49E7C7F4CE48707949D8BAE93B916"/>
    <w:rsid w:val="00787633"/>
    <w:pPr>
      <w:spacing w:after="240"/>
      <w:jc w:val="both"/>
    </w:pPr>
    <w:rPr>
      <w:rFonts w:ascii="Garamond" w:eastAsia="Calibri" w:hAnsi="Garamond" w:cs="Calibri"/>
      <w:kern w:val="0"/>
      <w:lang w:eastAsia="en-US" w:bidi="en-US"/>
      <w14:ligatures w14:val="none"/>
    </w:rPr>
  </w:style>
  <w:style w:type="paragraph" w:customStyle="1" w:styleId="CDCFAED49C9B4B37AF59C90D59A70FE920">
    <w:name w:val="CDCFAED49C9B4B37AF59C90D59A70FE920"/>
    <w:rsid w:val="00787633"/>
    <w:pPr>
      <w:spacing w:after="240"/>
      <w:jc w:val="both"/>
    </w:pPr>
    <w:rPr>
      <w:rFonts w:ascii="Garamond" w:eastAsia="Calibri" w:hAnsi="Garamond" w:cs="Calibri"/>
      <w:kern w:val="0"/>
      <w:lang w:eastAsia="en-US" w:bidi="en-US"/>
      <w14:ligatures w14:val="none"/>
    </w:rPr>
  </w:style>
  <w:style w:type="paragraph" w:customStyle="1" w:styleId="111EE24011F144B086F987D7FB8D8AF319">
    <w:name w:val="111EE24011F144B086F987D7FB8D8AF319"/>
    <w:rsid w:val="00787633"/>
    <w:pPr>
      <w:spacing w:after="240"/>
      <w:jc w:val="both"/>
    </w:pPr>
    <w:rPr>
      <w:rFonts w:ascii="Garamond" w:eastAsia="Calibri" w:hAnsi="Garamond" w:cs="Calibri"/>
      <w:kern w:val="0"/>
      <w:lang w:eastAsia="en-US" w:bidi="en-US"/>
      <w14:ligatures w14:val="none"/>
    </w:rPr>
  </w:style>
  <w:style w:type="paragraph" w:customStyle="1" w:styleId="16E286C0E8154177BC87E5782AB8854616">
    <w:name w:val="16E286C0E8154177BC87E5782AB8854616"/>
    <w:rsid w:val="00787633"/>
    <w:pPr>
      <w:spacing w:after="240"/>
      <w:jc w:val="both"/>
    </w:pPr>
    <w:rPr>
      <w:rFonts w:ascii="Garamond" w:eastAsia="Calibri" w:hAnsi="Garamond" w:cs="Calibri"/>
      <w:kern w:val="0"/>
      <w:lang w:eastAsia="en-US" w:bidi="en-US"/>
      <w14:ligatures w14:val="none"/>
    </w:rPr>
  </w:style>
  <w:style w:type="paragraph" w:customStyle="1" w:styleId="AB5230E1900D452F98FF2554FFB7F57016">
    <w:name w:val="AB5230E1900D452F98FF2554FFB7F57016"/>
    <w:rsid w:val="00787633"/>
    <w:pPr>
      <w:spacing w:after="240"/>
      <w:jc w:val="both"/>
    </w:pPr>
    <w:rPr>
      <w:rFonts w:ascii="Garamond" w:eastAsia="Calibri" w:hAnsi="Garamond" w:cs="Calibri"/>
      <w:kern w:val="0"/>
      <w:lang w:eastAsia="en-US" w:bidi="en-US"/>
      <w14:ligatures w14:val="none"/>
    </w:rPr>
  </w:style>
  <w:style w:type="paragraph" w:customStyle="1" w:styleId="499A79394B694C9A9FC1C77EB6C7544820">
    <w:name w:val="499A79394B694C9A9FC1C77EB6C7544820"/>
    <w:rsid w:val="00787633"/>
    <w:pPr>
      <w:spacing w:after="240"/>
      <w:jc w:val="both"/>
    </w:pPr>
    <w:rPr>
      <w:rFonts w:ascii="Garamond" w:eastAsia="Calibri" w:hAnsi="Garamond" w:cs="Calibri"/>
      <w:kern w:val="0"/>
      <w:lang w:eastAsia="en-US" w:bidi="en-US"/>
      <w14:ligatures w14:val="none"/>
    </w:rPr>
  </w:style>
  <w:style w:type="paragraph" w:customStyle="1" w:styleId="9237301C5134427E8E5EBC7E402F9B0919">
    <w:name w:val="9237301C5134427E8E5EBC7E402F9B0919"/>
    <w:rsid w:val="00787633"/>
    <w:pPr>
      <w:spacing w:after="240"/>
      <w:jc w:val="both"/>
    </w:pPr>
    <w:rPr>
      <w:rFonts w:ascii="Garamond" w:eastAsia="Calibri" w:hAnsi="Garamond" w:cs="Calibri"/>
      <w:kern w:val="0"/>
      <w:lang w:eastAsia="en-US" w:bidi="en-US"/>
      <w14:ligatures w14:val="none"/>
    </w:rPr>
  </w:style>
  <w:style w:type="paragraph" w:customStyle="1" w:styleId="91CB17F2FA874C379BF44D767E589B6216">
    <w:name w:val="91CB17F2FA874C379BF44D767E589B6216"/>
    <w:rsid w:val="00787633"/>
    <w:pPr>
      <w:spacing w:after="240"/>
      <w:jc w:val="both"/>
    </w:pPr>
    <w:rPr>
      <w:rFonts w:ascii="Garamond" w:eastAsia="Calibri" w:hAnsi="Garamond" w:cs="Calibri"/>
      <w:kern w:val="0"/>
      <w:lang w:eastAsia="en-US" w:bidi="en-US"/>
      <w14:ligatures w14:val="none"/>
    </w:rPr>
  </w:style>
  <w:style w:type="paragraph" w:customStyle="1" w:styleId="A1D3979FA5D445AD8520D885655A52F516">
    <w:name w:val="A1D3979FA5D445AD8520D885655A52F516"/>
    <w:rsid w:val="00787633"/>
    <w:pPr>
      <w:spacing w:after="240"/>
      <w:jc w:val="both"/>
    </w:pPr>
    <w:rPr>
      <w:rFonts w:ascii="Garamond" w:eastAsia="Calibri" w:hAnsi="Garamond" w:cs="Calibri"/>
      <w:kern w:val="0"/>
      <w:lang w:eastAsia="en-US" w:bidi="en-US"/>
      <w14:ligatures w14:val="none"/>
    </w:rPr>
  </w:style>
  <w:style w:type="paragraph" w:customStyle="1" w:styleId="A495DFEF7DEE474D8AB9FC0DA2ED95F220">
    <w:name w:val="A495DFEF7DEE474D8AB9FC0DA2ED95F220"/>
    <w:rsid w:val="00787633"/>
    <w:pPr>
      <w:spacing w:after="240"/>
      <w:jc w:val="both"/>
    </w:pPr>
    <w:rPr>
      <w:rFonts w:ascii="Garamond" w:eastAsia="Calibri" w:hAnsi="Garamond" w:cs="Calibri"/>
      <w:kern w:val="0"/>
      <w:lang w:eastAsia="en-US" w:bidi="en-US"/>
      <w14:ligatures w14:val="none"/>
    </w:rPr>
  </w:style>
  <w:style w:type="paragraph" w:customStyle="1" w:styleId="62B7D08FFF384FA4AA4D65ED0BDEF36019">
    <w:name w:val="62B7D08FFF384FA4AA4D65ED0BDEF36019"/>
    <w:rsid w:val="00787633"/>
    <w:pPr>
      <w:spacing w:after="240"/>
      <w:jc w:val="both"/>
    </w:pPr>
    <w:rPr>
      <w:rFonts w:ascii="Garamond" w:eastAsia="Calibri" w:hAnsi="Garamond" w:cs="Calibri"/>
      <w:kern w:val="0"/>
      <w:lang w:eastAsia="en-US" w:bidi="en-US"/>
      <w14:ligatures w14:val="none"/>
    </w:rPr>
  </w:style>
  <w:style w:type="paragraph" w:customStyle="1" w:styleId="94F19042C54B49B9946DF08DE0A2BC7116">
    <w:name w:val="94F19042C54B49B9946DF08DE0A2BC7116"/>
    <w:rsid w:val="00787633"/>
    <w:pPr>
      <w:spacing w:after="240"/>
      <w:jc w:val="both"/>
    </w:pPr>
    <w:rPr>
      <w:rFonts w:ascii="Garamond" w:eastAsia="Calibri" w:hAnsi="Garamond" w:cs="Calibri"/>
      <w:kern w:val="0"/>
      <w:lang w:eastAsia="en-US" w:bidi="en-US"/>
      <w14:ligatures w14:val="none"/>
    </w:rPr>
  </w:style>
  <w:style w:type="paragraph" w:customStyle="1" w:styleId="5CB50F158B384EFB9825763DF5DBB33216">
    <w:name w:val="5CB50F158B384EFB9825763DF5DBB33216"/>
    <w:rsid w:val="00787633"/>
    <w:pPr>
      <w:spacing w:after="240"/>
      <w:jc w:val="both"/>
    </w:pPr>
    <w:rPr>
      <w:rFonts w:ascii="Garamond" w:eastAsia="Calibri" w:hAnsi="Garamond" w:cs="Calibri"/>
      <w:kern w:val="0"/>
      <w:lang w:eastAsia="en-US" w:bidi="en-US"/>
      <w14:ligatures w14:val="none"/>
    </w:rPr>
  </w:style>
  <w:style w:type="paragraph" w:customStyle="1" w:styleId="645DE0082BF34F51869D1C4E9D62CC7320">
    <w:name w:val="645DE0082BF34F51869D1C4E9D62CC7320"/>
    <w:rsid w:val="00787633"/>
    <w:pPr>
      <w:spacing w:after="240"/>
      <w:jc w:val="both"/>
    </w:pPr>
    <w:rPr>
      <w:rFonts w:ascii="Garamond" w:eastAsia="Calibri" w:hAnsi="Garamond" w:cs="Calibri"/>
      <w:kern w:val="0"/>
      <w:lang w:eastAsia="en-US" w:bidi="en-US"/>
      <w14:ligatures w14:val="none"/>
    </w:rPr>
  </w:style>
  <w:style w:type="paragraph" w:customStyle="1" w:styleId="685222FD98954913A814007DC983DE5E19">
    <w:name w:val="685222FD98954913A814007DC983DE5E19"/>
    <w:rsid w:val="00787633"/>
    <w:pPr>
      <w:spacing w:after="240"/>
      <w:jc w:val="both"/>
    </w:pPr>
    <w:rPr>
      <w:rFonts w:ascii="Garamond" w:eastAsia="Calibri" w:hAnsi="Garamond" w:cs="Calibri"/>
      <w:kern w:val="0"/>
      <w:lang w:eastAsia="en-US" w:bidi="en-US"/>
      <w14:ligatures w14:val="none"/>
    </w:rPr>
  </w:style>
  <w:style w:type="paragraph" w:customStyle="1" w:styleId="52A9B5C3124041E3B6D2815EA01F8F4D16">
    <w:name w:val="52A9B5C3124041E3B6D2815EA01F8F4D16"/>
    <w:rsid w:val="00787633"/>
    <w:pPr>
      <w:spacing w:after="240"/>
      <w:jc w:val="both"/>
    </w:pPr>
    <w:rPr>
      <w:rFonts w:ascii="Garamond" w:eastAsia="Calibri" w:hAnsi="Garamond" w:cs="Calibri"/>
      <w:kern w:val="0"/>
      <w:lang w:eastAsia="en-US" w:bidi="en-US"/>
      <w14:ligatures w14:val="none"/>
    </w:rPr>
  </w:style>
  <w:style w:type="paragraph" w:customStyle="1" w:styleId="EBD5EFC97BCD407EA956E222CD8080D416">
    <w:name w:val="EBD5EFC97BCD407EA956E222CD8080D416"/>
    <w:rsid w:val="00787633"/>
    <w:pPr>
      <w:spacing w:after="240"/>
      <w:jc w:val="both"/>
    </w:pPr>
    <w:rPr>
      <w:rFonts w:ascii="Garamond" w:eastAsia="Calibri" w:hAnsi="Garamond" w:cs="Calibri"/>
      <w:kern w:val="0"/>
      <w:lang w:eastAsia="en-US" w:bidi="en-US"/>
      <w14:ligatures w14:val="none"/>
    </w:rPr>
  </w:style>
  <w:style w:type="paragraph" w:customStyle="1" w:styleId="B21A75BCE6774CD38CEADB6BEF37D78916">
    <w:name w:val="B21A75BCE6774CD38CEADB6BEF37D78916"/>
    <w:rsid w:val="00787633"/>
    <w:pPr>
      <w:spacing w:after="240"/>
      <w:jc w:val="both"/>
    </w:pPr>
    <w:rPr>
      <w:rFonts w:ascii="Garamond" w:eastAsia="Calibri" w:hAnsi="Garamond" w:cs="Calibri"/>
      <w:kern w:val="0"/>
      <w:lang w:eastAsia="en-US" w:bidi="en-US"/>
      <w14:ligatures w14:val="none"/>
    </w:rPr>
  </w:style>
  <w:style w:type="paragraph" w:customStyle="1" w:styleId="24696AFE810243BEAAB00DAB7BA5EF9D16">
    <w:name w:val="24696AFE810243BEAAB00DAB7BA5EF9D16"/>
    <w:rsid w:val="00787633"/>
    <w:pPr>
      <w:spacing w:after="240"/>
      <w:jc w:val="both"/>
    </w:pPr>
    <w:rPr>
      <w:rFonts w:ascii="Garamond" w:eastAsia="Calibri" w:hAnsi="Garamond" w:cs="Calibri"/>
      <w:kern w:val="0"/>
      <w:lang w:eastAsia="en-US" w:bidi="en-US"/>
      <w14:ligatures w14:val="none"/>
    </w:rPr>
  </w:style>
  <w:style w:type="paragraph" w:customStyle="1" w:styleId="8A70C2F255964311BA74928E74DCB6AA16">
    <w:name w:val="8A70C2F255964311BA74928E74DCB6AA16"/>
    <w:rsid w:val="00787633"/>
    <w:pPr>
      <w:spacing w:after="240"/>
      <w:jc w:val="both"/>
    </w:pPr>
    <w:rPr>
      <w:rFonts w:ascii="Garamond" w:eastAsia="Calibri" w:hAnsi="Garamond" w:cs="Calibri"/>
      <w:kern w:val="0"/>
      <w:lang w:eastAsia="en-US" w:bidi="en-US"/>
      <w14:ligatures w14:val="none"/>
    </w:rPr>
  </w:style>
  <w:style w:type="paragraph" w:customStyle="1" w:styleId="B629DFB5D6A442E59EBC7A20A8BBAB4911">
    <w:name w:val="B629DFB5D6A442E59EBC7A20A8BBAB4911"/>
    <w:rsid w:val="00787633"/>
    <w:pPr>
      <w:spacing w:after="240"/>
      <w:jc w:val="both"/>
    </w:pPr>
    <w:rPr>
      <w:rFonts w:ascii="Garamond" w:eastAsia="Calibri" w:hAnsi="Garamond" w:cs="Calibri"/>
      <w:kern w:val="0"/>
      <w:lang w:eastAsia="en-US" w:bidi="en-US"/>
      <w14:ligatures w14:val="none"/>
    </w:rPr>
  </w:style>
  <w:style w:type="paragraph" w:customStyle="1" w:styleId="6F7DF8A236834CB3B756E49D6EE9A28E11">
    <w:name w:val="6F7DF8A236834CB3B756E49D6EE9A28E11"/>
    <w:rsid w:val="00787633"/>
    <w:pPr>
      <w:spacing w:after="240"/>
      <w:jc w:val="both"/>
    </w:pPr>
    <w:rPr>
      <w:rFonts w:ascii="Garamond" w:eastAsia="Calibri" w:hAnsi="Garamond" w:cs="Calibri"/>
      <w:kern w:val="0"/>
      <w:lang w:eastAsia="en-US" w:bidi="en-US"/>
      <w14:ligatures w14:val="none"/>
    </w:rPr>
  </w:style>
  <w:style w:type="paragraph" w:customStyle="1" w:styleId="14B6AA695E79486B93C48B50D1DC47081">
    <w:name w:val="14B6AA695E79486B93C48B50D1DC47081"/>
    <w:rsid w:val="00787633"/>
    <w:pPr>
      <w:spacing w:after="240"/>
      <w:jc w:val="both"/>
    </w:pPr>
    <w:rPr>
      <w:rFonts w:ascii="Garamond" w:eastAsia="Calibri" w:hAnsi="Garamond" w:cs="Calibri"/>
      <w:kern w:val="0"/>
      <w:lang w:eastAsia="en-US" w:bidi="en-US"/>
      <w14:ligatures w14:val="none"/>
    </w:rPr>
  </w:style>
  <w:style w:type="paragraph" w:customStyle="1" w:styleId="3B217425F5964945BA8291DA727782341">
    <w:name w:val="3B217425F5964945BA8291DA727782341"/>
    <w:rsid w:val="00787633"/>
    <w:pPr>
      <w:spacing w:after="240"/>
      <w:jc w:val="both"/>
    </w:pPr>
    <w:rPr>
      <w:rFonts w:ascii="Garamond" w:eastAsia="Calibri" w:hAnsi="Garamond" w:cs="Calibri"/>
      <w:kern w:val="0"/>
      <w:lang w:eastAsia="en-US" w:bidi="en-US"/>
      <w14:ligatures w14:val="none"/>
    </w:rPr>
  </w:style>
  <w:style w:type="paragraph" w:customStyle="1" w:styleId="1C4F3465D2814251A053B098B792AE0216">
    <w:name w:val="1C4F3465D2814251A053B098B792AE0216"/>
    <w:rsid w:val="00787633"/>
    <w:pPr>
      <w:spacing w:after="240"/>
      <w:jc w:val="both"/>
    </w:pPr>
    <w:rPr>
      <w:rFonts w:ascii="Garamond" w:eastAsia="Calibri" w:hAnsi="Garamond" w:cs="Calibri"/>
      <w:kern w:val="0"/>
      <w:lang w:eastAsia="en-US" w:bidi="en-US"/>
      <w14:ligatures w14:val="none"/>
    </w:rPr>
  </w:style>
  <w:style w:type="paragraph" w:customStyle="1" w:styleId="A6811222237F419B8C5061163B7A209416">
    <w:name w:val="A6811222237F419B8C5061163B7A209416"/>
    <w:rsid w:val="00787633"/>
    <w:pPr>
      <w:spacing w:after="240"/>
      <w:jc w:val="both"/>
    </w:pPr>
    <w:rPr>
      <w:rFonts w:ascii="Garamond" w:eastAsia="Calibri" w:hAnsi="Garamond" w:cs="Calibri"/>
      <w:kern w:val="0"/>
      <w:lang w:eastAsia="en-US" w:bidi="en-US"/>
      <w14:ligatures w14:val="none"/>
    </w:rPr>
  </w:style>
  <w:style w:type="paragraph" w:customStyle="1" w:styleId="9E3EE7F0162D463D8568E3BF7FD580AB16">
    <w:name w:val="9E3EE7F0162D463D8568E3BF7FD580AB16"/>
    <w:rsid w:val="00787633"/>
    <w:pPr>
      <w:spacing w:after="240"/>
      <w:jc w:val="both"/>
    </w:pPr>
    <w:rPr>
      <w:rFonts w:ascii="Garamond" w:eastAsia="Calibri" w:hAnsi="Garamond" w:cs="Calibri"/>
      <w:kern w:val="0"/>
      <w:lang w:eastAsia="en-US" w:bidi="en-US"/>
      <w14:ligatures w14:val="none"/>
    </w:rPr>
  </w:style>
  <w:style w:type="paragraph" w:customStyle="1" w:styleId="915D7FC014EA4E33A6BC926DA76097C216">
    <w:name w:val="915D7FC014EA4E33A6BC926DA76097C216"/>
    <w:rsid w:val="00787633"/>
    <w:pPr>
      <w:spacing w:after="240"/>
      <w:jc w:val="both"/>
    </w:pPr>
    <w:rPr>
      <w:rFonts w:ascii="Garamond" w:eastAsia="Calibri" w:hAnsi="Garamond" w:cs="Calibri"/>
      <w:kern w:val="0"/>
      <w:lang w:eastAsia="en-US" w:bidi="en-US"/>
      <w14:ligatures w14:val="none"/>
    </w:rPr>
  </w:style>
  <w:style w:type="paragraph" w:customStyle="1" w:styleId="D62C069CD345476CBBED01E3C3134A743">
    <w:name w:val="D62C069CD345476CBBED01E3C3134A743"/>
    <w:rsid w:val="00787633"/>
    <w:pPr>
      <w:spacing w:after="240"/>
      <w:jc w:val="both"/>
    </w:pPr>
    <w:rPr>
      <w:rFonts w:ascii="Garamond" w:eastAsia="Calibri" w:hAnsi="Garamond" w:cs="Calibri"/>
      <w:kern w:val="0"/>
      <w:lang w:eastAsia="en-US" w:bidi="en-US"/>
      <w14:ligatures w14:val="none"/>
    </w:rPr>
  </w:style>
  <w:style w:type="paragraph" w:customStyle="1" w:styleId="443D1E6C73C04048BAB9A0D69E32734F3">
    <w:name w:val="443D1E6C73C04048BAB9A0D69E32734F3"/>
    <w:rsid w:val="00787633"/>
    <w:pPr>
      <w:spacing w:after="240"/>
      <w:jc w:val="both"/>
    </w:pPr>
    <w:rPr>
      <w:rFonts w:ascii="Garamond" w:eastAsia="Calibri" w:hAnsi="Garamond" w:cs="Calibri"/>
      <w:kern w:val="0"/>
      <w:lang w:eastAsia="en-US" w:bidi="en-US"/>
      <w14:ligatures w14:val="none"/>
    </w:rPr>
  </w:style>
  <w:style w:type="paragraph" w:customStyle="1" w:styleId="4EF81CF687F44F0285284864F56B8AC712">
    <w:name w:val="4EF81CF687F44F0285284864F56B8AC712"/>
    <w:rsid w:val="00787633"/>
    <w:pPr>
      <w:spacing w:after="240"/>
      <w:jc w:val="both"/>
    </w:pPr>
    <w:rPr>
      <w:rFonts w:ascii="Garamond" w:eastAsia="Calibri" w:hAnsi="Garamond" w:cs="Calibri"/>
      <w:kern w:val="0"/>
      <w:lang w:eastAsia="en-US" w:bidi="en-US"/>
      <w14:ligatures w14:val="none"/>
    </w:rPr>
  </w:style>
  <w:style w:type="paragraph" w:customStyle="1" w:styleId="80004F1FCF6F4F9D9AF3BA365C7D91A612">
    <w:name w:val="80004F1FCF6F4F9D9AF3BA365C7D91A612"/>
    <w:rsid w:val="00787633"/>
    <w:pPr>
      <w:spacing w:after="240"/>
      <w:jc w:val="both"/>
    </w:pPr>
    <w:rPr>
      <w:rFonts w:ascii="Garamond" w:eastAsia="Calibri" w:hAnsi="Garamond" w:cs="Calibri"/>
      <w:kern w:val="0"/>
      <w:lang w:eastAsia="en-US" w:bidi="en-US"/>
      <w14:ligatures w14:val="none"/>
    </w:rPr>
  </w:style>
  <w:style w:type="paragraph" w:customStyle="1" w:styleId="B58449B1E7AD44D182C53E3A70DDF0C516">
    <w:name w:val="B58449B1E7AD44D182C53E3A70DDF0C516"/>
    <w:rsid w:val="00787633"/>
    <w:pPr>
      <w:spacing w:after="240"/>
      <w:jc w:val="both"/>
    </w:pPr>
    <w:rPr>
      <w:rFonts w:ascii="Garamond" w:eastAsia="Calibri" w:hAnsi="Garamond" w:cs="Calibri"/>
      <w:kern w:val="0"/>
      <w:lang w:eastAsia="en-US" w:bidi="en-US"/>
      <w14:ligatures w14:val="none"/>
    </w:rPr>
  </w:style>
  <w:style w:type="paragraph" w:customStyle="1" w:styleId="813970EBE1894ADAA212FC31E208643816">
    <w:name w:val="813970EBE1894ADAA212FC31E208643816"/>
    <w:rsid w:val="00787633"/>
    <w:pPr>
      <w:spacing w:after="240"/>
      <w:jc w:val="both"/>
    </w:pPr>
    <w:rPr>
      <w:rFonts w:ascii="Garamond" w:eastAsia="Calibri" w:hAnsi="Garamond" w:cs="Calibri"/>
      <w:kern w:val="0"/>
      <w:lang w:eastAsia="en-US" w:bidi="en-US"/>
      <w14:ligatures w14:val="none"/>
    </w:rPr>
  </w:style>
  <w:style w:type="paragraph" w:customStyle="1" w:styleId="B0A0944E91A144169115B335F645C5933">
    <w:name w:val="B0A0944E91A144169115B335F645C5933"/>
    <w:rsid w:val="00787633"/>
    <w:pPr>
      <w:spacing w:after="240"/>
      <w:jc w:val="both"/>
    </w:pPr>
    <w:rPr>
      <w:rFonts w:ascii="Garamond" w:eastAsia="Calibri" w:hAnsi="Garamond" w:cs="Calibri"/>
      <w:kern w:val="0"/>
      <w:lang w:eastAsia="en-US" w:bidi="en-US"/>
      <w14:ligatures w14:val="none"/>
    </w:rPr>
  </w:style>
  <w:style w:type="paragraph" w:customStyle="1" w:styleId="81DF641B2006488299BADAA3734E965C3">
    <w:name w:val="81DF641B2006488299BADAA3734E965C3"/>
    <w:rsid w:val="00787633"/>
    <w:pPr>
      <w:spacing w:after="240"/>
      <w:jc w:val="both"/>
    </w:pPr>
    <w:rPr>
      <w:rFonts w:ascii="Garamond" w:eastAsia="Calibri" w:hAnsi="Garamond" w:cs="Calibri"/>
      <w:kern w:val="0"/>
      <w:lang w:eastAsia="en-US" w:bidi="en-US"/>
      <w14:ligatures w14:val="none"/>
    </w:rPr>
  </w:style>
  <w:style w:type="paragraph" w:customStyle="1" w:styleId="E27CA5FDC7A44B04BAF32F734E222982">
    <w:name w:val="E27CA5FDC7A44B04BAF32F734E222982"/>
    <w:rsid w:val="00787633"/>
    <w:pPr>
      <w:spacing w:line="278" w:lineRule="auto"/>
    </w:pPr>
    <w:rPr>
      <w:sz w:val="24"/>
      <w:szCs w:val="24"/>
    </w:rPr>
  </w:style>
  <w:style w:type="paragraph" w:customStyle="1" w:styleId="088DA5ABA68A4742BFDD941F028B0210">
    <w:name w:val="088DA5ABA68A4742BFDD941F028B0210"/>
    <w:rsid w:val="00787633"/>
    <w:pPr>
      <w:spacing w:line="278" w:lineRule="auto"/>
    </w:pPr>
    <w:rPr>
      <w:sz w:val="24"/>
      <w:szCs w:val="24"/>
    </w:rPr>
  </w:style>
  <w:style w:type="paragraph" w:customStyle="1" w:styleId="89120189D433467EB6B565F53D9B6680">
    <w:name w:val="89120189D433467EB6B565F53D9B6680"/>
    <w:rsid w:val="00787633"/>
    <w:pPr>
      <w:spacing w:line="278" w:lineRule="auto"/>
    </w:pPr>
    <w:rPr>
      <w:sz w:val="24"/>
      <w:szCs w:val="24"/>
    </w:rPr>
  </w:style>
  <w:style w:type="paragraph" w:customStyle="1" w:styleId="9A40B7D58C4F4E0893A29950FF7786BA">
    <w:name w:val="9A40B7D58C4F4E0893A29950FF7786BA"/>
    <w:rsid w:val="00787633"/>
    <w:pPr>
      <w:spacing w:line="278" w:lineRule="auto"/>
    </w:pPr>
    <w:rPr>
      <w:sz w:val="24"/>
      <w:szCs w:val="24"/>
    </w:rPr>
  </w:style>
  <w:style w:type="paragraph" w:customStyle="1" w:styleId="EC85E975593E4506A76A82698AD669B9">
    <w:name w:val="EC85E975593E4506A76A82698AD669B9"/>
    <w:rsid w:val="00787633"/>
    <w:pPr>
      <w:spacing w:line="278" w:lineRule="auto"/>
    </w:pPr>
    <w:rPr>
      <w:sz w:val="24"/>
      <w:szCs w:val="24"/>
    </w:rPr>
  </w:style>
  <w:style w:type="paragraph" w:customStyle="1" w:styleId="A2A00FB23BB34CE1B71419C3E04DAD9C">
    <w:name w:val="A2A00FB23BB34CE1B71419C3E04DAD9C"/>
    <w:rsid w:val="00C12147"/>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61E67-F31D-4F9B-92F0-1CDA2ED65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 5.dotx</Template>
  <TotalTime>1</TotalTime>
  <Pages>9</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[B88.235] NCNDA 25082701</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[B00.000] EN590  IMPFA 25082701</dc:title>
  <dc:subject/>
  <dc:creator>LUNYNS</dc:creator>
  <cp:keywords>IMPFA</cp:keywords>
  <dc:description/>
  <cp:lastModifiedBy>Tshilombo Lubambu</cp:lastModifiedBy>
  <cp:revision>2</cp:revision>
  <cp:lastPrinted>2025-08-04T22:55:00Z</cp:lastPrinted>
  <dcterms:created xsi:type="dcterms:W3CDTF">2025-08-06T09:56:00Z</dcterms:created>
  <dcterms:modified xsi:type="dcterms:W3CDTF">2025-08-06T09:56:00Z</dcterms:modified>
</cp:coreProperties>
</file>